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36F91" w14:textId="77777777" w:rsidR="0075010B" w:rsidRPr="004074C3" w:rsidRDefault="00081467" w:rsidP="00FB4889">
      <w:pPr>
        <w:spacing w:after="0" w:line="480" w:lineRule="auto"/>
        <w:jc w:val="center"/>
        <w:rPr>
          <w:rFonts w:ascii="Times New Roman" w:hAnsi="Times New Roman"/>
          <w:b/>
          <w:sz w:val="28"/>
          <w:szCs w:val="24"/>
        </w:rPr>
      </w:pPr>
      <w:r w:rsidRPr="004074C3">
        <w:rPr>
          <w:rFonts w:ascii="Times New Roman" w:hAnsi="Times New Roman"/>
          <w:b/>
          <w:sz w:val="28"/>
          <w:szCs w:val="24"/>
        </w:rPr>
        <w:t>BAB I</w:t>
      </w:r>
      <w:r w:rsidR="00CF3212" w:rsidRPr="004074C3">
        <w:rPr>
          <w:rFonts w:ascii="Times New Roman" w:hAnsi="Times New Roman"/>
          <w:b/>
          <w:sz w:val="28"/>
          <w:szCs w:val="24"/>
        </w:rPr>
        <w:t>II</w:t>
      </w:r>
    </w:p>
    <w:p w14:paraId="109BD888" w14:textId="77777777" w:rsidR="00081467" w:rsidRDefault="00CF3212" w:rsidP="004360D4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4074C3">
        <w:rPr>
          <w:rFonts w:ascii="Times New Roman" w:hAnsi="Times New Roman"/>
          <w:b/>
          <w:sz w:val="28"/>
          <w:szCs w:val="24"/>
        </w:rPr>
        <w:t>METODOLOGI PENELITIAN</w:t>
      </w:r>
    </w:p>
    <w:p w14:paraId="45CE9E7D" w14:textId="77777777" w:rsidR="00601974" w:rsidRPr="00601974" w:rsidRDefault="00601974" w:rsidP="004360D4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2A30D62" w14:textId="77777777" w:rsidR="00D17759" w:rsidRPr="00D17759" w:rsidRDefault="00D17759" w:rsidP="004360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644538A0" w14:textId="77777777" w:rsidR="00D17759" w:rsidRPr="00D17759" w:rsidRDefault="00D17759" w:rsidP="004360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4E9A2BAA" w14:textId="77777777" w:rsidR="00D17759" w:rsidRPr="00D17759" w:rsidRDefault="00D17759" w:rsidP="004360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b/>
          <w:vanish/>
          <w:sz w:val="24"/>
          <w:szCs w:val="24"/>
        </w:rPr>
      </w:pPr>
    </w:p>
    <w:p w14:paraId="0B89F4EC" w14:textId="77777777" w:rsidR="00081467" w:rsidRPr="00601974" w:rsidRDefault="002A4DA9" w:rsidP="002710E2">
      <w:pPr>
        <w:pStyle w:val="ListParagraph"/>
        <w:numPr>
          <w:ilvl w:val="1"/>
          <w:numId w:val="1"/>
        </w:numPr>
        <w:spacing w:after="0" w:line="456" w:lineRule="auto"/>
        <w:ind w:left="709" w:hanging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Metode Penelitian</w:t>
      </w:r>
    </w:p>
    <w:p w14:paraId="5BBF36DF" w14:textId="4B73F3BE" w:rsidR="00574F6F" w:rsidRPr="002710E2" w:rsidRDefault="00E2417B" w:rsidP="002710E2">
      <w:pPr>
        <w:tabs>
          <w:tab w:val="left" w:pos="680"/>
          <w:tab w:val="left" w:pos="709"/>
        </w:tabs>
        <w:spacing w:after="0" w:line="45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="002710E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="002710E2" w:rsidRPr="002710E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etodologi adalah studi tentang metode penelitian.</w:t>
      </w:r>
      <w:proofErr w:type="gramEnd"/>
      <w:r w:rsidR="002710E2" w:rsidRPr="002710E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Namun, istilah tersebut juga dapat merujuk pada metode itu sendiri atau pada diskusi filosofis tentang asumsi latar belakang yang terkait. </w:t>
      </w:r>
      <w:r w:rsidR="00054090" w:rsidRPr="002C372D">
        <w:rPr>
          <w:rFonts w:ascii="Times New Roman" w:hAnsi="Times New Roman"/>
          <w:sz w:val="24"/>
          <w:szCs w:val="24"/>
        </w:rPr>
        <w:t xml:space="preserve">Pada penelitian ini menggunakan konsep metode penelitian jenis </w:t>
      </w:r>
      <w:r w:rsidR="00054090" w:rsidRPr="002C372D">
        <w:rPr>
          <w:rFonts w:ascii="Times New Roman" w:hAnsi="Times New Roman"/>
          <w:i/>
          <w:sz w:val="24"/>
          <w:szCs w:val="24"/>
        </w:rPr>
        <w:t>Research and Develo</w:t>
      </w:r>
      <w:r w:rsidR="00D828F8">
        <w:rPr>
          <w:rFonts w:ascii="Times New Roman" w:hAnsi="Times New Roman"/>
          <w:i/>
          <w:sz w:val="24"/>
          <w:szCs w:val="24"/>
        </w:rPr>
        <w:t>p</w:t>
      </w:r>
      <w:r w:rsidR="00054090" w:rsidRPr="002C372D">
        <w:rPr>
          <w:rFonts w:ascii="Times New Roman" w:hAnsi="Times New Roman"/>
          <w:i/>
          <w:sz w:val="24"/>
          <w:szCs w:val="24"/>
        </w:rPr>
        <w:t xml:space="preserve">ment. </w:t>
      </w:r>
      <w:r w:rsidR="00054090" w:rsidRPr="002C372D">
        <w:rPr>
          <w:rFonts w:ascii="Times New Roman" w:hAnsi="Times New Roman"/>
          <w:sz w:val="24"/>
          <w:szCs w:val="24"/>
        </w:rPr>
        <w:t xml:space="preserve">Metode penelitian </w:t>
      </w:r>
      <w:r w:rsidR="00054090" w:rsidRPr="002C372D">
        <w:rPr>
          <w:rFonts w:ascii="Times New Roman" w:hAnsi="Times New Roman"/>
          <w:i/>
          <w:sz w:val="24"/>
          <w:szCs w:val="24"/>
        </w:rPr>
        <w:t>Research and Develo</w:t>
      </w:r>
      <w:r w:rsidR="00D828F8">
        <w:rPr>
          <w:rFonts w:ascii="Times New Roman" w:hAnsi="Times New Roman"/>
          <w:i/>
          <w:sz w:val="24"/>
          <w:szCs w:val="24"/>
        </w:rPr>
        <w:t>p</w:t>
      </w:r>
      <w:r w:rsidR="00054090" w:rsidRPr="002C372D">
        <w:rPr>
          <w:rFonts w:ascii="Times New Roman" w:hAnsi="Times New Roman"/>
          <w:i/>
          <w:sz w:val="24"/>
          <w:szCs w:val="24"/>
        </w:rPr>
        <w:t xml:space="preserve">ment </w:t>
      </w:r>
      <w:r w:rsidR="00054090" w:rsidRPr="002C372D">
        <w:rPr>
          <w:rFonts w:ascii="Times New Roman" w:hAnsi="Times New Roman"/>
          <w:sz w:val="24"/>
          <w:szCs w:val="24"/>
        </w:rPr>
        <w:t xml:space="preserve">adalah </w:t>
      </w:r>
      <w:r w:rsidR="00054090" w:rsidRPr="002C372D">
        <w:rPr>
          <w:rFonts w:ascii="Times New Roman" w:hAnsi="Times New Roman"/>
          <w:sz w:val="24"/>
          <w:szCs w:val="24"/>
          <w:shd w:val="clear" w:color="auto" w:fill="FFFFFF"/>
        </w:rPr>
        <w:t>rangkaian proses atau langkah-langkah dalam rangka mengembangkan atau menyempu</w:t>
      </w:r>
      <w:r w:rsidR="002710E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r</w:t>
      </w:r>
      <w:r w:rsidR="00054090" w:rsidRPr="002C372D">
        <w:rPr>
          <w:rFonts w:ascii="Times New Roman" w:hAnsi="Times New Roman"/>
          <w:sz w:val="24"/>
          <w:szCs w:val="24"/>
          <w:shd w:val="clear" w:color="auto" w:fill="FFFFFF"/>
        </w:rPr>
        <w:t xml:space="preserve">nakan </w:t>
      </w:r>
      <w:r w:rsidR="002E488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tingkat kinerja</w:t>
      </w:r>
      <w:r w:rsidR="002710E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</w:t>
      </w:r>
    </w:p>
    <w:p w14:paraId="51A9010C" w14:textId="77777777" w:rsidR="00C263A1" w:rsidRPr="002760FC" w:rsidRDefault="002760FC" w:rsidP="002710E2">
      <w:pPr>
        <w:pStyle w:val="ListParagraph"/>
        <w:numPr>
          <w:ilvl w:val="2"/>
          <w:numId w:val="1"/>
        </w:numPr>
        <w:spacing w:after="0" w:line="456" w:lineRule="auto"/>
        <w:jc w:val="both"/>
        <w:rPr>
          <w:rFonts w:ascii="Times New Roman" w:hAnsi="Times New Roman"/>
          <w:b/>
          <w:sz w:val="24"/>
          <w:szCs w:val="24"/>
        </w:rPr>
      </w:pPr>
      <w:r w:rsidRPr="002760FC">
        <w:rPr>
          <w:rFonts w:ascii="Times New Roman" w:hAnsi="Times New Roman"/>
          <w:b/>
          <w:sz w:val="24"/>
          <w:szCs w:val="24"/>
        </w:rPr>
        <w:t>Pengumpulan Data</w:t>
      </w:r>
    </w:p>
    <w:p w14:paraId="7CC88567" w14:textId="0CF1B4A2" w:rsidR="006A1F3E" w:rsidRDefault="006F5769" w:rsidP="002710E2">
      <w:pPr>
        <w:autoSpaceDE w:val="0"/>
        <w:autoSpaceDN w:val="0"/>
        <w:adjustRightInd w:val="0"/>
        <w:spacing w:after="0" w:line="45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A4D0B">
        <w:rPr>
          <w:rFonts w:ascii="Times New Roman" w:hAnsi="Times New Roman"/>
          <w:sz w:val="24"/>
          <w:szCs w:val="24"/>
        </w:rPr>
        <w:t>P</w:t>
      </w:r>
      <w:r w:rsidRPr="00EA4D0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engumpulan data adalah teknik atau cara yang dilakukan oleh peneliti untuk mengumpulkan data. Pengumpulan data dilakukan untuk memperoleh informasi yang dibutuhkan dalam rangka mencapai tujuan penelitian. </w:t>
      </w:r>
    </w:p>
    <w:p w14:paraId="33B2C3C5" w14:textId="77777777" w:rsidR="006A1F3E" w:rsidRPr="00621A01" w:rsidRDefault="006A1F3E" w:rsidP="002710E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56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621A01">
        <w:rPr>
          <w:rFonts w:ascii="Times New Roman" w:hAnsi="Times New Roman"/>
          <w:sz w:val="24"/>
          <w:szCs w:val="24"/>
        </w:rPr>
        <w:t>Observasi</w:t>
      </w:r>
    </w:p>
    <w:p w14:paraId="6C0D2013" w14:textId="26E9787E" w:rsidR="006A1F3E" w:rsidRPr="0001747E" w:rsidRDefault="006A1F3E" w:rsidP="002710E2">
      <w:pPr>
        <w:autoSpaceDE w:val="0"/>
        <w:autoSpaceDN w:val="0"/>
        <w:adjustRightInd w:val="0"/>
        <w:spacing w:after="0" w:line="456" w:lineRule="auto"/>
        <w:ind w:left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C724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Dalam penelitian ini, </w:t>
      </w:r>
      <w:r w:rsidR="00B85B8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peneliti</w:t>
      </w:r>
      <w:r w:rsidRPr="00C724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melakukan observasi langsung ke kantor</w:t>
      </w:r>
      <w:r w:rsidRPr="00F73C60">
        <w:rPr>
          <w:rFonts w:ascii="Times New Roman" w:hAnsi="Times New Roman"/>
          <w:color w:val="2C3E50"/>
          <w:sz w:val="24"/>
          <w:szCs w:val="24"/>
          <w:shd w:val="clear" w:color="auto" w:fill="FFFFFF"/>
        </w:rPr>
        <w:t xml:space="preserve"> </w:t>
      </w:r>
      <w:r w:rsidR="00F61D07">
        <w:rPr>
          <w:rFonts w:ascii="Times New Roman" w:hAnsi="Times New Roman"/>
          <w:sz w:val="24"/>
          <w:szCs w:val="24"/>
        </w:rPr>
        <w:t>Provisual Digital Printing &amp; Advertising</w:t>
      </w:r>
      <w:r w:rsidR="00BC579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untuk mengumpulkan data-data yang berhubungan dengan </w:t>
      </w:r>
      <w:r w:rsidR="00F61D07">
        <w:rPr>
          <w:rFonts w:ascii="Times New Roman" w:hAnsi="Times New Roman"/>
          <w:sz w:val="24"/>
          <w:szCs w:val="24"/>
          <w:lang w:val="en-US"/>
        </w:rPr>
        <w:t>pemasok bahan baku</w:t>
      </w:r>
      <w:r w:rsidRPr="0001747E">
        <w:rPr>
          <w:rFonts w:ascii="Times New Roman" w:hAnsi="Times New Roman"/>
          <w:i/>
          <w:iCs/>
          <w:sz w:val="24"/>
          <w:szCs w:val="24"/>
        </w:rPr>
        <w:t>.</w:t>
      </w:r>
    </w:p>
    <w:p w14:paraId="4E946BFE" w14:textId="77777777" w:rsidR="006A1F3E" w:rsidRPr="00621A01" w:rsidRDefault="006A1F3E" w:rsidP="002710E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56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621A01">
        <w:rPr>
          <w:rFonts w:ascii="Times New Roman" w:hAnsi="Times New Roman"/>
          <w:sz w:val="24"/>
          <w:szCs w:val="24"/>
        </w:rPr>
        <w:t>Wawancara</w:t>
      </w:r>
    </w:p>
    <w:p w14:paraId="5B9A02BF" w14:textId="54BDA998" w:rsidR="006A1F3E" w:rsidRDefault="006A1F3E" w:rsidP="002710E2">
      <w:pPr>
        <w:pStyle w:val="ListParagraph"/>
        <w:autoSpaceDE w:val="0"/>
        <w:autoSpaceDN w:val="0"/>
        <w:adjustRightInd w:val="0"/>
        <w:spacing w:after="0" w:line="456" w:lineRule="auto"/>
        <w:ind w:left="426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621A01">
        <w:rPr>
          <w:rFonts w:ascii="Times New Roman" w:hAnsi="Times New Roman"/>
          <w:sz w:val="24"/>
          <w:szCs w:val="24"/>
        </w:rPr>
        <w:t xml:space="preserve">Proses </w:t>
      </w:r>
      <w:r>
        <w:rPr>
          <w:rFonts w:ascii="Times New Roman" w:hAnsi="Times New Roman"/>
          <w:sz w:val="24"/>
          <w:szCs w:val="24"/>
        </w:rPr>
        <w:t>w</w:t>
      </w:r>
      <w:r w:rsidRPr="002E0F82">
        <w:rPr>
          <w:rFonts w:ascii="Times New Roman" w:hAnsi="Times New Roman"/>
          <w:sz w:val="24"/>
          <w:szCs w:val="24"/>
        </w:rPr>
        <w:t>awancara dilakukan melalui tatap muka dan tanya jawab langsung antara peneliti dan narasumber</w:t>
      </w:r>
      <w:r w:rsidRPr="00621A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yaitu pihak </w:t>
      </w:r>
      <w:r w:rsidR="00F61D07">
        <w:rPr>
          <w:rFonts w:ascii="Times New Roman" w:hAnsi="Times New Roman"/>
          <w:sz w:val="24"/>
          <w:szCs w:val="24"/>
          <w:lang w:val="en-US"/>
        </w:rPr>
        <w:t xml:space="preserve">pemilik usaha </w:t>
      </w:r>
      <w:r w:rsidR="00F61D07">
        <w:rPr>
          <w:rFonts w:ascii="Times New Roman" w:hAnsi="Times New Roman"/>
          <w:sz w:val="24"/>
          <w:szCs w:val="24"/>
        </w:rPr>
        <w:t>Provisual Digital Printing &amp; Advertising</w:t>
      </w:r>
      <w:r w:rsidR="004845F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dengan tujuan untuk menggali informasi tentang penentuan </w:t>
      </w:r>
      <w:r w:rsidR="00F61D07">
        <w:rPr>
          <w:rFonts w:ascii="Times New Roman" w:hAnsi="Times New Roman"/>
          <w:sz w:val="24"/>
          <w:szCs w:val="24"/>
        </w:rPr>
        <w:t>pemasok bahan baku</w:t>
      </w:r>
      <w:r w:rsidR="00950C54">
        <w:rPr>
          <w:rFonts w:ascii="Times New Roman" w:hAnsi="Times New Roman"/>
          <w:sz w:val="24"/>
          <w:szCs w:val="24"/>
          <w:lang w:val="en-US"/>
        </w:rPr>
        <w:t>.</w:t>
      </w:r>
    </w:p>
    <w:p w14:paraId="7A0B9F6D" w14:textId="77777777" w:rsidR="006042B7" w:rsidRPr="00FA30C4" w:rsidRDefault="006042B7" w:rsidP="00FA30C4">
      <w:pPr>
        <w:autoSpaceDE w:val="0"/>
        <w:autoSpaceDN w:val="0"/>
        <w:adjustRightInd w:val="0"/>
        <w:spacing w:after="0" w:line="468" w:lineRule="auto"/>
        <w:jc w:val="both"/>
        <w:rPr>
          <w:rFonts w:ascii="Times New Roman" w:hAnsi="Times New Roman"/>
          <w:sz w:val="24"/>
          <w:szCs w:val="24"/>
          <w:lang w:val="en-US"/>
        </w:rPr>
        <w:sectPr w:rsidR="006042B7" w:rsidRPr="00FA30C4" w:rsidSect="005E78D9">
          <w:footerReference w:type="default" r:id="rId9"/>
          <w:pgSz w:w="11906" w:h="16838" w:code="9"/>
          <w:pgMar w:top="2268" w:right="1701" w:bottom="1701" w:left="2268" w:header="737" w:footer="454" w:gutter="0"/>
          <w:pgNumType w:start="18"/>
          <w:cols w:space="708"/>
          <w:docGrid w:linePitch="360"/>
        </w:sectPr>
      </w:pPr>
    </w:p>
    <w:p w14:paraId="0E48541F" w14:textId="77777777" w:rsidR="006D3CEA" w:rsidRDefault="00C263A1" w:rsidP="006D3CE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56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6D3CEA">
        <w:rPr>
          <w:rFonts w:ascii="Times New Roman" w:hAnsi="Times New Roman"/>
          <w:sz w:val="24"/>
          <w:szCs w:val="24"/>
        </w:rPr>
        <w:lastRenderedPageBreak/>
        <w:t>Studi Literatur</w:t>
      </w:r>
    </w:p>
    <w:p w14:paraId="2B79474D" w14:textId="593A29D2" w:rsidR="004360D4" w:rsidRPr="006D3CEA" w:rsidRDefault="00323F8E" w:rsidP="006D3CEA">
      <w:pPr>
        <w:pStyle w:val="ListParagraph"/>
        <w:autoSpaceDE w:val="0"/>
        <w:autoSpaceDN w:val="0"/>
        <w:adjustRightInd w:val="0"/>
        <w:spacing w:after="0" w:line="456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Studi literatur</w:t>
      </w:r>
      <w:r w:rsidRPr="00323F8E">
        <w:rPr>
          <w:rFonts w:ascii="Times New Roman" w:hAnsi="Times New Roman"/>
          <w:sz w:val="24"/>
          <w:szCs w:val="24"/>
        </w:rPr>
        <w:t xml:space="preserve"> ini melibatkan analisis terhadap berbagai sumber tertulis dengan menggunakan 16 jurnal</w:t>
      </w:r>
      <w:r>
        <w:rPr>
          <w:rFonts w:ascii="Times New Roman" w:hAnsi="Times New Roman"/>
          <w:sz w:val="24"/>
          <w:szCs w:val="24"/>
          <w:lang w:val="en-US"/>
        </w:rPr>
        <w:t xml:space="preserve"> nasional, maupun lokal</w:t>
      </w:r>
      <w:r w:rsidRPr="00323F8E">
        <w:rPr>
          <w:rFonts w:ascii="Times New Roman" w:hAnsi="Times New Roman"/>
          <w:sz w:val="24"/>
          <w:szCs w:val="24"/>
        </w:rPr>
        <w:t xml:space="preserve"> sebagai referensi utama.</w:t>
      </w:r>
      <w:proofErr w:type="gramEnd"/>
      <w:r w:rsidRPr="00323F8E">
        <w:rPr>
          <w:rFonts w:ascii="Times New Roman" w:hAnsi="Times New Roman"/>
          <w:sz w:val="24"/>
          <w:szCs w:val="24"/>
        </w:rPr>
        <w:t xml:space="preserve"> Fokus studi kepustakaan ini adalah untuk mendukung proses pemecahan masalah dalam menentukan pemasok bahan baku, dengan menerapkan metode MOORA</w:t>
      </w:r>
      <w:r>
        <w:rPr>
          <w:rFonts w:ascii="Times New Roman" w:hAnsi="Times New Roman"/>
          <w:sz w:val="24"/>
          <w:szCs w:val="24"/>
          <w:lang w:val="en-US"/>
        </w:rPr>
        <w:t>, pemodalan sistem (UML),  dan aplikasi pengembangan sistem</w:t>
      </w:r>
      <w:r w:rsidRPr="00323F8E">
        <w:rPr>
          <w:rFonts w:ascii="Times New Roman" w:hAnsi="Times New Roman"/>
          <w:sz w:val="24"/>
          <w:szCs w:val="24"/>
        </w:rPr>
        <w:t>. Informasi yang dihimpun dari literatur ini diharapkan dapat memperkuat solusi yang diusulkan dalam</w:t>
      </w:r>
      <w:r>
        <w:rPr>
          <w:rFonts w:ascii="Times New Roman" w:hAnsi="Times New Roman"/>
          <w:sz w:val="24"/>
          <w:szCs w:val="24"/>
        </w:rPr>
        <w:t xml:space="preserve"> menangani permasalahan terkait</w:t>
      </w:r>
      <w:r w:rsidR="005239EC" w:rsidRPr="006D3CEA">
        <w:rPr>
          <w:rFonts w:ascii="Times New Roman" w:hAnsi="Times New Roman"/>
          <w:sz w:val="24"/>
          <w:szCs w:val="24"/>
        </w:rPr>
        <w:t>.</w:t>
      </w:r>
    </w:p>
    <w:p w14:paraId="3925FCCB" w14:textId="77777777" w:rsidR="00197E0F" w:rsidRDefault="00197E0F" w:rsidP="00197E0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6D99C5D" w14:textId="5C9AE9A8" w:rsidR="00555AC3" w:rsidRPr="00832D37" w:rsidRDefault="00054090" w:rsidP="0009297F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Penerapan Metode Moora</w:t>
      </w:r>
    </w:p>
    <w:p w14:paraId="69693383" w14:textId="3A5AA327" w:rsidR="00DD4CF5" w:rsidRDefault="00054090" w:rsidP="00E2727D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Penerapan metode moora </w:t>
      </w:r>
      <w:r w:rsidR="003077C5">
        <w:rPr>
          <w:rFonts w:ascii="Times New Roman" w:hAnsi="Times New Roman"/>
          <w:color w:val="000000"/>
          <w:sz w:val="24"/>
          <w:szCs w:val="24"/>
        </w:rPr>
        <w:t xml:space="preserve">yang digunakan dalam </w:t>
      </w:r>
      <w:r w:rsidR="007B3826">
        <w:rPr>
          <w:rFonts w:ascii="Times New Roman" w:hAnsi="Times New Roman"/>
          <w:color w:val="000000"/>
          <w:sz w:val="24"/>
          <w:szCs w:val="24"/>
        </w:rPr>
        <w:t xml:space="preserve">menentukan </w:t>
      </w:r>
      <w:r w:rsidR="00F61D07">
        <w:rPr>
          <w:rFonts w:ascii="Times New Roman" w:hAnsi="Times New Roman"/>
          <w:color w:val="000000"/>
          <w:sz w:val="24"/>
          <w:szCs w:val="24"/>
        </w:rPr>
        <w:t>pemasok bahan baku</w:t>
      </w:r>
      <w:r w:rsidR="00DD4CF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B3826">
        <w:rPr>
          <w:rFonts w:ascii="Times New Roman" w:hAnsi="Times New Roman"/>
          <w:color w:val="000000"/>
          <w:sz w:val="24"/>
          <w:szCs w:val="24"/>
        </w:rPr>
        <w:t xml:space="preserve">di </w:t>
      </w:r>
      <w:r w:rsidR="00F61D07">
        <w:rPr>
          <w:rFonts w:ascii="Times New Roman" w:hAnsi="Times New Roman"/>
          <w:sz w:val="24"/>
          <w:szCs w:val="24"/>
        </w:rPr>
        <w:t>Provisual Digital Printing &amp; Advertising</w:t>
      </w:r>
      <w:r w:rsidR="007B38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44202">
        <w:rPr>
          <w:rFonts w:ascii="Times New Roman" w:hAnsi="Times New Roman"/>
          <w:color w:val="000000"/>
          <w:sz w:val="24"/>
          <w:szCs w:val="24"/>
        </w:rPr>
        <w:t xml:space="preserve">adalah menggunakan </w:t>
      </w:r>
      <w:r w:rsidR="00DB0928">
        <w:rPr>
          <w:rFonts w:ascii="Times New Roman" w:hAnsi="Times New Roman"/>
          <w:color w:val="000000"/>
          <w:sz w:val="24"/>
          <w:szCs w:val="24"/>
        </w:rPr>
        <w:t xml:space="preserve">metode </w:t>
      </w:r>
      <w:r w:rsidR="00CF2832" w:rsidRPr="006A1F3E">
        <w:rPr>
          <w:rFonts w:ascii="Times New Roman" w:hAnsi="Times New Roman"/>
          <w:i/>
          <w:sz w:val="24"/>
          <w:szCs w:val="24"/>
        </w:rPr>
        <w:t>Multi-Objective Optimization on the basis of Ratio Analysis</w:t>
      </w:r>
      <w:r w:rsidR="00CF2832">
        <w:rPr>
          <w:rFonts w:ascii="Times New Roman" w:hAnsi="Times New Roman"/>
          <w:sz w:val="24"/>
          <w:szCs w:val="24"/>
        </w:rPr>
        <w:t xml:space="preserve"> (MOORA)</w:t>
      </w:r>
      <w:r w:rsidR="00193B74">
        <w:rPr>
          <w:rFonts w:ascii="Times New Roman" w:hAnsi="Times New Roman"/>
          <w:sz w:val="24"/>
          <w:szCs w:val="24"/>
        </w:rPr>
        <w:t xml:space="preserve"> </w:t>
      </w:r>
      <w:r w:rsidR="002E4885">
        <w:rPr>
          <w:rFonts w:ascii="Times New Roman" w:hAnsi="Times New Roman"/>
          <w:sz w:val="24"/>
          <w:szCs w:val="24"/>
        </w:rPr>
        <w:t xml:space="preserve">dengan langkah-langkah seperti </w:t>
      </w:r>
      <w:r w:rsidR="002E4885" w:rsidRPr="000D35D4">
        <w:rPr>
          <w:rFonts w:ascii="Times New Roman" w:hAnsi="Times New Roman"/>
          <w:sz w:val="24"/>
          <w:szCs w:val="24"/>
        </w:rPr>
        <w:t>kerangka kerja</w:t>
      </w:r>
      <w:r w:rsidR="002E4885">
        <w:rPr>
          <w:rFonts w:ascii="Times New Roman" w:hAnsi="Times New Roman"/>
          <w:sz w:val="24"/>
          <w:szCs w:val="24"/>
        </w:rPr>
        <w:t xml:space="preserve"> berikut ini</w:t>
      </w:r>
      <w:r w:rsidR="00D828F8">
        <w:rPr>
          <w:rFonts w:ascii="Times New Roman" w:hAnsi="Times New Roman"/>
          <w:sz w:val="24"/>
          <w:szCs w:val="24"/>
        </w:rPr>
        <w:t xml:space="preserve"> </w:t>
      </w:r>
      <w:r w:rsidR="002E4885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7C404628" w14:textId="70974BD3" w:rsidR="00E2727D" w:rsidRDefault="00E2727D" w:rsidP="00E2727D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744D16A" w14:textId="2C0D32A8" w:rsidR="00E2727D" w:rsidRDefault="00E2727D" w:rsidP="00E2727D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15D1839" w14:textId="62259A1C" w:rsidR="00E2727D" w:rsidRDefault="00E2727D" w:rsidP="00E2727D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7961D08" w14:textId="76A07C05" w:rsidR="00E2727D" w:rsidRDefault="00E2727D" w:rsidP="00E2727D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5C2D2EA" w14:textId="22BBF991" w:rsidR="00E2727D" w:rsidRDefault="00E2727D" w:rsidP="00E2727D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061E70D" w14:textId="31321761" w:rsidR="00E2727D" w:rsidRDefault="00E2727D" w:rsidP="00E2727D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9B7ACD7" w14:textId="356AF668" w:rsidR="00E2727D" w:rsidRDefault="00E2727D" w:rsidP="00E2727D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37BBAA9" w14:textId="694E81F5" w:rsidR="00E2727D" w:rsidRDefault="00E2727D" w:rsidP="00E2727D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3DC848D" w14:textId="22D6CF73" w:rsidR="00E2727D" w:rsidRDefault="00E2727D" w:rsidP="00E2727D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04DE21F" w14:textId="1EDD764B" w:rsidR="00151FC1" w:rsidRDefault="00151FC1" w:rsidP="00151FC1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6E86C99" w14:textId="74AF3D65" w:rsidR="00151FC1" w:rsidRDefault="00151FC1" w:rsidP="00323F8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D9AD8EF" w14:textId="7E2CD2C6" w:rsidR="00151FC1" w:rsidRDefault="00151FC1" w:rsidP="00151FC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22122" wp14:editId="441CD4FE">
                <wp:simplePos x="0" y="0"/>
                <wp:positionH relativeFrom="column">
                  <wp:posOffset>1389830</wp:posOffset>
                </wp:positionH>
                <wp:positionV relativeFrom="paragraph">
                  <wp:posOffset>2098</wp:posOffset>
                </wp:positionV>
                <wp:extent cx="2314575" cy="340360"/>
                <wp:effectExtent l="0" t="0" r="28575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33DDD" w14:textId="138EBF27" w:rsidR="00497BFF" w:rsidRPr="00714398" w:rsidRDefault="00497BFF" w:rsidP="00151FC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Inisialisasi Kriteria</w:t>
                            </w:r>
                          </w:p>
                          <w:p w14:paraId="249904BA" w14:textId="77777777" w:rsidR="00497BFF" w:rsidRDefault="00497BFF" w:rsidP="00151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292212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09.45pt;margin-top:.15pt;width:182.25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" fillcolor="white [3201]" strokeweight=".5pt">
                <v:textbox>
                  <w:txbxContent>
                    <w:p w14:paraId="0EF33DDD" w14:textId="138EBF27" w:rsidR="00664A4B" w:rsidRPr="00714398" w:rsidRDefault="00664A4B" w:rsidP="00151FC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Inisialisasi Kriteria</w:t>
                      </w:r>
                    </w:p>
                    <w:p w14:paraId="249904BA" w14:textId="77777777" w:rsidR="00664A4B" w:rsidRDefault="00664A4B" w:rsidP="00151FC1"/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69395" wp14:editId="1CE1CBA3">
                <wp:simplePos x="0" y="0"/>
                <wp:positionH relativeFrom="column">
                  <wp:posOffset>2522220</wp:posOffset>
                </wp:positionH>
                <wp:positionV relativeFrom="paragraph">
                  <wp:posOffset>342486</wp:posOffset>
                </wp:positionV>
                <wp:extent cx="0" cy="229483"/>
                <wp:effectExtent l="76200" t="0" r="5715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54B6C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8.6pt;margin-top:26.95pt;width:0;height:1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881413B" w14:textId="77777777" w:rsidR="00151FC1" w:rsidRDefault="00151FC1" w:rsidP="00151FC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E91021" wp14:editId="2E7BFAB2">
                <wp:simplePos x="0" y="0"/>
                <wp:positionH relativeFrom="column">
                  <wp:posOffset>1389830</wp:posOffset>
                </wp:positionH>
                <wp:positionV relativeFrom="paragraph">
                  <wp:posOffset>224525</wp:posOffset>
                </wp:positionV>
                <wp:extent cx="2314575" cy="340774"/>
                <wp:effectExtent l="0" t="0" r="28575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40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56A70" w14:textId="5B0E9E6D" w:rsidR="00497BFF" w:rsidRPr="00714398" w:rsidRDefault="00497BFF" w:rsidP="00151FC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Inisialisasi Alternatif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EE91021" id="Text Box 14" o:spid="_x0000_s1027" type="#_x0000_t202" style="position:absolute;left:0;text-align:left;margin-left:109.45pt;margin-top:17.7pt;width:182.25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" fillcolor="white [3201]" strokeweight=".5pt">
                <v:textbox>
                  <w:txbxContent>
                    <w:p w14:paraId="34256A70" w14:textId="5B0E9E6D" w:rsidR="00664A4B" w:rsidRPr="00714398" w:rsidRDefault="00664A4B" w:rsidP="00151FC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Inisialisasi Alternatif</w:t>
                      </w:r>
                    </w:p>
                  </w:txbxContent>
                </v:textbox>
              </v:shape>
            </w:pict>
          </mc:Fallback>
        </mc:AlternateContent>
      </w:r>
    </w:p>
    <w:p w14:paraId="41B070BD" w14:textId="77777777" w:rsidR="00151FC1" w:rsidRDefault="00151FC1" w:rsidP="00151FC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490BC" wp14:editId="39116C9D">
                <wp:simplePos x="0" y="0"/>
                <wp:positionH relativeFrom="column">
                  <wp:posOffset>2514600</wp:posOffset>
                </wp:positionH>
                <wp:positionV relativeFrom="paragraph">
                  <wp:posOffset>211289</wp:posOffset>
                </wp:positionV>
                <wp:extent cx="0" cy="388510"/>
                <wp:effectExtent l="76200" t="0" r="5715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1CFBF29" id="Straight Arrow Connector 16" o:spid="_x0000_s1026" type="#_x0000_t32" style="position:absolute;margin-left:198pt;margin-top:16.65pt;width:0;height:3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8E1E99D" w14:textId="77777777" w:rsidR="00151FC1" w:rsidRDefault="00151FC1" w:rsidP="00151FC1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noProof/>
        </w:rPr>
      </w:pPr>
    </w:p>
    <w:p w14:paraId="7DCBF589" w14:textId="77777777" w:rsidR="00151FC1" w:rsidRDefault="00151FC1" w:rsidP="00151FC1">
      <w:pPr>
        <w:autoSpaceDE w:val="0"/>
        <w:autoSpaceDN w:val="0"/>
        <w:adjustRightInd w:val="0"/>
        <w:spacing w:after="0" w:line="480" w:lineRule="auto"/>
        <w:jc w:val="center"/>
        <w:rPr>
          <w:noProof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0A7A9" wp14:editId="1EACFC6D">
                <wp:simplePos x="0" y="0"/>
                <wp:positionH relativeFrom="column">
                  <wp:posOffset>2035534</wp:posOffset>
                </wp:positionH>
                <wp:positionV relativeFrom="paragraph">
                  <wp:posOffset>187187</wp:posOffset>
                </wp:positionV>
                <wp:extent cx="1381125" cy="647700"/>
                <wp:effectExtent l="0" t="0" r="28575" b="1905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7700"/>
                        </a:xfrm>
                        <a:prstGeom prst="bracketPair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7AEE7AD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6" type="#_x0000_t185" style="position:absolute;margin-left:160.3pt;margin-top:14.75pt;width:108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CA927" wp14:editId="16D228EB">
                <wp:simplePos x="0" y="0"/>
                <wp:positionH relativeFrom="column">
                  <wp:posOffset>1388745</wp:posOffset>
                </wp:positionH>
                <wp:positionV relativeFrom="paragraph">
                  <wp:posOffset>-89535</wp:posOffset>
                </wp:positionV>
                <wp:extent cx="2314575" cy="971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D60FA" w14:textId="5EC7D714" w:rsidR="00497BFF" w:rsidRPr="00D828F8" w:rsidRDefault="00875612" w:rsidP="00151FC1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Buat Sebuah Matri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ks</w:t>
                            </w:r>
                            <w:r w:rsidR="00497BFF" w:rsidRPr="00D828F8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 xml:space="preserve"> Keputusan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612"/>
                              <w:gridCol w:w="709"/>
                              <w:gridCol w:w="648"/>
                            </w:tblGrid>
                            <w:tr w:rsidR="00497BFF" w:rsidRPr="00054090" w14:paraId="65BF4756" w14:textId="77777777" w:rsidTr="00054090">
                              <w:trPr>
                                <w:jc w:val="center"/>
                              </w:trPr>
                              <w:tc>
                                <w:tcPr>
                                  <w:tcW w:w="704" w:type="dxa"/>
                                </w:tcPr>
                                <w:p w14:paraId="27CE1217" w14:textId="77777777" w:rsidR="00497BFF" w:rsidRPr="00054090" w:rsidRDefault="00497BFF" w:rsidP="00054090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798C9D6" w14:textId="77777777" w:rsidR="00497BFF" w:rsidRPr="00054090" w:rsidRDefault="00497BFF" w:rsidP="00054090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B83CEAE" w14:textId="77777777" w:rsidR="00497BFF" w:rsidRPr="00054090" w:rsidRDefault="00497BFF" w:rsidP="00054090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7A9CA051" w14:textId="77777777" w:rsidR="00497BFF" w:rsidRPr="00054090" w:rsidRDefault="00497BFF" w:rsidP="00054090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1N</w:t>
                                  </w:r>
                                </w:p>
                              </w:tc>
                            </w:tr>
                            <w:tr w:rsidR="00497BFF" w:rsidRPr="00054090" w14:paraId="43C9D3C2" w14:textId="77777777" w:rsidTr="00054090">
                              <w:trPr>
                                <w:jc w:val="center"/>
                              </w:trPr>
                              <w:tc>
                                <w:tcPr>
                                  <w:tcW w:w="704" w:type="dxa"/>
                                </w:tcPr>
                                <w:p w14:paraId="762092DE" w14:textId="77777777" w:rsidR="00497BFF" w:rsidRPr="00054090" w:rsidRDefault="00497BFF" w:rsidP="00054090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X=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AAF4CAD" w14:textId="77777777" w:rsidR="00497BFF" w:rsidRPr="00054090" w:rsidRDefault="00497BFF" w:rsidP="00054090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21D76C5" w14:textId="77777777" w:rsidR="00497BFF" w:rsidRPr="00054090" w:rsidRDefault="00497BFF" w:rsidP="00054090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0F6228F4" w14:textId="77777777" w:rsidR="00497BFF" w:rsidRPr="00054090" w:rsidRDefault="00497BFF" w:rsidP="00054090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2N</w:t>
                                  </w:r>
                                </w:p>
                              </w:tc>
                            </w:tr>
                            <w:tr w:rsidR="00497BFF" w:rsidRPr="00054090" w14:paraId="04369D3D" w14:textId="77777777" w:rsidTr="00054090">
                              <w:trPr>
                                <w:jc w:val="center"/>
                              </w:trPr>
                              <w:tc>
                                <w:tcPr>
                                  <w:tcW w:w="704" w:type="dxa"/>
                                </w:tcPr>
                                <w:p w14:paraId="30CD9F61" w14:textId="77777777" w:rsidR="00497BFF" w:rsidRPr="00054090" w:rsidRDefault="00497BFF" w:rsidP="00054090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B682746" w14:textId="77777777" w:rsidR="00497BFF" w:rsidRPr="00054090" w:rsidRDefault="00497BFF" w:rsidP="00054090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M1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5B79CDE" w14:textId="77777777" w:rsidR="00497BFF" w:rsidRPr="00054090" w:rsidRDefault="00497BFF" w:rsidP="00054090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M2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3009D4D4" w14:textId="77777777" w:rsidR="00497BFF" w:rsidRPr="00054090" w:rsidRDefault="00497BFF" w:rsidP="00054090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05409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MN</w:t>
                                  </w:r>
                                </w:p>
                              </w:tc>
                            </w:tr>
                          </w:tbl>
                          <w:p w14:paraId="3E3AE6EE" w14:textId="77777777" w:rsidR="00497BFF" w:rsidRPr="00054090" w:rsidRDefault="00497BFF" w:rsidP="00151FC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09.35pt;margin-top:-7.05pt;width:182.25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" fillcolor="white [3201]" strokeweight=".5pt">
                <v:textbox>
                  <w:txbxContent>
                    <w:p w14:paraId="018D60FA" w14:textId="5EC7D714" w:rsidR="00497BFF" w:rsidRPr="00D828F8" w:rsidRDefault="00875612" w:rsidP="00151FC1">
                      <w:pPr>
                        <w:jc w:val="center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Buat Sebuah Matri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ks</w:t>
                      </w:r>
                      <w:r w:rsidR="00497BFF" w:rsidRPr="00D828F8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 xml:space="preserve"> Keputusan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612"/>
                        <w:gridCol w:w="709"/>
                        <w:gridCol w:w="648"/>
                      </w:tblGrid>
                      <w:tr w:rsidR="00497BFF" w:rsidRPr="00054090" w14:paraId="65BF4756" w14:textId="77777777" w:rsidTr="00054090">
                        <w:trPr>
                          <w:jc w:val="center"/>
                        </w:trPr>
                        <w:tc>
                          <w:tcPr>
                            <w:tcW w:w="704" w:type="dxa"/>
                          </w:tcPr>
                          <w:p w14:paraId="27CE1217" w14:textId="77777777" w:rsidR="00497BFF" w:rsidRPr="00054090" w:rsidRDefault="00497BFF" w:rsidP="0005409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2798C9D6" w14:textId="77777777" w:rsidR="00497BFF" w:rsidRPr="00054090" w:rsidRDefault="00497BFF" w:rsidP="0005409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B83CEAE" w14:textId="77777777" w:rsidR="00497BFF" w:rsidRPr="00054090" w:rsidRDefault="00497BFF" w:rsidP="0005409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7A9CA051" w14:textId="77777777" w:rsidR="00497BFF" w:rsidRPr="00054090" w:rsidRDefault="00497BFF" w:rsidP="0005409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1N</w:t>
                            </w:r>
                          </w:p>
                        </w:tc>
                      </w:tr>
                      <w:tr w:rsidR="00497BFF" w:rsidRPr="00054090" w14:paraId="43C9D3C2" w14:textId="77777777" w:rsidTr="00054090">
                        <w:trPr>
                          <w:jc w:val="center"/>
                        </w:trPr>
                        <w:tc>
                          <w:tcPr>
                            <w:tcW w:w="704" w:type="dxa"/>
                          </w:tcPr>
                          <w:p w14:paraId="762092DE" w14:textId="77777777" w:rsidR="00497BFF" w:rsidRPr="00054090" w:rsidRDefault="00497BFF" w:rsidP="0005409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X=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AAF4CAD" w14:textId="77777777" w:rsidR="00497BFF" w:rsidRPr="00054090" w:rsidRDefault="00497BFF" w:rsidP="0005409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21D76C5" w14:textId="77777777" w:rsidR="00497BFF" w:rsidRPr="00054090" w:rsidRDefault="00497BFF" w:rsidP="0005409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0F6228F4" w14:textId="77777777" w:rsidR="00497BFF" w:rsidRPr="00054090" w:rsidRDefault="00497BFF" w:rsidP="0005409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2N</w:t>
                            </w:r>
                          </w:p>
                        </w:tc>
                      </w:tr>
                      <w:tr w:rsidR="00497BFF" w:rsidRPr="00054090" w14:paraId="04369D3D" w14:textId="77777777" w:rsidTr="00054090">
                        <w:trPr>
                          <w:jc w:val="center"/>
                        </w:trPr>
                        <w:tc>
                          <w:tcPr>
                            <w:tcW w:w="704" w:type="dxa"/>
                          </w:tcPr>
                          <w:p w14:paraId="30CD9F61" w14:textId="77777777" w:rsidR="00497BFF" w:rsidRPr="00054090" w:rsidRDefault="00497BFF" w:rsidP="0005409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B682746" w14:textId="77777777" w:rsidR="00497BFF" w:rsidRPr="00054090" w:rsidRDefault="00497BFF" w:rsidP="0005409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M1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5B79CDE" w14:textId="77777777" w:rsidR="00497BFF" w:rsidRPr="00054090" w:rsidRDefault="00497BFF" w:rsidP="0005409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M2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3009D4D4" w14:textId="77777777" w:rsidR="00497BFF" w:rsidRPr="00054090" w:rsidRDefault="00497BFF" w:rsidP="00054090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>MN</w:t>
                            </w:r>
                          </w:p>
                        </w:tc>
                      </w:tr>
                    </w:tbl>
                    <w:p w14:paraId="3E3AE6EE" w14:textId="77777777" w:rsidR="00497BFF" w:rsidRPr="00054090" w:rsidRDefault="00497BFF" w:rsidP="00151FC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97903E" w14:textId="77777777" w:rsidR="00151FC1" w:rsidRDefault="00151FC1" w:rsidP="00151FC1">
      <w:pPr>
        <w:autoSpaceDE w:val="0"/>
        <w:autoSpaceDN w:val="0"/>
        <w:adjustRightInd w:val="0"/>
        <w:spacing w:after="0" w:line="480" w:lineRule="auto"/>
        <w:jc w:val="center"/>
        <w:rPr>
          <w:noProof/>
        </w:rPr>
      </w:pPr>
    </w:p>
    <w:p w14:paraId="15855D96" w14:textId="77777777" w:rsidR="00151FC1" w:rsidRDefault="00151FC1" w:rsidP="00151FC1">
      <w:pPr>
        <w:autoSpaceDE w:val="0"/>
        <w:autoSpaceDN w:val="0"/>
        <w:adjustRightInd w:val="0"/>
        <w:spacing w:after="0" w:line="480" w:lineRule="auto"/>
        <w:jc w:val="center"/>
        <w:rPr>
          <w:noProof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87AA4" wp14:editId="0405B30F">
                <wp:simplePos x="0" y="0"/>
                <wp:positionH relativeFrom="column">
                  <wp:posOffset>2551375</wp:posOffset>
                </wp:positionH>
                <wp:positionV relativeFrom="paragraph">
                  <wp:posOffset>203338</wp:posOffset>
                </wp:positionV>
                <wp:extent cx="0" cy="467636"/>
                <wp:effectExtent l="76200" t="0" r="5715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6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3543614" id="Straight Arrow Connector 6" o:spid="_x0000_s1026" type="#_x0000_t32" style="position:absolute;margin-left:200.9pt;margin-top:16pt;width:0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38640CC6" w14:textId="77777777" w:rsidR="00151FC1" w:rsidRDefault="00151FC1" w:rsidP="00151FC1">
      <w:pPr>
        <w:autoSpaceDE w:val="0"/>
        <w:autoSpaceDN w:val="0"/>
        <w:adjustRightInd w:val="0"/>
        <w:spacing w:after="0" w:line="480" w:lineRule="auto"/>
        <w:jc w:val="center"/>
        <w:rPr>
          <w:noProof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2F2E1" wp14:editId="111C96EE">
                <wp:simplePos x="0" y="0"/>
                <wp:positionH relativeFrom="column">
                  <wp:posOffset>1390484</wp:posOffset>
                </wp:positionH>
                <wp:positionV relativeFrom="paragraph">
                  <wp:posOffset>329980</wp:posOffset>
                </wp:positionV>
                <wp:extent cx="2314575" cy="1001864"/>
                <wp:effectExtent l="0" t="0" r="2857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001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F02AC" w14:textId="7DA1C947" w:rsidR="00497BFF" w:rsidRPr="00D828F8" w:rsidRDefault="00497BFF" w:rsidP="00151FC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D828F8">
                              <w:rPr>
                                <w:rFonts w:ascii="Times New Roman" w:hAnsi="Times New Roman"/>
                                <w:sz w:val="24"/>
                              </w:rPr>
                              <w:t>Melakuk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an Normalisasi Terhadap Matrik X</w:t>
                            </w:r>
                          </w:p>
                          <w:p w14:paraId="6C3647E3" w14:textId="77777777" w:rsidR="00497BFF" w:rsidRPr="00054090" w:rsidRDefault="00497BFF" w:rsidP="00151FC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 xml:space="preserve">ij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vertAlign w:val="subscript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m:t>ij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</m:ctrlPr>
                                    </m:radPr>
                                    <m:deg/>
                                    <m:e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2"/>
                                                  <w:szCs w:val="32"/>
                                                  <w:vertAlign w:val="subscript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  <w:szCs w:val="32"/>
                                                  <w:vertAlign w:val="subscript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  <w:szCs w:val="32"/>
                                                  <w:vertAlign w:val="subscript"/>
                                                </w:rPr>
                                                <m:t>ij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  <w:szCs w:val="32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nary>
                                    </m:e>
                                  </m:rad>
                                </m:den>
                              </m:f>
                            </m:oMath>
                          </w:p>
                          <w:p w14:paraId="7970D3A3" w14:textId="77777777" w:rsidR="00497BFF" w:rsidRPr="00054090" w:rsidRDefault="00497BFF" w:rsidP="00151FC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09.5pt;margin-top:26pt;width:182.25pt;height:78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" fillcolor="white [3201]" strokeweight=".5pt">
                <v:textbox>
                  <w:txbxContent>
                    <w:p w14:paraId="219F02AC" w14:textId="7DA1C947" w:rsidR="00497BFF" w:rsidRPr="00D828F8" w:rsidRDefault="00497BFF" w:rsidP="00151FC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 w:rsidRPr="00D828F8">
                        <w:rPr>
                          <w:rFonts w:ascii="Times New Roman" w:hAnsi="Times New Roman"/>
                          <w:sz w:val="24"/>
                        </w:rPr>
                        <w:t>Melakuk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an Normalisasi Terhadap Matrik X</w:t>
                      </w:r>
                    </w:p>
                    <w:p w14:paraId="6C3647E3" w14:textId="77777777" w:rsidR="00497BFF" w:rsidRPr="00054090" w:rsidRDefault="00497BFF" w:rsidP="00151FC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5409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X</w:t>
                      </w:r>
                      <w:r w:rsidRPr="00054090"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 xml:space="preserve">ij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vertAlign w:val="subscrip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vertAlign w:val="subscript"/>
                                  </w:rPr>
                                  <m:t>ij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vertAlign w:val="subscript"/>
                                  </w:rPr>
                                </m:ctrlPr>
                              </m:radPr>
                              <m:deg/>
                              <m:e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vertAlign w:val="subscript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m:t>m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rad>
                          </m:den>
                        </m:f>
                      </m:oMath>
                    </w:p>
                    <w:p w14:paraId="7970D3A3" w14:textId="77777777" w:rsidR="00497BFF" w:rsidRPr="00054090" w:rsidRDefault="00497BFF" w:rsidP="00151FC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4AD421" w14:textId="77777777" w:rsidR="00151FC1" w:rsidRDefault="00151FC1" w:rsidP="00151FC1">
      <w:pPr>
        <w:autoSpaceDE w:val="0"/>
        <w:autoSpaceDN w:val="0"/>
        <w:adjustRightInd w:val="0"/>
        <w:spacing w:after="0" w:line="480" w:lineRule="auto"/>
        <w:jc w:val="center"/>
        <w:rPr>
          <w:noProof/>
        </w:rPr>
      </w:pPr>
    </w:p>
    <w:p w14:paraId="5EB8EBC6" w14:textId="77777777" w:rsidR="00151FC1" w:rsidRDefault="00151FC1" w:rsidP="00151FC1">
      <w:pPr>
        <w:autoSpaceDE w:val="0"/>
        <w:autoSpaceDN w:val="0"/>
        <w:adjustRightInd w:val="0"/>
        <w:spacing w:after="0" w:line="480" w:lineRule="auto"/>
        <w:jc w:val="center"/>
        <w:rPr>
          <w:noProof/>
        </w:rPr>
      </w:pPr>
    </w:p>
    <w:p w14:paraId="7739F972" w14:textId="77777777" w:rsidR="00151FC1" w:rsidRDefault="00151FC1" w:rsidP="00151FC1">
      <w:pPr>
        <w:autoSpaceDE w:val="0"/>
        <w:autoSpaceDN w:val="0"/>
        <w:adjustRightInd w:val="0"/>
        <w:spacing w:after="0" w:line="480" w:lineRule="auto"/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6DF3D" wp14:editId="1E3ED22C">
                <wp:simplePos x="0" y="0"/>
                <wp:positionH relativeFrom="column">
                  <wp:posOffset>2548725</wp:posOffset>
                </wp:positionH>
                <wp:positionV relativeFrom="paragraph">
                  <wp:posOffset>307506</wp:posOffset>
                </wp:positionV>
                <wp:extent cx="0" cy="467636"/>
                <wp:effectExtent l="76200" t="0" r="5715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6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B357FE5" id="Straight Arrow Connector 7" o:spid="_x0000_s1026" type="#_x0000_t32" style="position:absolute;margin-left:200.7pt;margin-top:24.2pt;width:0;height:3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0623878C" w14:textId="77777777" w:rsidR="00151FC1" w:rsidRDefault="00151FC1" w:rsidP="00151FC1">
      <w:pPr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C13C686" w14:textId="77777777" w:rsidR="00151FC1" w:rsidRDefault="00151FC1" w:rsidP="00151FC1">
      <w:pPr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19F80" wp14:editId="74BF14B5">
                <wp:simplePos x="0" y="0"/>
                <wp:positionH relativeFrom="column">
                  <wp:posOffset>1389830</wp:posOffset>
                </wp:positionH>
                <wp:positionV relativeFrom="paragraph">
                  <wp:posOffset>107757</wp:posOffset>
                </wp:positionV>
                <wp:extent cx="2314575" cy="548640"/>
                <wp:effectExtent l="0" t="0" r="2857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1C56B" w14:textId="77777777" w:rsidR="00497BFF" w:rsidRPr="00D828F8" w:rsidRDefault="00497BFF" w:rsidP="00151FC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D828F8">
                              <w:rPr>
                                <w:rFonts w:ascii="Times New Roman" w:hAnsi="Times New Roman"/>
                                <w:sz w:val="24"/>
                              </w:rPr>
                              <w:t>Mengoptimalkan Atribut</w:t>
                            </w:r>
                          </w:p>
                          <w:p w14:paraId="345F5CA2" w14:textId="77777777" w:rsidR="00497BFF" w:rsidRPr="00054090" w:rsidRDefault="00497BFF" w:rsidP="00151FC1">
                            <w:pPr>
                              <w:spacing w:after="0" w:line="456" w:lineRule="auto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054090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Yi = </w:t>
                            </w:r>
                            <m:oMath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g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 xml:space="preserve"> </m:t>
                                  </m:r>
                                </m:e>
                              </m:nary>
                            </m:oMath>
                            <w:r w:rsidRPr="00054090">
                              <w:rPr>
                                <w:rFonts w:ascii="Times New Roman" w:hAnsi="Times New Roman"/>
                                <w:vertAlign w:val="subscript"/>
                              </w:rPr>
                              <w:t xml:space="preserve"> - </w:t>
                            </w:r>
                            <m:oMath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j=g+1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 xml:space="preserve"> </m:t>
                                  </m:r>
                                </m:e>
                              </m:nary>
                            </m:oMath>
                          </w:p>
                          <w:p w14:paraId="4971869F" w14:textId="77777777" w:rsidR="00497BFF" w:rsidRPr="00054090" w:rsidRDefault="00497BFF" w:rsidP="00151FC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B119F80" id="Text Box 8" o:spid="_x0000_s1030" type="#_x0000_t202" style="position:absolute;left:0;text-align:left;margin-left:109.45pt;margin-top:8.5pt;width:182.25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" fillcolor="white [3201]" strokeweight=".5pt">
                <v:textbox>
                  <w:txbxContent>
                    <w:p w14:paraId="14E1C56B" w14:textId="77777777" w:rsidR="00664A4B" w:rsidRPr="00D828F8" w:rsidRDefault="00664A4B" w:rsidP="00151FC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 w:rsidRPr="00D828F8">
                        <w:rPr>
                          <w:rFonts w:ascii="Times New Roman" w:hAnsi="Times New Roman"/>
                          <w:sz w:val="24"/>
                        </w:rPr>
                        <w:t>Mengoptimalkan Atribut</w:t>
                      </w:r>
                    </w:p>
                    <w:p w14:paraId="345F5CA2" w14:textId="77777777" w:rsidR="00664A4B" w:rsidRPr="00054090" w:rsidRDefault="00664A4B" w:rsidP="00151FC1">
                      <w:pPr>
                        <w:spacing w:after="0" w:line="456" w:lineRule="auto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054090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Yi = </w:t>
                      </w:r>
                      <m:oMath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g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 xml:space="preserve"> </m:t>
                            </m:r>
                          </m:e>
                        </m:nary>
                      </m:oMath>
                      <w:r w:rsidRPr="00054090">
                        <w:rPr>
                          <w:rFonts w:ascii="Times New Roman" w:hAnsi="Times New Roman"/>
                          <w:vertAlign w:val="subscript"/>
                        </w:rPr>
                        <w:t xml:space="preserve"> - </w:t>
                      </w:r>
                      <m:oMath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j=g+1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 xml:space="preserve"> </m:t>
                            </m:r>
                          </m:e>
                        </m:nary>
                      </m:oMath>
                    </w:p>
                    <w:p w14:paraId="4971869F" w14:textId="77777777" w:rsidR="00664A4B" w:rsidRPr="00054090" w:rsidRDefault="00664A4B" w:rsidP="00151FC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B3D327" w14:textId="77777777" w:rsidR="00151FC1" w:rsidRDefault="00151FC1" w:rsidP="00151FC1">
      <w:pPr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071DE" wp14:editId="1C7D5214">
                <wp:simplePos x="0" y="0"/>
                <wp:positionH relativeFrom="column">
                  <wp:posOffset>2522220</wp:posOffset>
                </wp:positionH>
                <wp:positionV relativeFrom="paragraph">
                  <wp:posOffset>306378</wp:posOffset>
                </wp:positionV>
                <wp:extent cx="0" cy="316599"/>
                <wp:effectExtent l="76200" t="0" r="7620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258DEDC" id="Straight Arrow Connector 9" o:spid="_x0000_s1026" type="#_x0000_t32" style="position:absolute;margin-left:198.6pt;margin-top:24.1pt;width:0;height:24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36B85C28" w14:textId="77777777" w:rsidR="00151FC1" w:rsidRDefault="00151FC1" w:rsidP="00151FC1">
      <w:pPr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C289A2" wp14:editId="3E6F2F38">
                <wp:simplePos x="0" y="0"/>
                <wp:positionH relativeFrom="column">
                  <wp:posOffset>1389830</wp:posOffset>
                </wp:positionH>
                <wp:positionV relativeFrom="paragraph">
                  <wp:posOffset>274818</wp:posOffset>
                </wp:positionV>
                <wp:extent cx="2314575" cy="675860"/>
                <wp:effectExtent l="0" t="0" r="2857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22FB4" w14:textId="5CD8B378" w:rsidR="00497BFF" w:rsidRPr="00D828F8" w:rsidRDefault="00497BFF" w:rsidP="00151FC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D828F8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Menghitung Nilai Preferensi</w:t>
                            </w:r>
                          </w:p>
                          <w:p w14:paraId="320CE2A2" w14:textId="77777777" w:rsidR="00497BFF" w:rsidRPr="00054090" w:rsidRDefault="00497BFF" w:rsidP="00151FC1">
                            <w:pPr>
                              <w:spacing w:after="0" w:line="456" w:lineRule="auto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054090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Yi = </w:t>
                            </w:r>
                            <m:oMath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vertAlign w:val="subscript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vertAlign w:val="subscript"/>
                                    </w:rPr>
                                    <m:t>g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vertAlign w:val="subscript"/>
                                    </w:rPr>
                                    <m:t xml:space="preserve"> </m:t>
                                  </m:r>
                                </m:e>
                              </m:nary>
                            </m:oMath>
                            <w:r w:rsidRPr="00054090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</w:rPr>
                              <w:t xml:space="preserve"> - </w:t>
                            </w:r>
                            <m:oMath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vertAlign w:val="subscript"/>
                                    </w:rPr>
                                    <m:t>j=g+1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vertAlign w:val="subscript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vertAlign w:val="subscript"/>
                                    </w:rPr>
                                    <m:t xml:space="preserve"> </m:t>
                                  </m:r>
                                </m:e>
                              </m:nary>
                            </m:oMath>
                          </w:p>
                          <w:p w14:paraId="335F3D50" w14:textId="77777777" w:rsidR="00497BFF" w:rsidRPr="00054090" w:rsidRDefault="00497BFF" w:rsidP="00151FC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EC289A2" id="Text Box 10" o:spid="_x0000_s1031" type="#_x0000_t202" style="position:absolute;left:0;text-align:left;margin-left:109.45pt;margin-top:21.65pt;width:182.25pt;height:5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" fillcolor="white [3201]" strokeweight=".5pt">
                <v:textbox>
                  <w:txbxContent>
                    <w:p w14:paraId="5DA22FB4" w14:textId="5CD8B378" w:rsidR="00664A4B" w:rsidRPr="00D828F8" w:rsidRDefault="00664A4B" w:rsidP="00151FC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 w:rsidRPr="00D828F8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Menghitung Nilai Preferensi</w:t>
                      </w:r>
                    </w:p>
                    <w:p w14:paraId="320CE2A2" w14:textId="77777777" w:rsidR="00664A4B" w:rsidRPr="00054090" w:rsidRDefault="00664A4B" w:rsidP="00151FC1">
                      <w:pPr>
                        <w:spacing w:after="0" w:line="456" w:lineRule="auto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054090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Yi = </w:t>
                      </w:r>
                      <m:oMath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g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vertAlign w:val="subscript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vertAlign w:val="subscript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vertAlign w:val="subscript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 xml:space="preserve"> </m:t>
                            </m:r>
                          </m:e>
                        </m:nary>
                      </m:oMath>
                      <w:r w:rsidRPr="00054090"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 xml:space="preserve"> - </w:t>
                      </w:r>
                      <m:oMath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j=g+1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vertAlign w:val="subscript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vertAlign w:val="subscript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vertAlign w:val="subscript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vertAlign w:val="subscript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 xml:space="preserve"> </m:t>
                            </m:r>
                          </m:e>
                        </m:nary>
                      </m:oMath>
                    </w:p>
                    <w:p w14:paraId="335F3D50" w14:textId="77777777" w:rsidR="00664A4B" w:rsidRPr="00054090" w:rsidRDefault="00664A4B" w:rsidP="00151FC1">
                      <w:pPr>
                        <w:spacing w:after="0" w:line="240" w:lineRule="auto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B42DF7" w14:textId="77777777" w:rsidR="00151FC1" w:rsidRDefault="00151FC1" w:rsidP="00151FC1">
      <w:pPr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705448D9" w14:textId="77777777" w:rsidR="00151FC1" w:rsidRDefault="00151FC1" w:rsidP="00151FC1">
      <w:pPr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1E93F" wp14:editId="014DFE31">
                <wp:simplePos x="0" y="0"/>
                <wp:positionH relativeFrom="column">
                  <wp:posOffset>2509028</wp:posOffset>
                </wp:positionH>
                <wp:positionV relativeFrom="paragraph">
                  <wp:posOffset>232451</wp:posOffset>
                </wp:positionV>
                <wp:extent cx="2831" cy="246545"/>
                <wp:effectExtent l="76200" t="0" r="7366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1" cy="246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BD201AA" id="Straight Arrow Connector 11" o:spid="_x0000_s1026" type="#_x0000_t32" style="position:absolute;margin-left:197.55pt;margin-top:18.3pt;width:.2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14:paraId="6C7BB127" w14:textId="77777777" w:rsidR="00151FC1" w:rsidRDefault="00151FC1" w:rsidP="00151FC1">
      <w:pPr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D4B49" wp14:editId="5D826C9A">
                <wp:simplePos x="0" y="0"/>
                <wp:positionH relativeFrom="column">
                  <wp:posOffset>1396153</wp:posOffset>
                </wp:positionH>
                <wp:positionV relativeFrom="paragraph">
                  <wp:posOffset>132292</wp:posOffset>
                </wp:positionV>
                <wp:extent cx="2310342" cy="500168"/>
                <wp:effectExtent l="0" t="0" r="1397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342" cy="500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DC905" w14:textId="64BE9832" w:rsidR="00497BFF" w:rsidRPr="00054090" w:rsidRDefault="00497BFF" w:rsidP="00151FC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151FC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Menampilkan Hasil Keputusan dan Perangkingan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81D4B49" id="Text Box 12" o:spid="_x0000_s1032" type="#_x0000_t202" style="position:absolute;left:0;text-align:left;margin-left:109.95pt;margin-top:10.4pt;width:181.9pt;height:3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" fillcolor="white [3201]" strokeweight=".5pt">
                <v:textbox>
                  <w:txbxContent>
                    <w:p w14:paraId="4C9DC905" w14:textId="64BE9832" w:rsidR="00664A4B" w:rsidRPr="00054090" w:rsidRDefault="00664A4B" w:rsidP="00151FC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151FC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Menampilkan Hasil Keputusan dan Perangkingan</w:t>
                      </w:r>
                    </w:p>
                  </w:txbxContent>
                </v:textbox>
              </v:shape>
            </w:pict>
          </mc:Fallback>
        </mc:AlternateContent>
      </w:r>
    </w:p>
    <w:p w14:paraId="4D520055" w14:textId="4004C72B" w:rsidR="000B50AC" w:rsidRDefault="000B50AC" w:rsidP="00151FC1">
      <w:pPr>
        <w:spacing w:after="0" w:line="480" w:lineRule="auto"/>
        <w:rPr>
          <w:rFonts w:ascii="Times New Roman" w:hAnsi="Times New Roman"/>
          <w:bCs/>
          <w:sz w:val="24"/>
          <w:szCs w:val="24"/>
        </w:rPr>
      </w:pPr>
    </w:p>
    <w:p w14:paraId="549B7CBE" w14:textId="243BC11A" w:rsidR="00E2727D" w:rsidRPr="00E2727D" w:rsidRDefault="00F83C9B" w:rsidP="00E2727D">
      <w:pPr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 w:rsidRPr="0001747E">
        <w:rPr>
          <w:rFonts w:ascii="Times New Roman" w:hAnsi="Times New Roman"/>
          <w:bCs/>
          <w:sz w:val="24"/>
          <w:szCs w:val="24"/>
        </w:rPr>
        <w:t>Gambar 3.</w:t>
      </w:r>
      <w:r w:rsidR="00E667DA">
        <w:rPr>
          <w:rFonts w:ascii="Times New Roman" w:hAnsi="Times New Roman"/>
          <w:bCs/>
          <w:sz w:val="24"/>
          <w:szCs w:val="24"/>
          <w:lang w:val="en-US"/>
        </w:rPr>
        <w:t>1</w:t>
      </w:r>
      <w:r w:rsidRPr="0001747E">
        <w:rPr>
          <w:rFonts w:ascii="Times New Roman" w:hAnsi="Times New Roman"/>
          <w:bCs/>
          <w:sz w:val="24"/>
          <w:szCs w:val="24"/>
        </w:rPr>
        <w:t xml:space="preserve"> </w:t>
      </w:r>
      <w:r w:rsidR="000D35D4" w:rsidRPr="000D35D4">
        <w:rPr>
          <w:rFonts w:ascii="Times New Roman" w:hAnsi="Times New Roman"/>
          <w:bCs/>
          <w:sz w:val="24"/>
          <w:szCs w:val="24"/>
        </w:rPr>
        <w:t>Kerangka Kerja</w:t>
      </w:r>
      <w:r w:rsidRPr="0001747E">
        <w:rPr>
          <w:rFonts w:ascii="Times New Roman" w:hAnsi="Times New Roman"/>
          <w:bCs/>
          <w:sz w:val="24"/>
          <w:szCs w:val="24"/>
        </w:rPr>
        <w:t xml:space="preserve"> Algoritma </w:t>
      </w:r>
    </w:p>
    <w:p w14:paraId="59739C6D" w14:textId="4B424D39" w:rsidR="0032355B" w:rsidRPr="00D828F8" w:rsidRDefault="000B50AC" w:rsidP="00664A4B">
      <w:pPr>
        <w:pStyle w:val="ListParagraph"/>
        <w:numPr>
          <w:ilvl w:val="0"/>
          <w:numId w:val="44"/>
        </w:numPr>
        <w:spacing w:after="0" w:line="48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D828F8">
        <w:rPr>
          <w:rFonts w:ascii="Times New Roman" w:hAnsi="Times New Roman"/>
          <w:bCs/>
          <w:sz w:val="24"/>
          <w:szCs w:val="24"/>
          <w:lang w:val="en-US"/>
        </w:rPr>
        <w:t>Inisialisasi Kriteria</w:t>
      </w:r>
      <w:r w:rsidR="0032355B" w:rsidRPr="00D828F8">
        <w:rPr>
          <w:rFonts w:ascii="Times New Roman" w:hAnsi="Times New Roman"/>
          <w:bCs/>
          <w:sz w:val="24"/>
          <w:szCs w:val="24"/>
        </w:rPr>
        <w:t xml:space="preserve"> </w:t>
      </w:r>
    </w:p>
    <w:p w14:paraId="66729612" w14:textId="6819B034" w:rsidR="00DD4CF5" w:rsidRDefault="0032355B" w:rsidP="00E2727D">
      <w:pPr>
        <w:spacing w:after="0" w:line="456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Kriteria yang digunakan dalam sistem pendukung keputusan penentuan </w:t>
      </w:r>
      <w:r w:rsidR="00F61D07">
        <w:rPr>
          <w:rFonts w:ascii="Times New Roman" w:hAnsi="Times New Roman"/>
          <w:sz w:val="24"/>
          <w:szCs w:val="24"/>
        </w:rPr>
        <w:t>pemasok bahan baku</w:t>
      </w:r>
      <w:r w:rsidR="00E2727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sebagai dasar untuk menilai dan menentukan </w:t>
      </w:r>
      <w:r w:rsidR="00F61D07">
        <w:rPr>
          <w:rFonts w:ascii="Times New Roman" w:hAnsi="Times New Roman"/>
          <w:color w:val="000000"/>
          <w:sz w:val="24"/>
          <w:szCs w:val="24"/>
        </w:rPr>
        <w:t>pemasok bahan baku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3C89AE35" w14:textId="77777777" w:rsidR="000B50AC" w:rsidRDefault="000B50AC" w:rsidP="00E2727D">
      <w:pPr>
        <w:spacing w:after="0" w:line="456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3BA2853" w14:textId="55555C81" w:rsidR="0032355B" w:rsidRPr="00E938E5" w:rsidRDefault="0032355B" w:rsidP="0032355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E938E5">
        <w:rPr>
          <w:rFonts w:ascii="Times New Roman" w:hAnsi="Times New Roman"/>
          <w:sz w:val="24"/>
          <w:szCs w:val="24"/>
        </w:rPr>
        <w:t>Tabel 3.</w:t>
      </w:r>
      <w:r w:rsidR="001372BC">
        <w:rPr>
          <w:rFonts w:ascii="Times New Roman" w:hAnsi="Times New Roman"/>
          <w:sz w:val="24"/>
          <w:szCs w:val="24"/>
          <w:lang w:val="en-US"/>
        </w:rPr>
        <w:t>1</w:t>
      </w:r>
      <w:r w:rsidRPr="00E938E5">
        <w:rPr>
          <w:rFonts w:ascii="Times New Roman" w:hAnsi="Times New Roman"/>
          <w:sz w:val="24"/>
          <w:szCs w:val="24"/>
        </w:rPr>
        <w:t xml:space="preserve"> </w:t>
      </w:r>
      <w:r w:rsidR="00D828F8">
        <w:rPr>
          <w:rFonts w:ascii="Times New Roman" w:hAnsi="Times New Roman"/>
          <w:sz w:val="24"/>
          <w:szCs w:val="24"/>
          <w:lang w:val="en-US"/>
        </w:rPr>
        <w:t>Inisi</w:t>
      </w:r>
      <w:r w:rsidR="00D828F8">
        <w:rPr>
          <w:rFonts w:ascii="Times New Roman" w:hAnsi="Times New Roman"/>
          <w:sz w:val="24"/>
          <w:szCs w:val="24"/>
        </w:rPr>
        <w:t>al</w:t>
      </w:r>
      <w:r w:rsidR="006B2F6E">
        <w:rPr>
          <w:rFonts w:ascii="Times New Roman" w:hAnsi="Times New Roman"/>
          <w:sz w:val="24"/>
          <w:szCs w:val="24"/>
          <w:lang w:val="en-US"/>
        </w:rPr>
        <w:t xml:space="preserve">isasi </w:t>
      </w:r>
      <w:r w:rsidR="000B50AC">
        <w:rPr>
          <w:rFonts w:ascii="Times New Roman" w:hAnsi="Times New Roman"/>
          <w:sz w:val="24"/>
          <w:szCs w:val="24"/>
          <w:lang w:val="en-US"/>
        </w:rPr>
        <w:t>Nilai</w:t>
      </w:r>
      <w:r w:rsidR="006B2F6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938E5">
        <w:rPr>
          <w:rFonts w:ascii="Times New Roman" w:hAnsi="Times New Roman"/>
          <w:sz w:val="24"/>
          <w:szCs w:val="24"/>
        </w:rPr>
        <w:t xml:space="preserve">Kriteria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3"/>
        <w:gridCol w:w="3608"/>
        <w:gridCol w:w="990"/>
        <w:gridCol w:w="830"/>
      </w:tblGrid>
      <w:tr w:rsidR="001D1E35" w:rsidRPr="00C72484" w14:paraId="0E9372F2" w14:textId="1D215ED5" w:rsidTr="00F61D07">
        <w:trPr>
          <w:trHeight w:val="562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AA034E" w14:textId="7735D237" w:rsidR="001D1E35" w:rsidRPr="00617005" w:rsidRDefault="001D1E35" w:rsidP="00930E21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Kode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9D6EF" w14:textId="68968BF6" w:rsidR="001D1E35" w:rsidRPr="00C72484" w:rsidRDefault="001D1E35" w:rsidP="00930E21">
            <w:pPr>
              <w:spacing w:after="0" w:line="360" w:lineRule="auto"/>
              <w:ind w:left="-2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Kriteria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A78669" w14:textId="77777777" w:rsidR="001D1E35" w:rsidRPr="00C72484" w:rsidRDefault="001D1E35" w:rsidP="00930E2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Atribut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DC4017" w14:textId="77777777" w:rsidR="001D1E35" w:rsidRPr="00C72484" w:rsidRDefault="001D1E35" w:rsidP="00930E2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Bobot</w:t>
            </w:r>
          </w:p>
        </w:tc>
      </w:tr>
      <w:tr w:rsidR="000B50AC" w:rsidRPr="00C72484" w14:paraId="25E38CB5" w14:textId="77777777" w:rsidTr="00F61D07">
        <w:trPr>
          <w:jc w:val="center"/>
        </w:trPr>
        <w:tc>
          <w:tcPr>
            <w:tcW w:w="0" w:type="auto"/>
            <w:shd w:val="clear" w:color="auto" w:fill="auto"/>
          </w:tcPr>
          <w:p w14:paraId="426BAE3E" w14:textId="0C964AEE" w:rsidR="000B50AC" w:rsidRPr="00C72484" w:rsidRDefault="000B50AC" w:rsidP="000B50A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808623B" w14:textId="46CAABA3" w:rsidR="000B50AC" w:rsidRDefault="000B50AC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Ketersedia</w:t>
            </w:r>
            <w:r w:rsidR="00D828F8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n dan Ketepatan Waktu</w:t>
            </w:r>
          </w:p>
        </w:tc>
        <w:tc>
          <w:tcPr>
            <w:tcW w:w="0" w:type="auto"/>
            <w:shd w:val="clear" w:color="auto" w:fill="auto"/>
          </w:tcPr>
          <w:p w14:paraId="34AD45E1" w14:textId="5AAD4E66" w:rsidR="000B50AC" w:rsidRPr="00C72484" w:rsidRDefault="000B50AC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i/>
                <w:sz w:val="24"/>
                <w:szCs w:val="24"/>
                <w:lang w:eastAsia="id-ID"/>
              </w:rPr>
              <w:t>Benefi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id-ID"/>
              </w:rPr>
              <w:t>t</w:t>
            </w:r>
          </w:p>
        </w:tc>
        <w:tc>
          <w:tcPr>
            <w:tcW w:w="0" w:type="auto"/>
            <w:shd w:val="clear" w:color="auto" w:fill="auto"/>
          </w:tcPr>
          <w:p w14:paraId="765E9769" w14:textId="35DB9976" w:rsidR="000B50AC" w:rsidRDefault="000B50AC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4</w:t>
            </w:r>
            <w:r w:rsidRPr="00C72484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0</w:t>
            </w:r>
            <w:r w:rsidRPr="00C72484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%</w:t>
            </w:r>
          </w:p>
        </w:tc>
      </w:tr>
      <w:tr w:rsidR="000B50AC" w:rsidRPr="00C72484" w14:paraId="7F89764F" w14:textId="77777777" w:rsidTr="00F61D07">
        <w:trPr>
          <w:jc w:val="center"/>
        </w:trPr>
        <w:tc>
          <w:tcPr>
            <w:tcW w:w="0" w:type="auto"/>
            <w:shd w:val="clear" w:color="auto" w:fill="auto"/>
          </w:tcPr>
          <w:p w14:paraId="734B9F35" w14:textId="7CC533A5" w:rsidR="000B50AC" w:rsidRPr="00C72484" w:rsidRDefault="000B50AC" w:rsidP="000B50A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727A000" w14:textId="4994637E" w:rsidR="000B50AC" w:rsidRDefault="00D828F8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Kapasi</w:t>
            </w:r>
            <w:r w:rsidR="000B50AC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tas Produk</w:t>
            </w:r>
          </w:p>
        </w:tc>
        <w:tc>
          <w:tcPr>
            <w:tcW w:w="0" w:type="auto"/>
            <w:shd w:val="clear" w:color="auto" w:fill="auto"/>
          </w:tcPr>
          <w:p w14:paraId="063201A3" w14:textId="67EE8BE8" w:rsidR="000B50AC" w:rsidRPr="00C72484" w:rsidRDefault="000B50AC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i/>
                <w:sz w:val="24"/>
                <w:szCs w:val="24"/>
                <w:lang w:eastAsia="id-ID"/>
              </w:rPr>
              <w:t>Benefit</w:t>
            </w:r>
          </w:p>
        </w:tc>
        <w:tc>
          <w:tcPr>
            <w:tcW w:w="0" w:type="auto"/>
            <w:shd w:val="clear" w:color="auto" w:fill="auto"/>
          </w:tcPr>
          <w:p w14:paraId="47757154" w14:textId="2FE2A920" w:rsidR="000B50AC" w:rsidRDefault="000B50AC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0</w:t>
            </w:r>
            <w:r w:rsidRPr="00C72484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%</w:t>
            </w:r>
          </w:p>
        </w:tc>
      </w:tr>
      <w:tr w:rsidR="000B50AC" w:rsidRPr="00C72484" w14:paraId="1A8ADD2F" w14:textId="77777777" w:rsidTr="00F61D07">
        <w:trPr>
          <w:jc w:val="center"/>
        </w:trPr>
        <w:tc>
          <w:tcPr>
            <w:tcW w:w="0" w:type="auto"/>
            <w:shd w:val="clear" w:color="auto" w:fill="auto"/>
          </w:tcPr>
          <w:p w14:paraId="1CF87B1A" w14:textId="345B4112" w:rsidR="000B50AC" w:rsidRPr="00C72484" w:rsidRDefault="000B50AC" w:rsidP="000B50A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397576F" w14:textId="7B34637B" w:rsidR="000B50AC" w:rsidRDefault="000B50AC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Kualitas Layanan Pelanggan</w:t>
            </w:r>
          </w:p>
        </w:tc>
        <w:tc>
          <w:tcPr>
            <w:tcW w:w="0" w:type="auto"/>
            <w:shd w:val="clear" w:color="auto" w:fill="auto"/>
          </w:tcPr>
          <w:p w14:paraId="6001FFA2" w14:textId="23D94D29" w:rsidR="000B50AC" w:rsidRPr="00C72484" w:rsidRDefault="000B50AC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i/>
                <w:sz w:val="24"/>
                <w:szCs w:val="24"/>
                <w:lang w:eastAsia="id-ID"/>
              </w:rPr>
              <w:t>Benefit</w:t>
            </w:r>
          </w:p>
        </w:tc>
        <w:tc>
          <w:tcPr>
            <w:tcW w:w="0" w:type="auto"/>
            <w:shd w:val="clear" w:color="auto" w:fill="auto"/>
          </w:tcPr>
          <w:p w14:paraId="47B8E08A" w14:textId="2B6FB7EF" w:rsidR="000B50AC" w:rsidRDefault="000B50AC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15</w:t>
            </w:r>
            <w:r w:rsidRPr="00C72484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%</w:t>
            </w:r>
          </w:p>
        </w:tc>
      </w:tr>
      <w:tr w:rsidR="000B50AC" w:rsidRPr="00C72484" w14:paraId="7D315C5D" w14:textId="77777777" w:rsidTr="00F61D07">
        <w:trPr>
          <w:jc w:val="center"/>
        </w:trPr>
        <w:tc>
          <w:tcPr>
            <w:tcW w:w="0" w:type="auto"/>
            <w:shd w:val="clear" w:color="auto" w:fill="auto"/>
          </w:tcPr>
          <w:p w14:paraId="5D92A3F5" w14:textId="2BDC1A65" w:rsidR="000B50AC" w:rsidRPr="00C72484" w:rsidRDefault="000B50AC" w:rsidP="000B50A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DA8D148" w14:textId="0CD3DCBD" w:rsidR="000B50AC" w:rsidRDefault="000B50AC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Harga</w:t>
            </w:r>
          </w:p>
        </w:tc>
        <w:tc>
          <w:tcPr>
            <w:tcW w:w="0" w:type="auto"/>
            <w:shd w:val="clear" w:color="auto" w:fill="auto"/>
          </w:tcPr>
          <w:p w14:paraId="3071AAD9" w14:textId="2D059803" w:rsidR="000B50AC" w:rsidRPr="00C72484" w:rsidRDefault="000B50AC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id-ID"/>
              </w:rPr>
              <w:t>Cost</w:t>
            </w:r>
          </w:p>
        </w:tc>
        <w:tc>
          <w:tcPr>
            <w:tcW w:w="0" w:type="auto"/>
            <w:shd w:val="clear" w:color="auto" w:fill="auto"/>
          </w:tcPr>
          <w:p w14:paraId="13B40BB2" w14:textId="26D7C13B" w:rsidR="000B50AC" w:rsidRDefault="000B50AC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10</w:t>
            </w:r>
            <w:r w:rsidRPr="00C72484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%</w:t>
            </w:r>
          </w:p>
        </w:tc>
      </w:tr>
      <w:tr w:rsidR="000B50AC" w:rsidRPr="00C72484" w14:paraId="5038A6A6" w14:textId="77777777" w:rsidTr="00F61D07">
        <w:trPr>
          <w:jc w:val="center"/>
        </w:trPr>
        <w:tc>
          <w:tcPr>
            <w:tcW w:w="0" w:type="auto"/>
            <w:shd w:val="clear" w:color="auto" w:fill="auto"/>
          </w:tcPr>
          <w:p w14:paraId="2F55D7F2" w14:textId="35ED59C7" w:rsidR="000B50AC" w:rsidRPr="00C72484" w:rsidRDefault="000B50AC" w:rsidP="000B50A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B4A3589" w14:textId="589B2CB8" w:rsidR="000B50AC" w:rsidRDefault="000B50AC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Kualitas Bahan Baku</w:t>
            </w:r>
          </w:p>
        </w:tc>
        <w:tc>
          <w:tcPr>
            <w:tcW w:w="0" w:type="auto"/>
            <w:shd w:val="clear" w:color="auto" w:fill="auto"/>
          </w:tcPr>
          <w:p w14:paraId="38F47B59" w14:textId="540F7664" w:rsidR="000B50AC" w:rsidRPr="00C72484" w:rsidRDefault="000B50AC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i/>
                <w:sz w:val="24"/>
                <w:szCs w:val="24"/>
                <w:lang w:eastAsia="id-ID"/>
              </w:rPr>
              <w:t>Benefit</w:t>
            </w:r>
          </w:p>
        </w:tc>
        <w:tc>
          <w:tcPr>
            <w:tcW w:w="0" w:type="auto"/>
            <w:shd w:val="clear" w:color="auto" w:fill="auto"/>
          </w:tcPr>
          <w:p w14:paraId="162CD01D" w14:textId="60453AEE" w:rsidR="000B50AC" w:rsidRDefault="000B50AC" w:rsidP="000B50A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5</w:t>
            </w:r>
            <w:r w:rsidRPr="00C72484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%</w:t>
            </w:r>
          </w:p>
        </w:tc>
      </w:tr>
    </w:tbl>
    <w:p w14:paraId="288F42D1" w14:textId="77777777" w:rsidR="0032355B" w:rsidRDefault="0032355B" w:rsidP="003235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C926B83" w14:textId="447C4FD2" w:rsidR="005D5084" w:rsidRPr="00B625F8" w:rsidRDefault="0032355B" w:rsidP="00B625F8">
      <w:pPr>
        <w:spacing w:after="0" w:line="48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Setiap kriteria </w:t>
      </w:r>
      <w:r w:rsidR="00612030">
        <w:rPr>
          <w:rFonts w:ascii="Times New Roman" w:hAnsi="Times New Roman"/>
          <w:sz w:val="24"/>
          <w:szCs w:val="24"/>
        </w:rPr>
        <w:t>di atas</w:t>
      </w:r>
      <w:r>
        <w:rPr>
          <w:rFonts w:ascii="Times New Roman" w:hAnsi="Times New Roman"/>
          <w:sz w:val="24"/>
          <w:szCs w:val="24"/>
        </w:rPr>
        <w:t>, memiliki himpunan kriteria bertingkat yang memiliki bobot yang berbeda berdasarkan tingkatan atribut.</w:t>
      </w:r>
      <w:r w:rsidR="003E3356" w:rsidRPr="003E3356">
        <w:t xml:space="preserve"> </w:t>
      </w:r>
      <w:r w:rsidR="003E3356">
        <w:rPr>
          <w:rStyle w:val="fontstyle01"/>
        </w:rPr>
        <w:t>Berikut adalah tabel konversi</w:t>
      </w:r>
      <w:r w:rsidR="00C62026">
        <w:rPr>
          <w:color w:val="000000"/>
        </w:rPr>
        <w:t xml:space="preserve"> </w:t>
      </w:r>
      <w:r w:rsidR="003E3356">
        <w:rPr>
          <w:rStyle w:val="fontstyle01"/>
        </w:rPr>
        <w:t>dari kriteria yang digunakan</w:t>
      </w:r>
      <w:r w:rsidR="003E3356">
        <w:rPr>
          <w:rStyle w:val="fontstyle01"/>
          <w:lang w:val="en-US"/>
        </w:rPr>
        <w:t xml:space="preserve"> :</w:t>
      </w:r>
    </w:p>
    <w:p w14:paraId="46B68F3D" w14:textId="1E8F489A" w:rsidR="005D5084" w:rsidRPr="00664A4B" w:rsidRDefault="00F61D07" w:rsidP="00664A4B">
      <w:pPr>
        <w:pStyle w:val="ListParagraph"/>
        <w:numPr>
          <w:ilvl w:val="0"/>
          <w:numId w:val="45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64A4B">
        <w:rPr>
          <w:rFonts w:ascii="Times New Roman" w:hAnsi="Times New Roman"/>
          <w:sz w:val="24"/>
          <w:szCs w:val="24"/>
          <w:lang w:val="en-US"/>
        </w:rPr>
        <w:t>Ketersedia</w:t>
      </w:r>
      <w:r w:rsidR="00D828F8" w:rsidRPr="00664A4B">
        <w:rPr>
          <w:rFonts w:ascii="Times New Roman" w:hAnsi="Times New Roman"/>
          <w:sz w:val="24"/>
          <w:szCs w:val="24"/>
        </w:rPr>
        <w:t>a</w:t>
      </w:r>
      <w:r w:rsidRPr="00664A4B">
        <w:rPr>
          <w:rFonts w:ascii="Times New Roman" w:hAnsi="Times New Roman"/>
          <w:sz w:val="24"/>
          <w:szCs w:val="24"/>
          <w:lang w:val="en-US"/>
        </w:rPr>
        <w:t>n dan Ketepatan Waktu</w:t>
      </w:r>
    </w:p>
    <w:p w14:paraId="4B6CCA5C" w14:textId="5A79290B" w:rsidR="005D5084" w:rsidRDefault="005D5084" w:rsidP="005D5084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5D5084">
        <w:rPr>
          <w:rFonts w:ascii="Times New Roman" w:hAnsi="Times New Roman"/>
          <w:sz w:val="24"/>
          <w:szCs w:val="24"/>
        </w:rPr>
        <w:t>Tabel 3.</w:t>
      </w:r>
      <w:r w:rsidR="00B625F8">
        <w:rPr>
          <w:rFonts w:ascii="Times New Roman" w:hAnsi="Times New Roman"/>
          <w:sz w:val="24"/>
          <w:szCs w:val="24"/>
          <w:lang w:val="en-US"/>
        </w:rPr>
        <w:t>2</w:t>
      </w:r>
      <w:r w:rsidRPr="005D50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Kriteria </w:t>
      </w:r>
      <w:r w:rsidR="00F61D07">
        <w:rPr>
          <w:rFonts w:ascii="Times New Roman" w:hAnsi="Times New Roman"/>
          <w:sz w:val="24"/>
          <w:szCs w:val="24"/>
          <w:lang w:val="en-US"/>
        </w:rPr>
        <w:t>Ketersedi</w:t>
      </w:r>
      <w:r w:rsidR="00D828F8">
        <w:rPr>
          <w:rFonts w:ascii="Times New Roman" w:hAnsi="Times New Roman"/>
          <w:sz w:val="24"/>
          <w:szCs w:val="24"/>
        </w:rPr>
        <w:t>a</w:t>
      </w:r>
      <w:r w:rsidR="00F61D07">
        <w:rPr>
          <w:rFonts w:ascii="Times New Roman" w:hAnsi="Times New Roman"/>
          <w:sz w:val="24"/>
          <w:szCs w:val="24"/>
          <w:lang w:val="en-US"/>
        </w:rPr>
        <w:t>an dan Ketepatan Waktu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887"/>
        <w:gridCol w:w="3741"/>
        <w:gridCol w:w="1355"/>
      </w:tblGrid>
      <w:tr w:rsidR="005D5084" w:rsidRPr="00C72484" w14:paraId="3ED683DE" w14:textId="77777777" w:rsidTr="00664A4B">
        <w:trPr>
          <w:trHeight w:val="120"/>
          <w:jc w:val="center"/>
        </w:trPr>
        <w:tc>
          <w:tcPr>
            <w:tcW w:w="718" w:type="pct"/>
            <w:shd w:val="clear" w:color="auto" w:fill="auto"/>
            <w:vAlign w:val="center"/>
          </w:tcPr>
          <w:p w14:paraId="0582372A" w14:textId="77777777" w:rsidR="005D5084" w:rsidRPr="007F7D6A" w:rsidRDefault="005D5084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Kode</w:t>
            </w:r>
          </w:p>
        </w:tc>
        <w:tc>
          <w:tcPr>
            <w:tcW w:w="1157" w:type="pct"/>
            <w:shd w:val="clear" w:color="auto" w:fill="auto"/>
            <w:vAlign w:val="center"/>
          </w:tcPr>
          <w:p w14:paraId="6F8B027F" w14:textId="77777777" w:rsidR="005D5084" w:rsidRPr="00C72484" w:rsidRDefault="005D5084" w:rsidP="006042B7">
            <w:pPr>
              <w:spacing w:after="0" w:line="360" w:lineRule="auto"/>
              <w:ind w:left="-11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Kriteria</w:t>
            </w:r>
          </w:p>
        </w:tc>
        <w:tc>
          <w:tcPr>
            <w:tcW w:w="2294" w:type="pct"/>
            <w:shd w:val="clear" w:color="auto" w:fill="auto"/>
            <w:vAlign w:val="center"/>
          </w:tcPr>
          <w:p w14:paraId="42EBC3D6" w14:textId="77777777" w:rsidR="005D5084" w:rsidRPr="00C72484" w:rsidRDefault="005D5084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Himpunan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69C4D2C3" w14:textId="77777777" w:rsidR="005D5084" w:rsidRPr="003E3356" w:rsidRDefault="005D5084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Nilai</w:t>
            </w:r>
          </w:p>
        </w:tc>
      </w:tr>
      <w:tr w:rsidR="00B625F8" w:rsidRPr="00C72484" w14:paraId="0D7C672B" w14:textId="77777777" w:rsidTr="006042B7">
        <w:trPr>
          <w:jc w:val="center"/>
        </w:trPr>
        <w:tc>
          <w:tcPr>
            <w:tcW w:w="718" w:type="pct"/>
            <w:vMerge w:val="restart"/>
            <w:shd w:val="clear" w:color="auto" w:fill="auto"/>
            <w:vAlign w:val="center"/>
          </w:tcPr>
          <w:p w14:paraId="7FD59B22" w14:textId="1636B8A2" w:rsidR="00B625F8" w:rsidRPr="00930E21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C72484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1</w:t>
            </w:r>
          </w:p>
        </w:tc>
        <w:tc>
          <w:tcPr>
            <w:tcW w:w="1157" w:type="pct"/>
            <w:vMerge w:val="restart"/>
            <w:shd w:val="clear" w:color="auto" w:fill="auto"/>
            <w:vAlign w:val="center"/>
          </w:tcPr>
          <w:p w14:paraId="40AD6262" w14:textId="75286E7F" w:rsidR="00B625F8" w:rsidRPr="00C72484" w:rsidRDefault="00B625F8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Ketersedi</w:t>
            </w:r>
            <w:r w:rsidR="00D828F8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an dan Ketepatan Waktu</w:t>
            </w:r>
          </w:p>
        </w:tc>
        <w:tc>
          <w:tcPr>
            <w:tcW w:w="2294" w:type="pct"/>
            <w:shd w:val="clear" w:color="auto" w:fill="auto"/>
          </w:tcPr>
          <w:p w14:paraId="56A42D54" w14:textId="2A41B780" w:rsidR="00B625F8" w:rsidRPr="00950C54" w:rsidRDefault="00B625F8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Sangat Tepat Waktu</w:t>
            </w:r>
          </w:p>
        </w:tc>
        <w:tc>
          <w:tcPr>
            <w:tcW w:w="831" w:type="pct"/>
            <w:shd w:val="clear" w:color="auto" w:fill="auto"/>
          </w:tcPr>
          <w:p w14:paraId="736BE6A6" w14:textId="77777777" w:rsidR="00B625F8" w:rsidRPr="00C72484" w:rsidRDefault="00B625F8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5</w:t>
            </w:r>
          </w:p>
        </w:tc>
      </w:tr>
      <w:tr w:rsidR="00B625F8" w:rsidRPr="00C72484" w14:paraId="288CF5E5" w14:textId="77777777" w:rsidTr="006042B7">
        <w:trPr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788E8FA5" w14:textId="77777777" w:rsidR="00B625F8" w:rsidRPr="00C72484" w:rsidRDefault="00B625F8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1029A188" w14:textId="77777777" w:rsidR="00B625F8" w:rsidRPr="00C72484" w:rsidRDefault="00B625F8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2826AA29" w14:textId="00F2E27C" w:rsidR="00B625F8" w:rsidRPr="00950C54" w:rsidRDefault="00B625F8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Tepat Waktu</w:t>
            </w:r>
          </w:p>
        </w:tc>
        <w:tc>
          <w:tcPr>
            <w:tcW w:w="831" w:type="pct"/>
            <w:shd w:val="clear" w:color="auto" w:fill="auto"/>
          </w:tcPr>
          <w:p w14:paraId="6E5AB2DF" w14:textId="77777777" w:rsidR="00B625F8" w:rsidRPr="00930E21" w:rsidRDefault="00B625F8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4</w:t>
            </w:r>
          </w:p>
        </w:tc>
      </w:tr>
      <w:tr w:rsidR="00B625F8" w:rsidRPr="00C72484" w14:paraId="3596958D" w14:textId="77777777" w:rsidTr="006042B7">
        <w:trPr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42C226C9" w14:textId="77777777" w:rsidR="00B625F8" w:rsidRPr="00C72484" w:rsidRDefault="00B625F8" w:rsidP="00CF1E3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2D56C9A2" w14:textId="77777777" w:rsidR="00B625F8" w:rsidRPr="00C72484" w:rsidRDefault="00B625F8" w:rsidP="00CF1E3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758212CE" w14:textId="3C7FFF21" w:rsidR="00B625F8" w:rsidRPr="00950C54" w:rsidRDefault="00B625F8" w:rsidP="00CF1E3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Sebagian Tepat Waktu</w:t>
            </w:r>
          </w:p>
        </w:tc>
        <w:tc>
          <w:tcPr>
            <w:tcW w:w="831" w:type="pct"/>
            <w:shd w:val="clear" w:color="auto" w:fill="auto"/>
          </w:tcPr>
          <w:p w14:paraId="1A186991" w14:textId="77777777" w:rsidR="00B625F8" w:rsidRPr="00C72484" w:rsidRDefault="00B625F8" w:rsidP="00CF1E3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3</w:t>
            </w:r>
          </w:p>
        </w:tc>
      </w:tr>
      <w:tr w:rsidR="00B625F8" w:rsidRPr="00C72484" w14:paraId="74639B01" w14:textId="77777777" w:rsidTr="006042B7">
        <w:trPr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6CF40CB3" w14:textId="77777777" w:rsidR="00B625F8" w:rsidRPr="00C72484" w:rsidRDefault="00B625F8" w:rsidP="00B625F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69981DFE" w14:textId="77777777" w:rsidR="00B625F8" w:rsidRPr="00C72484" w:rsidRDefault="00B625F8" w:rsidP="00CF1E3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0BC399EE" w14:textId="45161C48" w:rsidR="00B625F8" w:rsidRDefault="00B625F8" w:rsidP="00CF1E3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Kurang Tepat Waktu</w:t>
            </w:r>
          </w:p>
        </w:tc>
        <w:tc>
          <w:tcPr>
            <w:tcW w:w="831" w:type="pct"/>
            <w:shd w:val="clear" w:color="auto" w:fill="auto"/>
          </w:tcPr>
          <w:p w14:paraId="69F4EE37" w14:textId="77777777" w:rsidR="00B625F8" w:rsidRPr="00C72484" w:rsidRDefault="00B625F8" w:rsidP="00CF1E3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2</w:t>
            </w:r>
          </w:p>
        </w:tc>
      </w:tr>
      <w:tr w:rsidR="00B625F8" w:rsidRPr="00C72484" w14:paraId="3D54D81A" w14:textId="77777777" w:rsidTr="006042B7">
        <w:trPr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2C3E6C33" w14:textId="77777777" w:rsidR="00B625F8" w:rsidRPr="00C72484" w:rsidRDefault="00B625F8" w:rsidP="00CF1E3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71C9BDA9" w14:textId="77777777" w:rsidR="00B625F8" w:rsidRPr="00C72484" w:rsidRDefault="00B625F8" w:rsidP="00CF1E3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637DF421" w14:textId="03303237" w:rsidR="00B625F8" w:rsidRDefault="00B625F8" w:rsidP="00CF1E3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Terlambat</w:t>
            </w:r>
          </w:p>
        </w:tc>
        <w:tc>
          <w:tcPr>
            <w:tcW w:w="831" w:type="pct"/>
            <w:shd w:val="clear" w:color="auto" w:fill="auto"/>
          </w:tcPr>
          <w:p w14:paraId="720B7A04" w14:textId="77777777" w:rsidR="00B625F8" w:rsidRPr="00C72484" w:rsidRDefault="00B625F8" w:rsidP="00CF1E3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1</w:t>
            </w:r>
          </w:p>
        </w:tc>
      </w:tr>
    </w:tbl>
    <w:p w14:paraId="28955088" w14:textId="77777777" w:rsidR="005D5084" w:rsidRPr="005D5084" w:rsidRDefault="005D5084" w:rsidP="005D508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C137A51" w14:textId="39E610ED" w:rsidR="005D5084" w:rsidRPr="005D5084" w:rsidRDefault="00C75B41" w:rsidP="00664A4B">
      <w:pPr>
        <w:pStyle w:val="ListParagraph"/>
        <w:numPr>
          <w:ilvl w:val="0"/>
          <w:numId w:val="45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Kapasi</w:t>
      </w:r>
      <w:r w:rsidR="00F61D07">
        <w:rPr>
          <w:rFonts w:ascii="Times New Roman" w:hAnsi="Times New Roman"/>
          <w:sz w:val="24"/>
          <w:szCs w:val="24"/>
          <w:lang w:val="en-US"/>
        </w:rPr>
        <w:t>tas Produk</w:t>
      </w:r>
    </w:p>
    <w:p w14:paraId="21A5D9CC" w14:textId="202312DF" w:rsidR="005D5084" w:rsidRDefault="005D5084" w:rsidP="005D5084">
      <w:pPr>
        <w:spacing w:after="0" w:line="480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D5084">
        <w:rPr>
          <w:rFonts w:ascii="Times New Roman" w:hAnsi="Times New Roman"/>
          <w:sz w:val="24"/>
          <w:szCs w:val="24"/>
        </w:rPr>
        <w:t>Tabel 3.</w:t>
      </w:r>
      <w:r w:rsidR="00151FC1">
        <w:rPr>
          <w:rFonts w:ascii="Times New Roman" w:hAnsi="Times New Roman"/>
          <w:sz w:val="24"/>
          <w:szCs w:val="24"/>
          <w:lang w:val="en-US"/>
        </w:rPr>
        <w:t>3</w:t>
      </w:r>
      <w:r w:rsidRPr="005D50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Kriteria </w:t>
      </w:r>
      <w:r w:rsidR="00D828F8">
        <w:rPr>
          <w:rFonts w:ascii="Times New Roman" w:hAnsi="Times New Roman"/>
          <w:color w:val="000000" w:themeColor="text1"/>
          <w:sz w:val="24"/>
          <w:szCs w:val="24"/>
          <w:lang w:val="en-US"/>
        </w:rPr>
        <w:t>Kapasi</w:t>
      </w:r>
      <w:r w:rsidR="00F61D07">
        <w:rPr>
          <w:rFonts w:ascii="Times New Roman" w:hAnsi="Times New Roman"/>
          <w:color w:val="000000" w:themeColor="text1"/>
          <w:sz w:val="24"/>
          <w:szCs w:val="24"/>
          <w:lang w:val="en-US"/>
        </w:rPr>
        <w:t>tas Produk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887"/>
        <w:gridCol w:w="3741"/>
        <w:gridCol w:w="1355"/>
      </w:tblGrid>
      <w:tr w:rsidR="000F76EC" w:rsidRPr="00C72484" w14:paraId="6596B000" w14:textId="77777777" w:rsidTr="00664A4B">
        <w:trPr>
          <w:trHeight w:val="292"/>
          <w:jc w:val="center"/>
        </w:trPr>
        <w:tc>
          <w:tcPr>
            <w:tcW w:w="718" w:type="pct"/>
            <w:shd w:val="clear" w:color="auto" w:fill="auto"/>
            <w:vAlign w:val="center"/>
          </w:tcPr>
          <w:p w14:paraId="2569E890" w14:textId="77777777" w:rsidR="000F76EC" w:rsidRPr="007F7D6A" w:rsidRDefault="000F76EC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Kode</w:t>
            </w:r>
          </w:p>
        </w:tc>
        <w:tc>
          <w:tcPr>
            <w:tcW w:w="1157" w:type="pct"/>
            <w:shd w:val="clear" w:color="auto" w:fill="auto"/>
            <w:vAlign w:val="center"/>
          </w:tcPr>
          <w:p w14:paraId="6B0BB553" w14:textId="77777777" w:rsidR="000F76EC" w:rsidRPr="00C72484" w:rsidRDefault="000F76EC" w:rsidP="006042B7">
            <w:pPr>
              <w:spacing w:after="0" w:line="360" w:lineRule="auto"/>
              <w:ind w:left="-11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Kriteria</w:t>
            </w:r>
          </w:p>
        </w:tc>
        <w:tc>
          <w:tcPr>
            <w:tcW w:w="2294" w:type="pct"/>
            <w:shd w:val="clear" w:color="auto" w:fill="auto"/>
            <w:vAlign w:val="center"/>
          </w:tcPr>
          <w:p w14:paraId="3B382943" w14:textId="77777777" w:rsidR="000F76EC" w:rsidRPr="00C72484" w:rsidRDefault="000F76EC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Himpunan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7493CFC5" w14:textId="77777777" w:rsidR="000F76EC" w:rsidRPr="003E3356" w:rsidRDefault="000F76EC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Nilai</w:t>
            </w:r>
          </w:p>
        </w:tc>
      </w:tr>
      <w:tr w:rsidR="000F76EC" w:rsidRPr="00C72484" w14:paraId="2B00CA12" w14:textId="77777777" w:rsidTr="006042B7">
        <w:trPr>
          <w:jc w:val="center"/>
        </w:trPr>
        <w:tc>
          <w:tcPr>
            <w:tcW w:w="718" w:type="pct"/>
            <w:vMerge w:val="restart"/>
            <w:shd w:val="clear" w:color="auto" w:fill="auto"/>
            <w:vAlign w:val="center"/>
          </w:tcPr>
          <w:p w14:paraId="60EADE84" w14:textId="1BF5A9F1" w:rsidR="000F76EC" w:rsidRPr="00B625F8" w:rsidRDefault="000F76EC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C72484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C</w:t>
            </w:r>
            <w:r w:rsid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2</w:t>
            </w:r>
          </w:p>
        </w:tc>
        <w:tc>
          <w:tcPr>
            <w:tcW w:w="1157" w:type="pct"/>
            <w:vMerge w:val="restart"/>
            <w:shd w:val="clear" w:color="auto" w:fill="auto"/>
            <w:vAlign w:val="center"/>
          </w:tcPr>
          <w:p w14:paraId="2D676B16" w14:textId="61F3ABE6" w:rsidR="000F76EC" w:rsidRPr="00C72484" w:rsidRDefault="00D828F8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Kapasi</w:t>
            </w:r>
            <w:r w:rsidR="00F61D07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tas Produk</w:t>
            </w:r>
          </w:p>
        </w:tc>
        <w:tc>
          <w:tcPr>
            <w:tcW w:w="2294" w:type="pct"/>
            <w:shd w:val="clear" w:color="auto" w:fill="auto"/>
          </w:tcPr>
          <w:p w14:paraId="7383EB81" w14:textId="3541D020" w:rsidR="000F76EC" w:rsidRPr="00950C54" w:rsidRDefault="004E25D9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Sangat Banyak</w:t>
            </w:r>
          </w:p>
        </w:tc>
        <w:tc>
          <w:tcPr>
            <w:tcW w:w="831" w:type="pct"/>
            <w:shd w:val="clear" w:color="auto" w:fill="auto"/>
          </w:tcPr>
          <w:p w14:paraId="26EE9CC4" w14:textId="77777777" w:rsidR="000F76EC" w:rsidRPr="00C72484" w:rsidRDefault="000F76EC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5</w:t>
            </w:r>
          </w:p>
        </w:tc>
      </w:tr>
      <w:tr w:rsidR="000562A8" w:rsidRPr="00C72484" w14:paraId="7E0FFDDE" w14:textId="77777777" w:rsidTr="006042B7">
        <w:trPr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5854D739" w14:textId="77777777" w:rsidR="000562A8" w:rsidRPr="00C72484" w:rsidRDefault="000562A8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49D198DF" w14:textId="77777777" w:rsidR="000562A8" w:rsidRPr="00C72484" w:rsidRDefault="000562A8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08E283D3" w14:textId="7545A2DB" w:rsidR="000562A8" w:rsidRPr="00950C54" w:rsidRDefault="004E25D9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Banyak</w:t>
            </w:r>
          </w:p>
        </w:tc>
        <w:tc>
          <w:tcPr>
            <w:tcW w:w="831" w:type="pct"/>
            <w:shd w:val="clear" w:color="auto" w:fill="auto"/>
          </w:tcPr>
          <w:p w14:paraId="74E7DCD6" w14:textId="77777777" w:rsidR="000562A8" w:rsidRPr="00930E21" w:rsidRDefault="000562A8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4</w:t>
            </w:r>
          </w:p>
        </w:tc>
      </w:tr>
      <w:tr w:rsidR="000562A8" w:rsidRPr="00C72484" w14:paraId="254B8214" w14:textId="77777777" w:rsidTr="006042B7">
        <w:trPr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468B1EDD" w14:textId="77777777" w:rsidR="000562A8" w:rsidRPr="00C72484" w:rsidRDefault="000562A8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622BEFCE" w14:textId="77777777" w:rsidR="000562A8" w:rsidRPr="00C72484" w:rsidRDefault="000562A8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4A9BA4C7" w14:textId="14B1777F" w:rsidR="000562A8" w:rsidRPr="00950C54" w:rsidRDefault="004E25D9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Cukup Banyak</w:t>
            </w:r>
          </w:p>
        </w:tc>
        <w:tc>
          <w:tcPr>
            <w:tcW w:w="831" w:type="pct"/>
            <w:shd w:val="clear" w:color="auto" w:fill="auto"/>
          </w:tcPr>
          <w:p w14:paraId="500D3232" w14:textId="77777777" w:rsidR="000562A8" w:rsidRPr="00C72484" w:rsidRDefault="000562A8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3</w:t>
            </w:r>
          </w:p>
        </w:tc>
      </w:tr>
      <w:tr w:rsidR="000562A8" w:rsidRPr="00C72484" w14:paraId="3DD04ED6" w14:textId="77777777" w:rsidTr="006042B7">
        <w:trPr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5CCA11E8" w14:textId="77777777" w:rsidR="000562A8" w:rsidRPr="00C72484" w:rsidRDefault="000562A8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4F1DC68D" w14:textId="77777777" w:rsidR="000562A8" w:rsidRPr="00C72484" w:rsidRDefault="000562A8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4456DDD3" w14:textId="4BAABE75" w:rsidR="000562A8" w:rsidRDefault="00B625F8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Sedikit</w:t>
            </w:r>
          </w:p>
        </w:tc>
        <w:tc>
          <w:tcPr>
            <w:tcW w:w="831" w:type="pct"/>
            <w:shd w:val="clear" w:color="auto" w:fill="auto"/>
          </w:tcPr>
          <w:p w14:paraId="5388AFE2" w14:textId="77777777" w:rsidR="000562A8" w:rsidRPr="00C72484" w:rsidRDefault="000562A8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2</w:t>
            </w:r>
          </w:p>
        </w:tc>
      </w:tr>
      <w:tr w:rsidR="000562A8" w:rsidRPr="00C72484" w14:paraId="52145325" w14:textId="77777777" w:rsidTr="006042B7">
        <w:trPr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7B6D4A7F" w14:textId="77777777" w:rsidR="000562A8" w:rsidRPr="00C72484" w:rsidRDefault="000562A8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2ACFD36A" w14:textId="77777777" w:rsidR="000562A8" w:rsidRPr="00C72484" w:rsidRDefault="000562A8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01EE44EE" w14:textId="553B8BF7" w:rsidR="000562A8" w:rsidRDefault="004E25D9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Sangat Sedikit</w:t>
            </w:r>
          </w:p>
        </w:tc>
        <w:tc>
          <w:tcPr>
            <w:tcW w:w="831" w:type="pct"/>
            <w:shd w:val="clear" w:color="auto" w:fill="auto"/>
          </w:tcPr>
          <w:p w14:paraId="2CD71383" w14:textId="77777777" w:rsidR="000562A8" w:rsidRPr="00C72484" w:rsidRDefault="000562A8" w:rsidP="000562A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1</w:t>
            </w:r>
          </w:p>
        </w:tc>
      </w:tr>
    </w:tbl>
    <w:p w14:paraId="01C5F3F6" w14:textId="46FE076B" w:rsidR="000F76EC" w:rsidRPr="000F76EC" w:rsidRDefault="00F61D07" w:rsidP="00664A4B">
      <w:pPr>
        <w:pStyle w:val="ListParagraph"/>
        <w:numPr>
          <w:ilvl w:val="0"/>
          <w:numId w:val="45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Kualitas Layanan Pelanggan</w:t>
      </w:r>
    </w:p>
    <w:p w14:paraId="4177E2B5" w14:textId="3791627C" w:rsidR="000F76EC" w:rsidRDefault="000F76EC" w:rsidP="000F76EC">
      <w:pPr>
        <w:spacing w:after="0" w:line="480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D5084">
        <w:rPr>
          <w:rFonts w:ascii="Times New Roman" w:hAnsi="Times New Roman"/>
          <w:sz w:val="24"/>
          <w:szCs w:val="24"/>
        </w:rPr>
        <w:t>Tabel 3.</w:t>
      </w:r>
      <w:r w:rsidR="00151FC1">
        <w:rPr>
          <w:rFonts w:ascii="Times New Roman" w:hAnsi="Times New Roman"/>
          <w:sz w:val="24"/>
          <w:szCs w:val="24"/>
          <w:lang w:val="en-US"/>
        </w:rPr>
        <w:t>4</w:t>
      </w:r>
      <w:r w:rsidRPr="005D50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Kriteria</w:t>
      </w:r>
      <w:r w:rsidRPr="000F76E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F61D07">
        <w:rPr>
          <w:rFonts w:ascii="Times New Roman" w:hAnsi="Times New Roman"/>
          <w:color w:val="000000" w:themeColor="text1"/>
          <w:sz w:val="24"/>
          <w:szCs w:val="24"/>
          <w:lang w:val="en-US"/>
        </w:rPr>
        <w:t>Kualitas Layanan Pelanggan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887"/>
        <w:gridCol w:w="3741"/>
        <w:gridCol w:w="1355"/>
      </w:tblGrid>
      <w:tr w:rsidR="000F76EC" w:rsidRPr="00C72484" w14:paraId="3255397E" w14:textId="77777777" w:rsidTr="006042B7">
        <w:trPr>
          <w:trHeight w:val="562"/>
          <w:jc w:val="center"/>
        </w:trPr>
        <w:tc>
          <w:tcPr>
            <w:tcW w:w="718" w:type="pct"/>
            <w:shd w:val="clear" w:color="auto" w:fill="auto"/>
            <w:vAlign w:val="center"/>
          </w:tcPr>
          <w:p w14:paraId="2F4118D7" w14:textId="77777777" w:rsidR="000F76EC" w:rsidRPr="007F7D6A" w:rsidRDefault="000F76EC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Kode</w:t>
            </w:r>
          </w:p>
        </w:tc>
        <w:tc>
          <w:tcPr>
            <w:tcW w:w="1157" w:type="pct"/>
            <w:shd w:val="clear" w:color="auto" w:fill="auto"/>
            <w:vAlign w:val="center"/>
          </w:tcPr>
          <w:p w14:paraId="6F62B6D6" w14:textId="77777777" w:rsidR="000F76EC" w:rsidRPr="00C72484" w:rsidRDefault="000F76EC" w:rsidP="006042B7">
            <w:pPr>
              <w:spacing w:after="0" w:line="360" w:lineRule="auto"/>
              <w:ind w:left="-11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Kriteria</w:t>
            </w:r>
          </w:p>
        </w:tc>
        <w:tc>
          <w:tcPr>
            <w:tcW w:w="2294" w:type="pct"/>
            <w:shd w:val="clear" w:color="auto" w:fill="auto"/>
            <w:vAlign w:val="center"/>
          </w:tcPr>
          <w:p w14:paraId="390D1B91" w14:textId="77777777" w:rsidR="000F76EC" w:rsidRPr="00C72484" w:rsidRDefault="000F76EC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</w:pPr>
            <w:r w:rsidRPr="00C72484">
              <w:rPr>
                <w:rFonts w:ascii="Times New Roman" w:eastAsia="Times New Roman" w:hAnsi="Times New Roman"/>
                <w:b/>
                <w:sz w:val="24"/>
                <w:szCs w:val="24"/>
                <w:lang w:eastAsia="id-ID"/>
              </w:rPr>
              <w:t>Himpunan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46E74BD6" w14:textId="77777777" w:rsidR="000F76EC" w:rsidRPr="003E3356" w:rsidRDefault="000F76EC" w:rsidP="006042B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Nilai</w:t>
            </w:r>
          </w:p>
        </w:tc>
      </w:tr>
      <w:tr w:rsidR="000F76EC" w:rsidRPr="00C72484" w14:paraId="0F3DCF55" w14:textId="77777777" w:rsidTr="006042B7">
        <w:trPr>
          <w:jc w:val="center"/>
        </w:trPr>
        <w:tc>
          <w:tcPr>
            <w:tcW w:w="718" w:type="pct"/>
            <w:vMerge w:val="restart"/>
            <w:shd w:val="clear" w:color="auto" w:fill="auto"/>
            <w:vAlign w:val="center"/>
          </w:tcPr>
          <w:p w14:paraId="0A8B6E12" w14:textId="0DD10F22" w:rsidR="000F76EC" w:rsidRPr="000F76EC" w:rsidRDefault="000F76EC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C72484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C</w:t>
            </w:r>
            <w:r w:rsid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3</w:t>
            </w:r>
          </w:p>
        </w:tc>
        <w:tc>
          <w:tcPr>
            <w:tcW w:w="1157" w:type="pct"/>
            <w:vMerge w:val="restart"/>
            <w:shd w:val="clear" w:color="auto" w:fill="auto"/>
            <w:vAlign w:val="center"/>
          </w:tcPr>
          <w:p w14:paraId="220A4D1B" w14:textId="07C76A22" w:rsidR="000F76EC" w:rsidRPr="00C72484" w:rsidRDefault="00F61D07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Kualitas Layanan Pelanggan</w:t>
            </w:r>
          </w:p>
        </w:tc>
        <w:tc>
          <w:tcPr>
            <w:tcW w:w="2294" w:type="pct"/>
            <w:shd w:val="clear" w:color="auto" w:fill="auto"/>
          </w:tcPr>
          <w:p w14:paraId="003CD0DD" w14:textId="7A74BD8C" w:rsidR="000F76EC" w:rsidRPr="00950C5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Sangat Baik</w:t>
            </w:r>
          </w:p>
        </w:tc>
        <w:tc>
          <w:tcPr>
            <w:tcW w:w="831" w:type="pct"/>
            <w:shd w:val="clear" w:color="auto" w:fill="auto"/>
          </w:tcPr>
          <w:p w14:paraId="38256FC6" w14:textId="77777777" w:rsidR="000F76EC" w:rsidRPr="00C7248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5</w:t>
            </w:r>
          </w:p>
        </w:tc>
      </w:tr>
      <w:tr w:rsidR="000F76EC" w:rsidRPr="00C72484" w14:paraId="1600E819" w14:textId="77777777" w:rsidTr="006042B7">
        <w:trPr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5147ADEB" w14:textId="77777777" w:rsidR="000F76EC" w:rsidRPr="00C7248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45E7F97F" w14:textId="77777777" w:rsidR="000F76EC" w:rsidRPr="00C7248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6F5B50E7" w14:textId="5922D3D6" w:rsidR="000F76EC" w:rsidRPr="00950C5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Baik</w:t>
            </w:r>
          </w:p>
        </w:tc>
        <w:tc>
          <w:tcPr>
            <w:tcW w:w="831" w:type="pct"/>
            <w:shd w:val="clear" w:color="auto" w:fill="auto"/>
          </w:tcPr>
          <w:p w14:paraId="1D3BB0F8" w14:textId="77777777" w:rsidR="000F76EC" w:rsidRPr="00930E21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4</w:t>
            </w:r>
          </w:p>
        </w:tc>
      </w:tr>
      <w:tr w:rsidR="000F76EC" w:rsidRPr="00C72484" w14:paraId="3BBBC1CA" w14:textId="77777777" w:rsidTr="006042B7">
        <w:trPr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3BD4BDEE" w14:textId="77777777" w:rsidR="000F76EC" w:rsidRPr="00C7248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6B872BCD" w14:textId="77777777" w:rsidR="000F76EC" w:rsidRPr="00C7248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3BA8373B" w14:textId="44BA2CB2" w:rsidR="000F76EC" w:rsidRPr="00950C5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Cukup Baik</w:t>
            </w:r>
          </w:p>
        </w:tc>
        <w:tc>
          <w:tcPr>
            <w:tcW w:w="831" w:type="pct"/>
            <w:shd w:val="clear" w:color="auto" w:fill="auto"/>
          </w:tcPr>
          <w:p w14:paraId="3F5BB1AB" w14:textId="77777777" w:rsidR="000F76EC" w:rsidRPr="00C7248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3</w:t>
            </w:r>
          </w:p>
        </w:tc>
      </w:tr>
      <w:tr w:rsidR="000F76EC" w:rsidRPr="00C72484" w14:paraId="3DF3C634" w14:textId="77777777" w:rsidTr="006042B7">
        <w:trPr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2D0645F7" w14:textId="77777777" w:rsidR="000F76EC" w:rsidRPr="00C7248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64B6D791" w14:textId="77777777" w:rsidR="000F76EC" w:rsidRPr="00C7248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5578B06A" w14:textId="15640561" w:rsidR="000F76EC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Kurang Baik</w:t>
            </w:r>
          </w:p>
        </w:tc>
        <w:tc>
          <w:tcPr>
            <w:tcW w:w="831" w:type="pct"/>
            <w:shd w:val="clear" w:color="auto" w:fill="auto"/>
          </w:tcPr>
          <w:p w14:paraId="1214AB14" w14:textId="77777777" w:rsidR="000F76EC" w:rsidRPr="00C7248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2</w:t>
            </w:r>
          </w:p>
        </w:tc>
      </w:tr>
      <w:tr w:rsidR="000F76EC" w:rsidRPr="00C72484" w14:paraId="05BC6A51" w14:textId="77777777" w:rsidTr="006042B7">
        <w:trPr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4C078B9C" w14:textId="77777777" w:rsidR="000F76EC" w:rsidRPr="00C7248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5883CDE4" w14:textId="77777777" w:rsidR="000F76EC" w:rsidRPr="00C7248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537E8516" w14:textId="5FA65AB3" w:rsidR="000F76EC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Sangat Tidak Baik</w:t>
            </w:r>
          </w:p>
        </w:tc>
        <w:tc>
          <w:tcPr>
            <w:tcW w:w="831" w:type="pct"/>
            <w:shd w:val="clear" w:color="auto" w:fill="auto"/>
          </w:tcPr>
          <w:p w14:paraId="37C46DFE" w14:textId="77777777" w:rsidR="000F76EC" w:rsidRPr="00C72484" w:rsidRDefault="000F76EC" w:rsidP="000F76E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1</w:t>
            </w:r>
          </w:p>
        </w:tc>
      </w:tr>
    </w:tbl>
    <w:p w14:paraId="2D754298" w14:textId="77777777" w:rsidR="000F76EC" w:rsidRPr="000F76EC" w:rsidRDefault="000F76EC" w:rsidP="000F76E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044C4B4" w14:textId="30DD2C29" w:rsidR="000F76EC" w:rsidRPr="000F76EC" w:rsidRDefault="000B50AC" w:rsidP="00664A4B">
      <w:pPr>
        <w:pStyle w:val="ListParagraph"/>
        <w:numPr>
          <w:ilvl w:val="0"/>
          <w:numId w:val="45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Harga</w:t>
      </w:r>
    </w:p>
    <w:p w14:paraId="72033FFA" w14:textId="1D7ADDEC" w:rsidR="002E4885" w:rsidRPr="002E4885" w:rsidRDefault="002E4885" w:rsidP="002E4885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E938E5">
        <w:rPr>
          <w:rFonts w:ascii="Times New Roman" w:hAnsi="Times New Roman"/>
          <w:sz w:val="24"/>
          <w:szCs w:val="24"/>
        </w:rPr>
        <w:t>Tabel 3.</w:t>
      </w:r>
      <w:r w:rsidR="00151FC1">
        <w:rPr>
          <w:rFonts w:ascii="Times New Roman" w:hAnsi="Times New Roman"/>
          <w:sz w:val="24"/>
          <w:szCs w:val="24"/>
          <w:lang w:val="en-US"/>
        </w:rPr>
        <w:t>5</w:t>
      </w:r>
      <w:r w:rsidRPr="00E938E5">
        <w:rPr>
          <w:rFonts w:ascii="Times New Roman" w:hAnsi="Times New Roman"/>
          <w:sz w:val="24"/>
          <w:szCs w:val="24"/>
        </w:rPr>
        <w:t xml:space="preserve"> </w:t>
      </w:r>
      <w:r w:rsidR="000F76EC">
        <w:rPr>
          <w:rFonts w:ascii="Times New Roman" w:hAnsi="Times New Roman"/>
          <w:sz w:val="24"/>
          <w:szCs w:val="24"/>
          <w:lang w:val="en-US"/>
        </w:rPr>
        <w:t>Kriteria</w:t>
      </w:r>
      <w:r w:rsidR="000F76EC" w:rsidRPr="000F76E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B50AC">
        <w:rPr>
          <w:rFonts w:ascii="Times New Roman" w:hAnsi="Times New Roman"/>
          <w:color w:val="000000" w:themeColor="text1"/>
          <w:sz w:val="24"/>
          <w:szCs w:val="24"/>
          <w:lang w:val="en-US"/>
        </w:rPr>
        <w:t>Harga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887"/>
        <w:gridCol w:w="3741"/>
        <w:gridCol w:w="1355"/>
      </w:tblGrid>
      <w:tr w:rsidR="002E4885" w:rsidRPr="00C72484" w14:paraId="7122105E" w14:textId="77777777" w:rsidTr="00B625F8">
        <w:trPr>
          <w:trHeight w:val="20"/>
          <w:jc w:val="center"/>
        </w:trPr>
        <w:tc>
          <w:tcPr>
            <w:tcW w:w="718" w:type="pct"/>
            <w:shd w:val="clear" w:color="auto" w:fill="auto"/>
            <w:vAlign w:val="center"/>
          </w:tcPr>
          <w:p w14:paraId="01BA4605" w14:textId="77777777" w:rsidR="002E4885" w:rsidRPr="00B625F8" w:rsidRDefault="002E4885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Kode</w:t>
            </w:r>
          </w:p>
        </w:tc>
        <w:tc>
          <w:tcPr>
            <w:tcW w:w="1157" w:type="pct"/>
            <w:shd w:val="clear" w:color="auto" w:fill="auto"/>
            <w:vAlign w:val="center"/>
          </w:tcPr>
          <w:p w14:paraId="621CEC61" w14:textId="77777777" w:rsidR="002E4885" w:rsidRPr="00B625F8" w:rsidRDefault="002E4885" w:rsidP="00B625F8">
            <w:pPr>
              <w:spacing w:before="40" w:after="40" w:line="240" w:lineRule="auto"/>
              <w:ind w:left="-112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Kriteria</w:t>
            </w:r>
          </w:p>
        </w:tc>
        <w:tc>
          <w:tcPr>
            <w:tcW w:w="2294" w:type="pct"/>
            <w:shd w:val="clear" w:color="auto" w:fill="auto"/>
            <w:vAlign w:val="center"/>
          </w:tcPr>
          <w:p w14:paraId="0AA538C9" w14:textId="77777777" w:rsidR="002E4885" w:rsidRPr="00B625F8" w:rsidRDefault="002E4885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Himpunan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7F801E94" w14:textId="77777777" w:rsidR="002E4885" w:rsidRPr="00B625F8" w:rsidRDefault="002E4885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Bobot</w:t>
            </w:r>
          </w:p>
        </w:tc>
      </w:tr>
      <w:tr w:rsidR="00B625F8" w:rsidRPr="00C72484" w14:paraId="4DF7958F" w14:textId="77777777" w:rsidTr="00B625F8">
        <w:trPr>
          <w:trHeight w:val="20"/>
          <w:jc w:val="center"/>
        </w:trPr>
        <w:tc>
          <w:tcPr>
            <w:tcW w:w="718" w:type="pct"/>
            <w:vMerge w:val="restart"/>
            <w:shd w:val="clear" w:color="auto" w:fill="auto"/>
            <w:vAlign w:val="center"/>
          </w:tcPr>
          <w:p w14:paraId="7CCD5788" w14:textId="03383C36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C4</w:t>
            </w:r>
          </w:p>
        </w:tc>
        <w:tc>
          <w:tcPr>
            <w:tcW w:w="1157" w:type="pct"/>
            <w:vMerge w:val="restart"/>
            <w:shd w:val="clear" w:color="auto" w:fill="auto"/>
            <w:vAlign w:val="center"/>
          </w:tcPr>
          <w:p w14:paraId="6CA40692" w14:textId="7D03931D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Harga</w:t>
            </w:r>
          </w:p>
        </w:tc>
        <w:tc>
          <w:tcPr>
            <w:tcW w:w="2294" w:type="pct"/>
            <w:shd w:val="clear" w:color="auto" w:fill="auto"/>
          </w:tcPr>
          <w:p w14:paraId="6B9D0D24" w14:textId="291D7192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Sangat Mahal</w:t>
            </w:r>
          </w:p>
        </w:tc>
        <w:tc>
          <w:tcPr>
            <w:tcW w:w="831" w:type="pct"/>
            <w:shd w:val="clear" w:color="auto" w:fill="auto"/>
          </w:tcPr>
          <w:p w14:paraId="030E12E5" w14:textId="7C36493D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5</w:t>
            </w:r>
          </w:p>
        </w:tc>
      </w:tr>
      <w:tr w:rsidR="00B625F8" w:rsidRPr="00C72484" w14:paraId="34CED6F5" w14:textId="77777777" w:rsidTr="00B625F8">
        <w:trPr>
          <w:trHeight w:val="20"/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2E317BE6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3B6AF515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1148E7E5" w14:textId="2AF0B332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Mahal</w:t>
            </w:r>
          </w:p>
        </w:tc>
        <w:tc>
          <w:tcPr>
            <w:tcW w:w="831" w:type="pct"/>
            <w:shd w:val="clear" w:color="auto" w:fill="auto"/>
          </w:tcPr>
          <w:p w14:paraId="34F4F7AF" w14:textId="49A492FF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4</w:t>
            </w:r>
          </w:p>
        </w:tc>
      </w:tr>
      <w:tr w:rsidR="00B625F8" w:rsidRPr="00C72484" w14:paraId="02431A5E" w14:textId="77777777" w:rsidTr="00B625F8">
        <w:trPr>
          <w:trHeight w:val="20"/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7E193B6F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290A07A3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00D3CADD" w14:textId="5F2A68B2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Cukup Mahal</w:t>
            </w:r>
          </w:p>
        </w:tc>
        <w:tc>
          <w:tcPr>
            <w:tcW w:w="831" w:type="pct"/>
            <w:shd w:val="clear" w:color="auto" w:fill="auto"/>
          </w:tcPr>
          <w:p w14:paraId="581A412C" w14:textId="49A81D2C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3</w:t>
            </w:r>
          </w:p>
        </w:tc>
      </w:tr>
      <w:tr w:rsidR="00B625F8" w:rsidRPr="00C72484" w14:paraId="39CD1556" w14:textId="77777777" w:rsidTr="00B625F8">
        <w:trPr>
          <w:trHeight w:val="39"/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7873CC54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0D72B977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0541C2F5" w14:textId="67F15A95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Murah</w:t>
            </w:r>
          </w:p>
        </w:tc>
        <w:tc>
          <w:tcPr>
            <w:tcW w:w="831" w:type="pct"/>
            <w:shd w:val="clear" w:color="auto" w:fill="auto"/>
          </w:tcPr>
          <w:p w14:paraId="46E0D15F" w14:textId="51740756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2</w:t>
            </w:r>
          </w:p>
        </w:tc>
      </w:tr>
      <w:tr w:rsidR="00B625F8" w:rsidRPr="00C72484" w14:paraId="3FCB1905" w14:textId="77777777" w:rsidTr="00B625F8">
        <w:trPr>
          <w:trHeight w:val="20"/>
          <w:jc w:val="center"/>
        </w:trPr>
        <w:tc>
          <w:tcPr>
            <w:tcW w:w="718" w:type="pct"/>
            <w:vMerge/>
            <w:shd w:val="clear" w:color="auto" w:fill="auto"/>
          </w:tcPr>
          <w:p w14:paraId="081370E0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157" w:type="pct"/>
            <w:vMerge/>
            <w:shd w:val="clear" w:color="auto" w:fill="auto"/>
            <w:vAlign w:val="center"/>
          </w:tcPr>
          <w:p w14:paraId="6CDDFCB7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1B34F34A" w14:textId="76F340B9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Sangat Murah</w:t>
            </w:r>
          </w:p>
        </w:tc>
        <w:tc>
          <w:tcPr>
            <w:tcW w:w="831" w:type="pct"/>
            <w:shd w:val="clear" w:color="auto" w:fill="auto"/>
          </w:tcPr>
          <w:p w14:paraId="59662CA2" w14:textId="6B4A4CB9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1</w:t>
            </w:r>
          </w:p>
        </w:tc>
      </w:tr>
    </w:tbl>
    <w:p w14:paraId="24395E4B" w14:textId="6229248A" w:rsidR="000562A8" w:rsidRDefault="000562A8" w:rsidP="0032355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5C35602" w14:textId="77777777" w:rsidR="00B625F8" w:rsidRDefault="00B625F8" w:rsidP="00664A4B">
      <w:pPr>
        <w:pStyle w:val="ListParagraph"/>
        <w:numPr>
          <w:ilvl w:val="0"/>
          <w:numId w:val="45"/>
        </w:num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Kualitas Bahan Baku</w:t>
      </w:r>
    </w:p>
    <w:p w14:paraId="51C73F07" w14:textId="08A39C37" w:rsidR="00B625F8" w:rsidRPr="005D5084" w:rsidRDefault="00B625F8" w:rsidP="00B625F8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5D5084">
        <w:rPr>
          <w:rFonts w:ascii="Times New Roman" w:hAnsi="Times New Roman"/>
          <w:sz w:val="24"/>
          <w:szCs w:val="24"/>
        </w:rPr>
        <w:t>Tabel 3.</w:t>
      </w:r>
      <w:r w:rsidR="00151FC1">
        <w:rPr>
          <w:rFonts w:ascii="Times New Roman" w:hAnsi="Times New Roman"/>
          <w:sz w:val="24"/>
          <w:szCs w:val="24"/>
          <w:lang w:val="en-US"/>
        </w:rPr>
        <w:t xml:space="preserve">6 </w:t>
      </w:r>
      <w:r>
        <w:rPr>
          <w:rFonts w:ascii="Times New Roman" w:hAnsi="Times New Roman"/>
          <w:sz w:val="24"/>
          <w:szCs w:val="24"/>
          <w:lang w:val="en-US"/>
        </w:rPr>
        <w:t>Kriteria Kualitas Bahan Baku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887"/>
        <w:gridCol w:w="3741"/>
        <w:gridCol w:w="1355"/>
      </w:tblGrid>
      <w:tr w:rsidR="00B625F8" w:rsidRPr="00C72484" w14:paraId="7C3B9B43" w14:textId="77777777" w:rsidTr="00B625F8">
        <w:trPr>
          <w:trHeight w:val="20"/>
          <w:jc w:val="center"/>
        </w:trPr>
        <w:tc>
          <w:tcPr>
            <w:tcW w:w="718" w:type="pct"/>
            <w:shd w:val="clear" w:color="auto" w:fill="auto"/>
            <w:vAlign w:val="center"/>
          </w:tcPr>
          <w:p w14:paraId="63C9C123" w14:textId="77777777" w:rsidR="00B625F8" w:rsidRPr="007F7D6A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Kode</w:t>
            </w:r>
          </w:p>
        </w:tc>
        <w:tc>
          <w:tcPr>
            <w:tcW w:w="1157" w:type="pct"/>
            <w:shd w:val="clear" w:color="auto" w:fill="auto"/>
            <w:vAlign w:val="center"/>
          </w:tcPr>
          <w:p w14:paraId="4E035480" w14:textId="77777777" w:rsidR="00B625F8" w:rsidRPr="00B625F8" w:rsidRDefault="00B625F8" w:rsidP="00B625F8">
            <w:pPr>
              <w:spacing w:before="40" w:after="40" w:line="240" w:lineRule="auto"/>
              <w:ind w:left="-11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Kriteria</w:t>
            </w:r>
          </w:p>
        </w:tc>
        <w:tc>
          <w:tcPr>
            <w:tcW w:w="2294" w:type="pct"/>
            <w:shd w:val="clear" w:color="auto" w:fill="auto"/>
            <w:vAlign w:val="center"/>
          </w:tcPr>
          <w:p w14:paraId="70CD84D8" w14:textId="77777777" w:rsidR="00B625F8" w:rsidRPr="005D5084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Keterangan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76E4436" w14:textId="77777777" w:rsidR="00B625F8" w:rsidRPr="003E3356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id-ID"/>
              </w:rPr>
              <w:t>Nilai</w:t>
            </w:r>
          </w:p>
        </w:tc>
      </w:tr>
      <w:tr w:rsidR="00B625F8" w:rsidRPr="00C72484" w14:paraId="68E12386" w14:textId="77777777" w:rsidTr="00B625F8">
        <w:trPr>
          <w:trHeight w:val="20"/>
          <w:jc w:val="center"/>
        </w:trPr>
        <w:tc>
          <w:tcPr>
            <w:tcW w:w="718" w:type="pct"/>
            <w:vMerge w:val="restart"/>
            <w:shd w:val="clear" w:color="auto" w:fill="auto"/>
            <w:vAlign w:val="center"/>
          </w:tcPr>
          <w:p w14:paraId="15C05CC4" w14:textId="2A3969CE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C5</w:t>
            </w:r>
          </w:p>
        </w:tc>
        <w:tc>
          <w:tcPr>
            <w:tcW w:w="1157" w:type="pct"/>
            <w:vMerge w:val="restart"/>
            <w:shd w:val="clear" w:color="auto" w:fill="auto"/>
            <w:vAlign w:val="center"/>
          </w:tcPr>
          <w:p w14:paraId="0FB395C3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Kualitas Bahan Baku</w:t>
            </w:r>
          </w:p>
        </w:tc>
        <w:tc>
          <w:tcPr>
            <w:tcW w:w="2294" w:type="pct"/>
            <w:shd w:val="clear" w:color="auto" w:fill="auto"/>
          </w:tcPr>
          <w:p w14:paraId="7785030C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Sangat Bagus</w:t>
            </w:r>
          </w:p>
        </w:tc>
        <w:tc>
          <w:tcPr>
            <w:tcW w:w="831" w:type="pct"/>
            <w:shd w:val="clear" w:color="auto" w:fill="auto"/>
          </w:tcPr>
          <w:p w14:paraId="44D2DFD1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5</w:t>
            </w:r>
          </w:p>
        </w:tc>
      </w:tr>
      <w:tr w:rsidR="00B625F8" w:rsidRPr="00C72484" w14:paraId="7578FC7D" w14:textId="77777777" w:rsidTr="00B625F8">
        <w:trPr>
          <w:trHeight w:val="20"/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201CBA47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157" w:type="pct"/>
            <w:vMerge/>
            <w:shd w:val="clear" w:color="auto" w:fill="auto"/>
          </w:tcPr>
          <w:p w14:paraId="0922ED2B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1BF14704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Bagus</w:t>
            </w:r>
          </w:p>
        </w:tc>
        <w:tc>
          <w:tcPr>
            <w:tcW w:w="831" w:type="pct"/>
            <w:shd w:val="clear" w:color="auto" w:fill="auto"/>
          </w:tcPr>
          <w:p w14:paraId="123E275E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4</w:t>
            </w:r>
          </w:p>
        </w:tc>
      </w:tr>
      <w:tr w:rsidR="00B625F8" w:rsidRPr="00C72484" w14:paraId="0BF9AE83" w14:textId="77777777" w:rsidTr="00B625F8">
        <w:trPr>
          <w:trHeight w:val="20"/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3D7B4238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157" w:type="pct"/>
            <w:vMerge/>
            <w:shd w:val="clear" w:color="auto" w:fill="auto"/>
          </w:tcPr>
          <w:p w14:paraId="3CA82D18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1AD6C7E4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Cukup Bagus</w:t>
            </w:r>
          </w:p>
        </w:tc>
        <w:tc>
          <w:tcPr>
            <w:tcW w:w="831" w:type="pct"/>
            <w:shd w:val="clear" w:color="auto" w:fill="auto"/>
          </w:tcPr>
          <w:p w14:paraId="3CBF24F5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3</w:t>
            </w:r>
          </w:p>
        </w:tc>
      </w:tr>
      <w:tr w:rsidR="00B625F8" w:rsidRPr="00C72484" w14:paraId="26DFE7E8" w14:textId="77777777" w:rsidTr="00B625F8">
        <w:trPr>
          <w:trHeight w:val="20"/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04A89376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157" w:type="pct"/>
            <w:vMerge/>
            <w:shd w:val="clear" w:color="auto" w:fill="auto"/>
          </w:tcPr>
          <w:p w14:paraId="522DCE5D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42529DFA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Kurang Bagus</w:t>
            </w:r>
          </w:p>
        </w:tc>
        <w:tc>
          <w:tcPr>
            <w:tcW w:w="831" w:type="pct"/>
            <w:shd w:val="clear" w:color="auto" w:fill="auto"/>
          </w:tcPr>
          <w:p w14:paraId="768351A4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2</w:t>
            </w:r>
          </w:p>
        </w:tc>
      </w:tr>
      <w:tr w:rsidR="00B625F8" w:rsidRPr="00C72484" w14:paraId="29CE7460" w14:textId="77777777" w:rsidTr="00B625F8">
        <w:trPr>
          <w:trHeight w:val="20"/>
          <w:jc w:val="center"/>
        </w:trPr>
        <w:tc>
          <w:tcPr>
            <w:tcW w:w="718" w:type="pct"/>
            <w:vMerge/>
            <w:shd w:val="clear" w:color="auto" w:fill="auto"/>
            <w:vAlign w:val="center"/>
          </w:tcPr>
          <w:p w14:paraId="76D07556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1157" w:type="pct"/>
            <w:vMerge/>
            <w:shd w:val="clear" w:color="auto" w:fill="auto"/>
          </w:tcPr>
          <w:p w14:paraId="36325E14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294" w:type="pct"/>
            <w:shd w:val="clear" w:color="auto" w:fill="auto"/>
          </w:tcPr>
          <w:p w14:paraId="454FE63A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Tidak Bagus</w:t>
            </w:r>
          </w:p>
        </w:tc>
        <w:tc>
          <w:tcPr>
            <w:tcW w:w="831" w:type="pct"/>
            <w:shd w:val="clear" w:color="auto" w:fill="auto"/>
          </w:tcPr>
          <w:p w14:paraId="25402B6B" w14:textId="77777777" w:rsidR="00B625F8" w:rsidRPr="00B625F8" w:rsidRDefault="00B625F8" w:rsidP="00B625F8">
            <w:pPr>
              <w:spacing w:before="40" w:after="4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1</w:t>
            </w:r>
          </w:p>
        </w:tc>
      </w:tr>
    </w:tbl>
    <w:p w14:paraId="5F6BAA0F" w14:textId="77777777" w:rsidR="00B625F8" w:rsidRPr="0032355B" w:rsidRDefault="00B625F8" w:rsidP="0032355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6DEC817" w14:textId="2F6F4711" w:rsidR="002F55AF" w:rsidRPr="006C5224" w:rsidRDefault="000B50AC" w:rsidP="00664A4B">
      <w:pPr>
        <w:pStyle w:val="ListParagraph"/>
        <w:numPr>
          <w:ilvl w:val="0"/>
          <w:numId w:val="44"/>
        </w:numPr>
        <w:spacing w:after="0" w:line="48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6C5224">
        <w:rPr>
          <w:rFonts w:ascii="Times New Roman" w:hAnsi="Times New Roman"/>
          <w:sz w:val="24"/>
          <w:szCs w:val="24"/>
        </w:rPr>
        <w:t>Inisialisasi Alternatif</w:t>
      </w:r>
    </w:p>
    <w:p w14:paraId="48EBFA94" w14:textId="3AD9FC54" w:rsidR="006D3CEA" w:rsidRDefault="00D92B87" w:rsidP="00C63B40">
      <w:pPr>
        <w:spacing w:after="0" w:line="48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Berikut ini </w:t>
      </w:r>
      <w:r w:rsidR="006600B5">
        <w:rPr>
          <w:rFonts w:ascii="Times New Roman" w:hAnsi="Times New Roman"/>
          <w:sz w:val="24"/>
          <w:szCs w:val="24"/>
          <w:lang w:val="en-US"/>
        </w:rPr>
        <w:t>merupakan</w:t>
      </w:r>
      <w:r>
        <w:rPr>
          <w:rFonts w:ascii="Times New Roman" w:hAnsi="Times New Roman"/>
          <w:sz w:val="24"/>
          <w:szCs w:val="24"/>
        </w:rPr>
        <w:t xml:space="preserve"> </w:t>
      </w:r>
      <w:r w:rsidR="007A22FC">
        <w:rPr>
          <w:rFonts w:ascii="Times New Roman" w:hAnsi="Times New Roman"/>
          <w:sz w:val="24"/>
          <w:szCs w:val="24"/>
        </w:rPr>
        <w:t>studi</w:t>
      </w:r>
      <w:r>
        <w:rPr>
          <w:rFonts w:ascii="Times New Roman" w:hAnsi="Times New Roman"/>
          <w:sz w:val="24"/>
          <w:szCs w:val="24"/>
        </w:rPr>
        <w:t xml:space="preserve"> kasus </w:t>
      </w:r>
      <w:r w:rsidR="007A22FC">
        <w:rPr>
          <w:rFonts w:ascii="Times New Roman" w:hAnsi="Times New Roman"/>
          <w:sz w:val="24"/>
          <w:szCs w:val="24"/>
        </w:rPr>
        <w:t xml:space="preserve">dalam sistem pendukung keputusan penentuan </w:t>
      </w:r>
      <w:r w:rsidR="00F61D07">
        <w:rPr>
          <w:rFonts w:ascii="Times New Roman" w:hAnsi="Times New Roman"/>
          <w:sz w:val="24"/>
          <w:szCs w:val="24"/>
        </w:rPr>
        <w:t>pemasok bahan baku</w:t>
      </w:r>
      <w:r w:rsidR="00DD4CF5">
        <w:rPr>
          <w:rFonts w:ascii="Times New Roman" w:hAnsi="Times New Roman"/>
          <w:sz w:val="24"/>
          <w:szCs w:val="24"/>
        </w:rPr>
        <w:t xml:space="preserve"> </w:t>
      </w:r>
      <w:r w:rsidR="007A22FC">
        <w:rPr>
          <w:rFonts w:ascii="Times New Roman" w:hAnsi="Times New Roman"/>
          <w:sz w:val="24"/>
          <w:szCs w:val="24"/>
        </w:rPr>
        <w:t xml:space="preserve">di </w:t>
      </w:r>
      <w:r w:rsidR="00F61D07">
        <w:rPr>
          <w:rFonts w:ascii="Times New Roman" w:hAnsi="Times New Roman"/>
          <w:sz w:val="24"/>
          <w:szCs w:val="24"/>
        </w:rPr>
        <w:t>Provisual Digital Printing &amp; Advertising</w:t>
      </w:r>
      <w:r w:rsidR="007A22FC">
        <w:rPr>
          <w:rFonts w:ascii="Times New Roman" w:hAnsi="Times New Roman"/>
          <w:sz w:val="24"/>
          <w:szCs w:val="24"/>
        </w:rPr>
        <w:t>.</w:t>
      </w:r>
      <w:r w:rsidR="00C63B40">
        <w:rPr>
          <w:rFonts w:ascii="Times New Roman" w:eastAsia="Batang" w:hAnsi="Times New Roman"/>
          <w:sz w:val="24"/>
          <w:szCs w:val="24"/>
          <w:lang w:val="en-US"/>
        </w:rPr>
        <w:t xml:space="preserve"> </w:t>
      </w:r>
      <w:r w:rsidR="00E45ACA" w:rsidRPr="00C63B40">
        <w:rPr>
          <w:rFonts w:ascii="Times New Roman" w:hAnsi="Times New Roman"/>
          <w:sz w:val="24"/>
          <w:szCs w:val="24"/>
        </w:rPr>
        <w:t xml:space="preserve">Nilai </w:t>
      </w:r>
      <w:r w:rsidR="0032355B" w:rsidRPr="00C63B40">
        <w:rPr>
          <w:rFonts w:ascii="Times New Roman" w:hAnsi="Times New Roman"/>
          <w:sz w:val="24"/>
          <w:szCs w:val="24"/>
        </w:rPr>
        <w:t>alternatif</w:t>
      </w:r>
      <w:r w:rsidR="009A38F7" w:rsidRPr="00C63B40">
        <w:rPr>
          <w:rFonts w:ascii="Times New Roman" w:hAnsi="Times New Roman"/>
          <w:sz w:val="24"/>
          <w:szCs w:val="24"/>
        </w:rPr>
        <w:t xml:space="preserve"> </w:t>
      </w:r>
      <w:r w:rsidR="00E45ACA" w:rsidRPr="00C63B40">
        <w:rPr>
          <w:rFonts w:ascii="Times New Roman" w:hAnsi="Times New Roman"/>
          <w:sz w:val="24"/>
          <w:szCs w:val="24"/>
        </w:rPr>
        <w:t xml:space="preserve">untuk </w:t>
      </w:r>
      <w:r w:rsidR="009A38F7" w:rsidRPr="00C63B40">
        <w:rPr>
          <w:rFonts w:ascii="Times New Roman" w:hAnsi="Times New Roman"/>
          <w:sz w:val="24"/>
          <w:szCs w:val="24"/>
        </w:rPr>
        <w:t xml:space="preserve">setiap kriteria </w:t>
      </w:r>
      <w:r w:rsidR="00E45ACA" w:rsidRPr="00C63B40">
        <w:rPr>
          <w:rFonts w:ascii="Times New Roman" w:hAnsi="Times New Roman"/>
          <w:sz w:val="24"/>
          <w:szCs w:val="24"/>
        </w:rPr>
        <w:t xml:space="preserve">dapat dilihat </w:t>
      </w:r>
      <w:r w:rsidR="00DE11A4" w:rsidRPr="00C63B40">
        <w:rPr>
          <w:rFonts w:ascii="Times New Roman" w:hAnsi="Times New Roman"/>
          <w:sz w:val="24"/>
          <w:szCs w:val="24"/>
        </w:rPr>
        <w:t xml:space="preserve">seperti pada tabel berikut ini. </w:t>
      </w:r>
    </w:p>
    <w:p w14:paraId="5FF8E7DA" w14:textId="6940B790" w:rsidR="006D3CEA" w:rsidRPr="00950C54" w:rsidRDefault="006D3CEA" w:rsidP="006D3CEA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C05C4A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3.</w:t>
      </w:r>
      <w:r w:rsidR="001372BC"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 xml:space="preserve"> Data Alternatif</w:t>
      </w:r>
    </w:p>
    <w:tbl>
      <w:tblPr>
        <w:tblW w:w="5243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8"/>
        <w:gridCol w:w="1617"/>
        <w:gridCol w:w="1467"/>
        <w:gridCol w:w="1083"/>
        <w:gridCol w:w="1278"/>
        <w:gridCol w:w="992"/>
        <w:gridCol w:w="1308"/>
      </w:tblGrid>
      <w:tr w:rsidR="00DF1F7E" w:rsidRPr="006D3CEA" w14:paraId="40D89637" w14:textId="77777777" w:rsidTr="00FE681F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883C" w14:textId="53E26682" w:rsidR="00B625F8" w:rsidRPr="006D3CEA" w:rsidRDefault="00B625F8" w:rsidP="00B625F8">
            <w:pPr>
              <w:autoSpaceDE w:val="0"/>
              <w:autoSpaceDN w:val="0"/>
              <w:adjustRightInd w:val="0"/>
              <w:spacing w:after="0" w:line="240" w:lineRule="auto"/>
              <w:ind w:left="138" w:right="13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D3C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43AFF" w14:textId="346F7667" w:rsidR="00B625F8" w:rsidRPr="006D3CEA" w:rsidRDefault="00B625F8" w:rsidP="00B625F8">
            <w:pPr>
              <w:autoSpaceDE w:val="0"/>
              <w:autoSpaceDN w:val="0"/>
              <w:adjustRightInd w:val="0"/>
              <w:spacing w:after="0" w:line="240" w:lineRule="auto"/>
              <w:ind w:left="138" w:right="13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D3C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Nama</w:t>
            </w:r>
          </w:p>
          <w:p w14:paraId="35EE512C" w14:textId="40340C2F" w:rsidR="00B625F8" w:rsidRPr="006D3CEA" w:rsidRDefault="00B625F8" w:rsidP="00B625F8">
            <w:pPr>
              <w:autoSpaceDE w:val="0"/>
              <w:autoSpaceDN w:val="0"/>
              <w:adjustRightInd w:val="0"/>
              <w:spacing w:after="0" w:line="240" w:lineRule="auto"/>
              <w:ind w:left="138" w:right="13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D3C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Alternatif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C3B4" w14:textId="6FB32037" w:rsidR="00B625F8" w:rsidRPr="00B625F8" w:rsidRDefault="00B625F8" w:rsidP="00FE681F">
            <w:pPr>
              <w:autoSpaceDE w:val="0"/>
              <w:autoSpaceDN w:val="0"/>
              <w:adjustRightInd w:val="0"/>
              <w:spacing w:after="0" w:line="240" w:lineRule="auto"/>
              <w:ind w:left="138" w:right="13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b/>
                <w:sz w:val="24"/>
                <w:szCs w:val="24"/>
              </w:rPr>
              <w:t>Ketersedia</w:t>
            </w:r>
            <w:r w:rsidR="006C5224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B625F8">
              <w:rPr>
                <w:rFonts w:ascii="Times New Roman" w:hAnsi="Times New Roman"/>
                <w:b/>
                <w:sz w:val="24"/>
                <w:szCs w:val="24"/>
              </w:rPr>
              <w:t>n dan Ketepatan Waktu (tahun)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C8525" w14:textId="668F18EE" w:rsidR="00B625F8" w:rsidRPr="00B625F8" w:rsidRDefault="006C5224" w:rsidP="00FE681F">
            <w:pPr>
              <w:autoSpaceDE w:val="0"/>
              <w:autoSpaceDN w:val="0"/>
              <w:adjustRightInd w:val="0"/>
              <w:spacing w:after="0" w:line="240" w:lineRule="auto"/>
              <w:ind w:left="138" w:right="13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Kapasi</w:t>
            </w:r>
            <w:r w:rsidR="00B625F8" w:rsidRPr="00B625F8">
              <w:rPr>
                <w:rFonts w:ascii="Times New Roman" w:hAnsi="Times New Roman"/>
                <w:b/>
                <w:sz w:val="24"/>
                <w:szCs w:val="24"/>
              </w:rPr>
              <w:t>tas Produk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C8B20" w14:textId="1E510427" w:rsidR="00B625F8" w:rsidRPr="00B625F8" w:rsidRDefault="00B625F8" w:rsidP="00FE681F">
            <w:pPr>
              <w:autoSpaceDE w:val="0"/>
              <w:autoSpaceDN w:val="0"/>
              <w:adjustRightInd w:val="0"/>
              <w:spacing w:after="0" w:line="240" w:lineRule="auto"/>
              <w:ind w:left="138" w:right="13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b/>
                <w:sz w:val="24"/>
                <w:szCs w:val="24"/>
              </w:rPr>
              <w:t>Kualitas Layanan Pelanggan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20452" w14:textId="2519214A" w:rsidR="00B625F8" w:rsidRPr="00B625F8" w:rsidRDefault="00B625F8" w:rsidP="00FE681F">
            <w:pPr>
              <w:autoSpaceDE w:val="0"/>
              <w:autoSpaceDN w:val="0"/>
              <w:adjustRightInd w:val="0"/>
              <w:spacing w:after="0" w:line="240" w:lineRule="auto"/>
              <w:ind w:left="138" w:right="13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b/>
                <w:sz w:val="24"/>
                <w:szCs w:val="24"/>
              </w:rPr>
              <w:t>Harga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C9263" w14:textId="647CE99A" w:rsidR="00B625F8" w:rsidRPr="00B625F8" w:rsidRDefault="00B625F8" w:rsidP="00B625F8">
            <w:pPr>
              <w:autoSpaceDE w:val="0"/>
              <w:autoSpaceDN w:val="0"/>
              <w:adjustRightInd w:val="0"/>
              <w:spacing w:after="0" w:line="240" w:lineRule="auto"/>
              <w:ind w:left="138" w:right="13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Kualitas Bahan Baku</w:t>
            </w:r>
          </w:p>
        </w:tc>
        <w:bookmarkStart w:id="0" w:name="_GoBack"/>
        <w:bookmarkEnd w:id="0"/>
      </w:tr>
      <w:tr w:rsidR="00DF1F7E" w:rsidRPr="006D3CEA" w14:paraId="695D0D02" w14:textId="77777777" w:rsidTr="00DF1F7E">
        <w:trPr>
          <w:trHeight w:val="2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782F0" w14:textId="0265222F" w:rsidR="00B625F8" w:rsidRPr="006D3CEA" w:rsidRDefault="00B625F8" w:rsidP="00B625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6D3CEA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70B8D" w14:textId="7836D690" w:rsidR="00B625F8" w:rsidRPr="004E25D9" w:rsidRDefault="00B625F8" w:rsidP="00DF1F7E">
            <w:pPr>
              <w:spacing w:after="0" w:line="240" w:lineRule="auto"/>
              <w:ind w:left="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Paperwork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2FC50" w14:textId="1DBEF923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Tepat Waktu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6459A" w14:textId="285D1F84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Cukup Banyak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91C28" w14:textId="30D59C51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Baik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A03FE" w14:textId="0A813AFD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Mahal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822D5" w14:textId="1B654259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Kurang Bagus</w:t>
            </w:r>
          </w:p>
        </w:tc>
      </w:tr>
      <w:tr w:rsidR="00DF1F7E" w:rsidRPr="006D3CEA" w14:paraId="463C9CC6" w14:textId="77777777" w:rsidTr="00DF1F7E">
        <w:trPr>
          <w:trHeight w:val="20"/>
          <w:jc w:val="center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8F871" w14:textId="0FCDE1DE" w:rsidR="00B625F8" w:rsidRPr="006D3CEA" w:rsidRDefault="00B625F8" w:rsidP="00B625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6D3CE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FE46A" w14:textId="725C774C" w:rsidR="00B625F8" w:rsidRPr="004E25D9" w:rsidRDefault="00B625F8" w:rsidP="00DF1F7E">
            <w:pPr>
              <w:spacing w:after="0" w:line="240" w:lineRule="auto"/>
              <w:ind w:left="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Printmate</w:t>
            </w:r>
          </w:p>
        </w:tc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A766C" w14:textId="19681666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Kurang Tepat Waktu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DE4C1" w14:textId="6CBC95AA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Sedikit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D7996" w14:textId="745B1A1F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Cukup Baik</w:t>
            </w: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E2F2F" w14:textId="03C7795E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Murah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4E0B1" w14:textId="63DB7326" w:rsidR="00B625F8" w:rsidRPr="00B625F8" w:rsidRDefault="00105C6C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eastAsia="Times New Roman" w:hAnsi="Times New Roman"/>
                <w:sz w:val="24"/>
                <w:szCs w:val="24"/>
                <w:lang w:val="en-US" w:eastAsia="id-ID"/>
              </w:rPr>
              <w:t>Tidak Bagus</w:t>
            </w:r>
          </w:p>
        </w:tc>
      </w:tr>
      <w:tr w:rsidR="00DF1F7E" w:rsidRPr="006D3CEA" w14:paraId="199A4A7E" w14:textId="77777777" w:rsidTr="00DF1F7E">
        <w:trPr>
          <w:trHeight w:val="20"/>
          <w:jc w:val="center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733CB" w14:textId="7B963320" w:rsidR="00B625F8" w:rsidRPr="006D3CEA" w:rsidRDefault="00B625F8" w:rsidP="00B625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6D3CE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AC0C0" w14:textId="06D04223" w:rsidR="00B625F8" w:rsidRPr="004E25D9" w:rsidRDefault="00B625F8" w:rsidP="00DF1F7E">
            <w:pPr>
              <w:spacing w:after="0" w:line="240" w:lineRule="auto"/>
              <w:ind w:left="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Tiga Bintang</w:t>
            </w:r>
          </w:p>
        </w:tc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13C99" w14:textId="7D984C54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Sangat Tepat Waktu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E91ED" w14:textId="55275DC2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Cukup Banyak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0EA7E" w14:textId="72CF8C74" w:rsidR="00B625F8" w:rsidRPr="00B625F8" w:rsidRDefault="00B625F8" w:rsidP="006C5224">
            <w:pPr>
              <w:tabs>
                <w:tab w:val="left" w:pos="310"/>
                <w:tab w:val="center" w:pos="423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Baik</w:t>
            </w: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0C2DB" w14:textId="4FD64511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Sangat Mahal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038A7" w14:textId="5B3BB3B4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Kurang Bagus</w:t>
            </w:r>
          </w:p>
        </w:tc>
      </w:tr>
      <w:tr w:rsidR="00DF1F7E" w:rsidRPr="006D3CEA" w14:paraId="61FF6DA9" w14:textId="77777777" w:rsidTr="00DF1F7E">
        <w:trPr>
          <w:trHeight w:val="20"/>
          <w:jc w:val="center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885DC" w14:textId="5D649A4C" w:rsidR="00B625F8" w:rsidRPr="006D3CEA" w:rsidRDefault="00B625F8" w:rsidP="00B625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3CEA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42AB4" w14:textId="70FCB9E7" w:rsidR="00B625F8" w:rsidRPr="004E25D9" w:rsidRDefault="00B625F8" w:rsidP="00DF1F7E">
            <w:pPr>
              <w:spacing w:after="0" w:line="240" w:lineRule="auto"/>
              <w:ind w:left="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Medan Grafika</w:t>
            </w:r>
          </w:p>
        </w:tc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716CE" w14:textId="7F173DCB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Sangat Tepat Waktu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2A764" w14:textId="08BDB5E1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Sedikit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C76E8" w14:textId="5CF0A768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Baik</w:t>
            </w: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A5203" w14:textId="07AF29A8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Mahal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90B9C" w14:textId="27C879D3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Kurang Bagus</w:t>
            </w:r>
          </w:p>
        </w:tc>
      </w:tr>
      <w:tr w:rsidR="00DF1F7E" w:rsidRPr="006D3CEA" w14:paraId="51E0BF64" w14:textId="77777777" w:rsidTr="00DF1F7E">
        <w:trPr>
          <w:trHeight w:val="20"/>
          <w:jc w:val="center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ECE54" w14:textId="0351C84A" w:rsidR="00B625F8" w:rsidRPr="006D3CEA" w:rsidRDefault="00B625F8" w:rsidP="00B625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3CEA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E2F80" w14:textId="5E9AA098" w:rsidR="00B625F8" w:rsidRPr="004E25D9" w:rsidRDefault="00B625F8" w:rsidP="00DF1F7E">
            <w:pPr>
              <w:spacing w:after="0" w:line="240" w:lineRule="auto"/>
              <w:ind w:left="14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Pixelindo</w:t>
            </w:r>
          </w:p>
        </w:tc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12A2D" w14:textId="584BD393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Kurang Tepat Waktu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BD0C0" w14:textId="7FE88C8B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Cukup Banyak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40568" w14:textId="58A09710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Sangat Baik</w:t>
            </w: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02E57" w14:textId="0BB219E4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Sangat Murah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E84FC" w14:textId="1FB921BA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Cukup Bagus</w:t>
            </w:r>
          </w:p>
        </w:tc>
      </w:tr>
      <w:tr w:rsidR="00DF1F7E" w:rsidRPr="006D3CEA" w14:paraId="293B907A" w14:textId="77777777" w:rsidTr="00DF1F7E">
        <w:trPr>
          <w:trHeight w:val="20"/>
          <w:jc w:val="center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B454E" w14:textId="31427781" w:rsidR="00B625F8" w:rsidRPr="006D3CEA" w:rsidRDefault="00B625F8" w:rsidP="00B625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3CEA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EA357" w14:textId="1242B90B" w:rsidR="00B625F8" w:rsidRPr="004E25D9" w:rsidRDefault="00B625F8" w:rsidP="00DF1F7E">
            <w:pPr>
              <w:spacing w:after="0" w:line="240" w:lineRule="auto"/>
              <w:ind w:left="14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Grafindo</w:t>
            </w:r>
          </w:p>
        </w:tc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D30ED" w14:textId="4910636F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Sangat Tepat Waktu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AB249" w14:textId="19D33793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Sedikit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69195" w14:textId="05C5BA5D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Sangat Baik</w:t>
            </w: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BCCA9" w14:textId="53C35FFD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Mahal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72677" w14:textId="37246231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Cukup Bagus</w:t>
            </w:r>
          </w:p>
        </w:tc>
      </w:tr>
      <w:tr w:rsidR="00DF1F7E" w:rsidRPr="006D3CEA" w14:paraId="0425FA1F" w14:textId="77777777" w:rsidTr="00DF1F7E">
        <w:trPr>
          <w:trHeight w:val="20"/>
          <w:jc w:val="center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26BDD" w14:textId="21B0F427" w:rsidR="00B625F8" w:rsidRPr="006D3CEA" w:rsidRDefault="00B625F8" w:rsidP="00B625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3CEA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0EB6E" w14:textId="3346A9D1" w:rsidR="00B625F8" w:rsidRPr="004E25D9" w:rsidRDefault="00B625F8" w:rsidP="00DF1F7E">
            <w:pPr>
              <w:spacing w:after="0" w:line="240" w:lineRule="auto"/>
              <w:ind w:left="14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Alfa Grafika</w:t>
            </w:r>
          </w:p>
        </w:tc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4B566" w14:textId="1183BA52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Kurang Tepat Waktu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FED1C" w14:textId="3FE84F52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Cukup Banyak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829F4" w14:textId="23F4075D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Cukup Baik</w:t>
            </w: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E6D39" w14:textId="7C47AC18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Mahal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2003" w14:textId="7F6B7D3E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Kurang Bagus</w:t>
            </w:r>
          </w:p>
        </w:tc>
      </w:tr>
      <w:tr w:rsidR="00DF1F7E" w:rsidRPr="006D3CEA" w14:paraId="45793F72" w14:textId="77777777" w:rsidTr="00DF1F7E">
        <w:trPr>
          <w:trHeight w:val="20"/>
          <w:jc w:val="center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92172" w14:textId="44A90D80" w:rsidR="00B625F8" w:rsidRPr="006D3CEA" w:rsidRDefault="00B625F8" w:rsidP="00B625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3CEA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4F65E" w14:textId="0A539DD9" w:rsidR="00B625F8" w:rsidRPr="004E25D9" w:rsidRDefault="00B625F8" w:rsidP="00DF1F7E">
            <w:pPr>
              <w:spacing w:after="0" w:line="240" w:lineRule="auto"/>
              <w:ind w:left="14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Global Indonesia</w:t>
            </w:r>
          </w:p>
        </w:tc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C59D4" w14:textId="5E826BEB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Sangat Tepat Waktu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EE026" w14:textId="55B64C29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Sedikit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9EC3E" w14:textId="05F1040C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Cukup Baik</w:t>
            </w: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8E995" w14:textId="2C046A58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Murah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5B18E" w14:textId="689E72E7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Kurang Bagus</w:t>
            </w:r>
          </w:p>
        </w:tc>
      </w:tr>
      <w:tr w:rsidR="00DF1F7E" w:rsidRPr="006D3CEA" w14:paraId="0694331C" w14:textId="77777777" w:rsidTr="00DF1F7E">
        <w:trPr>
          <w:trHeight w:val="20"/>
          <w:jc w:val="center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3CE5B" w14:textId="5E5D3391" w:rsidR="00B625F8" w:rsidRPr="006D3CEA" w:rsidRDefault="00B625F8" w:rsidP="00B625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3CEA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06002" w14:textId="2AB00203" w:rsidR="00B625F8" w:rsidRPr="004E25D9" w:rsidRDefault="00B625F8" w:rsidP="00DF1F7E">
            <w:pPr>
              <w:spacing w:after="0" w:line="240" w:lineRule="auto"/>
              <w:ind w:left="14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Top Global</w:t>
            </w:r>
          </w:p>
        </w:tc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01C99" w14:textId="74AD695A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Tepat Waktu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5D467" w14:textId="18572054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Cukup Banyak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23D72" w14:textId="4A74A835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Baik</w:t>
            </w: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C29EF" w14:textId="77515B04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Baik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1A8C3" w14:textId="35C8A873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Kurang Bagus</w:t>
            </w:r>
          </w:p>
        </w:tc>
      </w:tr>
      <w:tr w:rsidR="00DF1F7E" w:rsidRPr="006D3CEA" w14:paraId="2EE340DB" w14:textId="77777777" w:rsidTr="00DF1F7E">
        <w:trPr>
          <w:trHeight w:val="20"/>
          <w:jc w:val="center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96CB8" w14:textId="14F27708" w:rsidR="00B625F8" w:rsidRPr="006D3CEA" w:rsidRDefault="00B625F8" w:rsidP="00B625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3CEA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CCDDA" w14:textId="57585F6A" w:rsidR="00B625F8" w:rsidRPr="004E25D9" w:rsidRDefault="00B625F8" w:rsidP="00DF1F7E">
            <w:pPr>
              <w:spacing w:after="0" w:line="240" w:lineRule="auto"/>
              <w:ind w:left="14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Sigmaco Saksama</w:t>
            </w:r>
          </w:p>
        </w:tc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1D32E" w14:textId="122FB7F4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Sangat Tepat Waktu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F3AEB" w14:textId="2E350B28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Sedikit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40D7C" w14:textId="43FF841D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  <w:lang w:val="en-US"/>
              </w:rPr>
              <w:t>Sangat Baik</w:t>
            </w:r>
          </w:p>
        </w:tc>
        <w:tc>
          <w:tcPr>
            <w:tcW w:w="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605CB" w14:textId="6DE30473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Mahal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91BFA" w14:textId="1FB90B1F" w:rsidR="00B625F8" w:rsidRPr="00B625F8" w:rsidRDefault="00B625F8" w:rsidP="006C52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Kurang Bagus</w:t>
            </w:r>
          </w:p>
        </w:tc>
      </w:tr>
    </w:tbl>
    <w:p w14:paraId="49FA7C9E" w14:textId="77777777" w:rsidR="006D3CEA" w:rsidRDefault="006D3CEA" w:rsidP="006D3CE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9C92DF" w14:textId="50E1543D" w:rsidR="00361500" w:rsidRPr="00C63B40" w:rsidRDefault="006D3CEA" w:rsidP="00DF1F7E">
      <w:pPr>
        <w:spacing w:after="0" w:line="480" w:lineRule="auto"/>
        <w:ind w:firstLine="720"/>
        <w:jc w:val="both"/>
        <w:rPr>
          <w:rFonts w:ascii="Times New Roman" w:eastAsia="Batang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Adapun</w:t>
      </w:r>
      <w:r w:rsidR="00497B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inis</w:t>
      </w:r>
      <w:r w:rsidR="00497BFF">
        <w:rPr>
          <w:rFonts w:ascii="Times New Roman" w:hAnsi="Times New Roman"/>
          <w:sz w:val="24"/>
          <w:szCs w:val="24"/>
        </w:rPr>
        <w:t>ialisasi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7B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nilai</w:t>
      </w:r>
      <w:r w:rsidR="00497BFF">
        <w:rPr>
          <w:rFonts w:ascii="Times New Roman" w:hAnsi="Times New Roman"/>
          <w:sz w:val="24"/>
          <w:szCs w:val="24"/>
        </w:rPr>
        <w:t xml:space="preserve"> </w:t>
      </w:r>
      <w:r w:rsidR="00497BFF">
        <w:rPr>
          <w:rFonts w:ascii="Times New Roman" w:hAnsi="Times New Roman"/>
          <w:sz w:val="24"/>
          <w:szCs w:val="24"/>
          <w:lang w:val="en-US"/>
        </w:rPr>
        <w:t xml:space="preserve"> al</w:t>
      </w:r>
      <w:r>
        <w:rPr>
          <w:rFonts w:ascii="Times New Roman" w:hAnsi="Times New Roman"/>
          <w:sz w:val="24"/>
          <w:szCs w:val="24"/>
          <w:lang w:val="en-US"/>
        </w:rPr>
        <w:t xml:space="preserve">ternatif </w:t>
      </w:r>
      <w:r w:rsidR="00DF1F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="00E45ACA" w:rsidRPr="00C63B40">
        <w:rPr>
          <w:rFonts w:ascii="Times New Roman" w:hAnsi="Times New Roman"/>
          <w:sz w:val="24"/>
          <w:szCs w:val="24"/>
        </w:rPr>
        <w:t xml:space="preserve">imana </w:t>
      </w:r>
      <w:r w:rsidR="00497BFF">
        <w:rPr>
          <w:rFonts w:ascii="Times New Roman" w:hAnsi="Times New Roman"/>
          <w:sz w:val="24"/>
          <w:szCs w:val="24"/>
        </w:rPr>
        <w:t xml:space="preserve"> </w:t>
      </w:r>
      <w:r w:rsidR="00E45ACA" w:rsidRPr="00C63B40">
        <w:rPr>
          <w:rFonts w:ascii="Times New Roman" w:hAnsi="Times New Roman"/>
          <w:sz w:val="24"/>
          <w:szCs w:val="24"/>
        </w:rPr>
        <w:t xml:space="preserve">nilai </w:t>
      </w:r>
      <w:r w:rsidR="00497BFF">
        <w:rPr>
          <w:rFonts w:ascii="Times New Roman" w:hAnsi="Times New Roman"/>
          <w:sz w:val="24"/>
          <w:szCs w:val="24"/>
        </w:rPr>
        <w:t xml:space="preserve"> </w:t>
      </w:r>
      <w:r w:rsidR="00E45ACA" w:rsidRPr="00C63B40">
        <w:rPr>
          <w:rFonts w:ascii="Times New Roman" w:hAnsi="Times New Roman"/>
          <w:sz w:val="24"/>
          <w:szCs w:val="24"/>
        </w:rPr>
        <w:t>setiap</w:t>
      </w:r>
      <w:r w:rsidR="00497BFF">
        <w:rPr>
          <w:rFonts w:ascii="Times New Roman" w:hAnsi="Times New Roman"/>
          <w:sz w:val="24"/>
          <w:szCs w:val="24"/>
        </w:rPr>
        <w:t xml:space="preserve"> </w:t>
      </w:r>
      <w:r w:rsidR="00E45ACA" w:rsidRPr="00C63B40">
        <w:rPr>
          <w:rFonts w:ascii="Times New Roman" w:hAnsi="Times New Roman"/>
          <w:sz w:val="24"/>
          <w:szCs w:val="24"/>
        </w:rPr>
        <w:t xml:space="preserve"> kriteria</w:t>
      </w:r>
      <w:r w:rsidR="00DF1F7E">
        <w:rPr>
          <w:rFonts w:ascii="Times New Roman" w:hAnsi="Times New Roman"/>
          <w:sz w:val="24"/>
          <w:szCs w:val="24"/>
        </w:rPr>
        <w:t xml:space="preserve"> </w:t>
      </w:r>
      <w:r w:rsidR="00E45ACA" w:rsidRPr="00C63B40">
        <w:rPr>
          <w:rFonts w:ascii="Times New Roman" w:hAnsi="Times New Roman"/>
          <w:sz w:val="24"/>
          <w:szCs w:val="24"/>
        </w:rPr>
        <w:t xml:space="preserve"> diberikan bobot setiap fakta berdasarkan data di</w:t>
      </w:r>
      <w:r w:rsidR="00EF7FD7" w:rsidRPr="00C63B4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45ACA" w:rsidRPr="00C63B40">
        <w:rPr>
          <w:rFonts w:ascii="Times New Roman" w:hAnsi="Times New Roman"/>
          <w:sz w:val="24"/>
          <w:szCs w:val="24"/>
        </w:rPr>
        <w:t xml:space="preserve">atas. </w:t>
      </w:r>
    </w:p>
    <w:p w14:paraId="00D72E85" w14:textId="7EFBC329" w:rsidR="00012719" w:rsidRPr="00950C54" w:rsidRDefault="00012719" w:rsidP="00C63B40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C05C4A">
        <w:rPr>
          <w:rFonts w:ascii="Times New Roman" w:hAnsi="Times New Roman"/>
          <w:sz w:val="24"/>
          <w:szCs w:val="24"/>
        </w:rPr>
        <w:t xml:space="preserve">Tabel </w:t>
      </w:r>
      <w:r w:rsidR="00842F88">
        <w:rPr>
          <w:rFonts w:ascii="Times New Roman" w:hAnsi="Times New Roman"/>
          <w:sz w:val="24"/>
          <w:szCs w:val="24"/>
        </w:rPr>
        <w:t>3.</w:t>
      </w:r>
      <w:r w:rsidR="001372BC">
        <w:rPr>
          <w:rFonts w:ascii="Times New Roman" w:hAnsi="Times New Roman"/>
          <w:sz w:val="24"/>
          <w:szCs w:val="24"/>
          <w:lang w:val="en-US"/>
        </w:rPr>
        <w:t>8</w:t>
      </w:r>
      <w:r w:rsidR="007B130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14398">
        <w:rPr>
          <w:rFonts w:ascii="Times New Roman" w:hAnsi="Times New Roman"/>
          <w:sz w:val="24"/>
          <w:szCs w:val="24"/>
          <w:lang w:val="en-US"/>
        </w:rPr>
        <w:t xml:space="preserve">Inisialisasi </w:t>
      </w:r>
      <w:r w:rsidR="00950C54">
        <w:rPr>
          <w:rFonts w:ascii="Times New Roman" w:hAnsi="Times New Roman"/>
          <w:sz w:val="24"/>
          <w:szCs w:val="24"/>
          <w:lang w:val="en-US"/>
        </w:rPr>
        <w:t>Data Alternatif</w:t>
      </w:r>
    </w:p>
    <w:tbl>
      <w:tblPr>
        <w:tblW w:w="834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1"/>
        <w:gridCol w:w="2763"/>
        <w:gridCol w:w="850"/>
        <w:gridCol w:w="851"/>
        <w:gridCol w:w="850"/>
        <w:gridCol w:w="851"/>
        <w:gridCol w:w="912"/>
      </w:tblGrid>
      <w:tr w:rsidR="00930E21" w:rsidRPr="00C72484" w14:paraId="357ECDD8" w14:textId="77777777" w:rsidTr="00DF1F7E">
        <w:trPr>
          <w:trHeight w:hRule="exact" w:val="101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336A5" w14:textId="77777777" w:rsidR="00930E21" w:rsidRPr="00C72484" w:rsidRDefault="00930E21" w:rsidP="00930E2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355B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Alternatif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41395" w14:textId="77777777" w:rsidR="00930E21" w:rsidRPr="00C72484" w:rsidRDefault="00930E21" w:rsidP="00930E2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Nama Alternatif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9E64D" w14:textId="3B7D5878" w:rsidR="00930E21" w:rsidRPr="00C72484" w:rsidRDefault="00930E21" w:rsidP="00930E2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02B72" w14:textId="70D806EA" w:rsidR="00930E21" w:rsidRPr="00C72484" w:rsidRDefault="00930E21" w:rsidP="00930E2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F990B" w14:textId="2DC2B04D" w:rsidR="00930E21" w:rsidRPr="00C72484" w:rsidRDefault="00930E21" w:rsidP="00930E2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F12BC" w14:textId="079AF15F" w:rsidR="00930E21" w:rsidRPr="00C72484" w:rsidRDefault="00930E21" w:rsidP="00930E2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EAB09" w14:textId="21CA07E6" w:rsidR="00930E21" w:rsidRPr="00C72484" w:rsidRDefault="00930E21" w:rsidP="00930E2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4E25D9" w:rsidRPr="00C72484" w14:paraId="7BDF0C58" w14:textId="77777777" w:rsidTr="00DF1F7E">
        <w:trPr>
          <w:trHeight w:hRule="exact" w:val="42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BB0DB" w14:textId="77777777" w:rsidR="004E25D9" w:rsidRPr="00C72484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CB626" w14:textId="6F08543C" w:rsidR="004E25D9" w:rsidRPr="00E2727D" w:rsidRDefault="004E25D9" w:rsidP="004E25D9">
            <w:pPr>
              <w:spacing w:after="0" w:line="480" w:lineRule="auto"/>
              <w:ind w:left="14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Paperwork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EEB3" w14:textId="6894DC09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9B8F" w14:textId="39E2ED37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88EE" w14:textId="77777777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CCFA" w14:textId="77777777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8DB4" w14:textId="6659522E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E25D9" w:rsidRPr="00C72484" w14:paraId="7D1B2ECB" w14:textId="77777777" w:rsidTr="00DF1F7E">
        <w:trPr>
          <w:trHeight w:hRule="exact" w:val="42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98C52" w14:textId="77777777" w:rsidR="004E25D9" w:rsidRPr="00C72484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90579" w14:textId="315DF903" w:rsidR="004E25D9" w:rsidRPr="00E2727D" w:rsidRDefault="004E25D9" w:rsidP="004E25D9">
            <w:pPr>
              <w:spacing w:after="0" w:line="480" w:lineRule="auto"/>
              <w:ind w:left="14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Printmate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1B8E" w14:textId="19A42250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CB13" w14:textId="728893EE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62C1" w14:textId="77777777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7190" w14:textId="77777777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6712" w14:textId="5EBC91E6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E25D9" w:rsidRPr="00C72484" w14:paraId="226BE60C" w14:textId="77777777" w:rsidTr="00DF1F7E">
        <w:trPr>
          <w:trHeight w:hRule="exact" w:val="414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F2519" w14:textId="77777777" w:rsidR="004E25D9" w:rsidRPr="00C72484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EF399" w14:textId="51948886" w:rsidR="004E25D9" w:rsidRPr="00E2727D" w:rsidRDefault="004E25D9" w:rsidP="004E25D9">
            <w:pPr>
              <w:spacing w:after="0" w:line="480" w:lineRule="auto"/>
              <w:ind w:left="14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Tiga Bintang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48FF" w14:textId="4A8E1DAA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DAF2" w14:textId="23E3B7BB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4FC0" w14:textId="6024AD88" w:rsidR="004E25D9" w:rsidRPr="00C72484" w:rsidRDefault="004E25D9" w:rsidP="004E25D9">
            <w:pPr>
              <w:tabs>
                <w:tab w:val="left" w:pos="310"/>
                <w:tab w:val="center" w:pos="423"/>
              </w:tabs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70C9" w14:textId="534B1C48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A890" w14:textId="490E5EA1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E25D9" w:rsidRPr="00C72484" w14:paraId="03CA4A61" w14:textId="77777777" w:rsidTr="00DF1F7E">
        <w:trPr>
          <w:trHeight w:hRule="exact" w:val="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5272A" w14:textId="77777777" w:rsidR="004E25D9" w:rsidRPr="00C72484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C30B3" w14:textId="06248CFE" w:rsidR="004E25D9" w:rsidRPr="00E2727D" w:rsidRDefault="004E25D9" w:rsidP="004E25D9">
            <w:pPr>
              <w:spacing w:after="0" w:line="480" w:lineRule="auto"/>
              <w:ind w:left="14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Medan Grafika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624E" w14:textId="438A46C9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36F0" w14:textId="5C4B8EE6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9551" w14:textId="5F4CAC0C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0F48" w14:textId="3682CE90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023D" w14:textId="1162DBE3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E25D9" w:rsidRPr="00C72484" w14:paraId="17B314BE" w14:textId="77777777" w:rsidTr="00DF1F7E">
        <w:trPr>
          <w:trHeight w:hRule="exact" w:val="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70DEE" w14:textId="5A23B68D" w:rsidR="004E25D9" w:rsidRPr="00656A56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E1E35" w14:textId="4A2F7CAD" w:rsidR="004E25D9" w:rsidRPr="00E2727D" w:rsidRDefault="004E25D9" w:rsidP="004E25D9">
            <w:pPr>
              <w:spacing w:after="0" w:line="480" w:lineRule="auto"/>
              <w:ind w:left="143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Pixelindo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9A51" w14:textId="1E7ECDFB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DEB5" w14:textId="01B0E516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91F4" w14:textId="7A513ABB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336D" w14:textId="19470B8E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ECB1E" w14:textId="4C774DD3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4E25D9" w:rsidRPr="00C72484" w14:paraId="57E70460" w14:textId="77777777" w:rsidTr="00DF1F7E">
        <w:trPr>
          <w:trHeight w:hRule="exact" w:val="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54260" w14:textId="6F542175" w:rsidR="004E25D9" w:rsidRPr="00656A56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03105" w14:textId="0D1368FD" w:rsidR="004E25D9" w:rsidRPr="00E2727D" w:rsidRDefault="004E25D9" w:rsidP="004E25D9">
            <w:pPr>
              <w:spacing w:after="0" w:line="480" w:lineRule="auto"/>
              <w:ind w:left="143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Grafindo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65FC" w14:textId="30186BC5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2DDE" w14:textId="3263E066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A75C4" w14:textId="56EBF088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AB0F" w14:textId="22A9E9BD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2389" w14:textId="22E1145D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34A23B4A" w14:textId="77777777" w:rsidR="00664A4B" w:rsidRDefault="00664A4B" w:rsidP="00B625F8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74C5E339" w14:textId="19BE4D25" w:rsidR="00B625F8" w:rsidRPr="00950C54" w:rsidRDefault="00B625F8" w:rsidP="00B625F8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C05C4A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  <w:lang w:val="en-US"/>
        </w:rPr>
        <w:t>8 Inisialisasi Data Alternatif (Lanjutan)</w:t>
      </w:r>
    </w:p>
    <w:tbl>
      <w:tblPr>
        <w:tblW w:w="82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1"/>
        <w:gridCol w:w="2700"/>
        <w:gridCol w:w="850"/>
        <w:gridCol w:w="851"/>
        <w:gridCol w:w="850"/>
        <w:gridCol w:w="851"/>
        <w:gridCol w:w="850"/>
      </w:tblGrid>
      <w:tr w:rsidR="00B625F8" w:rsidRPr="00C72484" w14:paraId="6193228F" w14:textId="77777777" w:rsidTr="00DF1F7E">
        <w:trPr>
          <w:trHeight w:hRule="exact" w:val="101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AEBF4" w14:textId="77777777" w:rsidR="00B625F8" w:rsidRPr="00C72484" w:rsidRDefault="00B625F8" w:rsidP="00664A4B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355B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Alternatif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DF5C" w14:textId="77777777" w:rsidR="00B625F8" w:rsidRPr="00C72484" w:rsidRDefault="00B625F8" w:rsidP="00664A4B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Nama Alternatif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79F97" w14:textId="77777777" w:rsidR="00B625F8" w:rsidRPr="00C72484" w:rsidRDefault="00B625F8" w:rsidP="00664A4B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5587" w14:textId="77777777" w:rsidR="00B625F8" w:rsidRPr="00C72484" w:rsidRDefault="00B625F8" w:rsidP="00664A4B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7BE49" w14:textId="77777777" w:rsidR="00B625F8" w:rsidRPr="00C72484" w:rsidRDefault="00B625F8" w:rsidP="00664A4B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BD0BC" w14:textId="77777777" w:rsidR="00B625F8" w:rsidRPr="00C72484" w:rsidRDefault="00B625F8" w:rsidP="00664A4B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38A72" w14:textId="77777777" w:rsidR="00B625F8" w:rsidRPr="00C72484" w:rsidRDefault="00B625F8" w:rsidP="00664A4B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4E25D9" w:rsidRPr="00C72484" w14:paraId="32E377EF" w14:textId="77777777" w:rsidTr="00DF1F7E">
        <w:trPr>
          <w:trHeight w:hRule="exact" w:val="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960FD" w14:textId="1EA9E73B" w:rsidR="004E25D9" w:rsidRPr="00656A56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ABA87" w14:textId="32CDF63D" w:rsidR="004E25D9" w:rsidRPr="00E2727D" w:rsidRDefault="004E25D9" w:rsidP="004E25D9">
            <w:pPr>
              <w:spacing w:after="0" w:line="480" w:lineRule="auto"/>
              <w:ind w:left="143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Alfa Grafika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A72F" w14:textId="61503E44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7D42" w14:textId="750578C9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15E1" w14:textId="5F258598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4ED2" w14:textId="50E9D226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D8AE" w14:textId="74130107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E25D9" w:rsidRPr="00C72484" w14:paraId="505F5C20" w14:textId="77777777" w:rsidTr="00DF1F7E">
        <w:trPr>
          <w:trHeight w:hRule="exact" w:val="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77EA6" w14:textId="0455B072" w:rsidR="004E25D9" w:rsidRPr="00656A56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2ABD3" w14:textId="2EB3E479" w:rsidR="004E25D9" w:rsidRPr="00E2727D" w:rsidRDefault="004E25D9" w:rsidP="004E25D9">
            <w:pPr>
              <w:spacing w:after="0" w:line="480" w:lineRule="auto"/>
              <w:ind w:left="143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Global Indonesia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B1DD" w14:textId="457DF946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60EC" w14:textId="0D5E26F4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1E77" w14:textId="64956F39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A82E" w14:textId="144C35B6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A43C" w14:textId="6C3C3295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E25D9" w:rsidRPr="00C72484" w14:paraId="0A86C4FB" w14:textId="77777777" w:rsidTr="00DF1F7E">
        <w:trPr>
          <w:trHeight w:hRule="exact" w:val="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8B39A" w14:textId="59442761" w:rsidR="004E25D9" w:rsidRPr="00656A56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D52A" w14:textId="20BD0AC6" w:rsidR="004E25D9" w:rsidRPr="00E2727D" w:rsidRDefault="004E25D9" w:rsidP="004E25D9">
            <w:pPr>
              <w:spacing w:after="0" w:line="480" w:lineRule="auto"/>
              <w:ind w:left="143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Top Global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8B45" w14:textId="7D5C367E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ACD6" w14:textId="55A38286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4E42" w14:textId="7CD3272B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FC83" w14:textId="2608A5B8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12D2" w14:textId="6E7201C3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E25D9" w:rsidRPr="00C72484" w14:paraId="20589430" w14:textId="77777777" w:rsidTr="00DF1F7E">
        <w:trPr>
          <w:trHeight w:hRule="exact" w:val="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F8504" w14:textId="76D228F6" w:rsidR="004E25D9" w:rsidRPr="00656A56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EDCCB" w14:textId="7F66B912" w:rsidR="004E25D9" w:rsidRPr="00E2727D" w:rsidRDefault="004E25D9" w:rsidP="004E25D9">
            <w:pPr>
              <w:spacing w:after="0" w:line="480" w:lineRule="auto"/>
              <w:ind w:left="143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Sigmaco Saksama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38C8" w14:textId="3EBB2173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0CC1" w14:textId="29254242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EF27" w14:textId="3CA1808C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876FF" w14:textId="4F018A74" w:rsidR="004E25D9" w:rsidRPr="00C72484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FE95" w14:textId="5A834AB6" w:rsidR="004E25D9" w:rsidRPr="00C268A8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2DEABFF6" w14:textId="39EA41F2" w:rsidR="00656A56" w:rsidRDefault="00656A56" w:rsidP="00656A56">
      <w:pPr>
        <w:pStyle w:val="ListParagraph"/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</w:rPr>
      </w:pPr>
    </w:p>
    <w:p w14:paraId="3AD71D7C" w14:textId="7C9053B4" w:rsidR="001B0329" w:rsidRPr="006D3CEA" w:rsidRDefault="00C63B40" w:rsidP="006D3CEA">
      <w:pPr>
        <w:spacing w:after="0" w:line="480" w:lineRule="auto"/>
        <w:ind w:firstLine="720"/>
        <w:jc w:val="both"/>
        <w:rPr>
          <w:rFonts w:ascii="Times New Roman" w:eastAsia="Batang" w:hAnsi="Times New Roman"/>
          <w:sz w:val="24"/>
          <w:szCs w:val="24"/>
        </w:rPr>
      </w:pPr>
      <w:r w:rsidRPr="00C63B40">
        <w:rPr>
          <w:rFonts w:ascii="Times New Roman" w:hAnsi="Times New Roman"/>
          <w:sz w:val="24"/>
          <w:szCs w:val="24"/>
        </w:rPr>
        <w:t xml:space="preserve">Dimana tujuan akhirnya adalah memilih </w:t>
      </w:r>
      <w:r w:rsidR="00F61D07">
        <w:rPr>
          <w:rFonts w:ascii="Times New Roman" w:hAnsi="Times New Roman"/>
          <w:sz w:val="24"/>
          <w:szCs w:val="24"/>
          <w:lang w:val="en-US"/>
        </w:rPr>
        <w:t>pemasok bahan baku</w:t>
      </w:r>
      <w:r w:rsidRPr="00C63B40">
        <w:rPr>
          <w:rFonts w:ascii="Times New Roman" w:hAnsi="Times New Roman"/>
          <w:sz w:val="24"/>
          <w:szCs w:val="24"/>
        </w:rPr>
        <w:t xml:space="preserve"> dan menggunakan </w:t>
      </w:r>
      <w:r w:rsidRPr="00C63B40">
        <w:rPr>
          <w:rFonts w:ascii="Times New Roman" w:eastAsia="Batang" w:hAnsi="Times New Roman"/>
          <w:sz w:val="24"/>
          <w:szCs w:val="24"/>
          <w:lang w:val="sv-SE"/>
        </w:rPr>
        <w:t xml:space="preserve">langkah-langkah </w:t>
      </w:r>
      <w:r w:rsidRPr="00C63B40">
        <w:rPr>
          <w:rFonts w:ascii="Times New Roman" w:eastAsia="Batang" w:hAnsi="Times New Roman"/>
          <w:sz w:val="24"/>
          <w:szCs w:val="24"/>
        </w:rPr>
        <w:t>penyelesaian masalah</w:t>
      </w:r>
      <w:r w:rsidRPr="00C63B40">
        <w:rPr>
          <w:rFonts w:ascii="Times New Roman" w:eastAsia="Batang" w:hAnsi="Times New Roman"/>
          <w:sz w:val="24"/>
          <w:szCs w:val="24"/>
          <w:lang w:val="sv-SE"/>
        </w:rPr>
        <w:t xml:space="preserve"> dengan metode </w:t>
      </w:r>
      <w:r w:rsidRPr="00C63B40">
        <w:rPr>
          <w:rFonts w:ascii="Times New Roman" w:eastAsia="Batang" w:hAnsi="Times New Roman"/>
          <w:sz w:val="24"/>
          <w:szCs w:val="24"/>
        </w:rPr>
        <w:t>MOORA</w:t>
      </w:r>
      <w:r w:rsidRPr="00C63B40">
        <w:rPr>
          <w:rFonts w:ascii="Times New Roman" w:eastAsia="Batang" w:hAnsi="Times New Roman"/>
          <w:i/>
          <w:sz w:val="24"/>
          <w:szCs w:val="24"/>
        </w:rPr>
        <w:t xml:space="preserve"> </w:t>
      </w:r>
      <w:r w:rsidRPr="00C63B40">
        <w:rPr>
          <w:rFonts w:ascii="Times New Roman" w:eastAsia="Batang" w:hAnsi="Times New Roman"/>
          <w:sz w:val="24"/>
          <w:szCs w:val="24"/>
        </w:rPr>
        <w:t>sebagai berikut</w:t>
      </w:r>
      <w:r w:rsidR="006C5224">
        <w:rPr>
          <w:rFonts w:ascii="Times New Roman" w:eastAsia="Batang" w:hAnsi="Times New Roman"/>
          <w:sz w:val="24"/>
          <w:szCs w:val="24"/>
        </w:rPr>
        <w:t xml:space="preserve"> </w:t>
      </w:r>
      <w:r w:rsidRPr="00C63B40">
        <w:rPr>
          <w:rFonts w:ascii="Times New Roman" w:eastAsia="Batang" w:hAnsi="Times New Roman"/>
          <w:sz w:val="24"/>
          <w:szCs w:val="24"/>
        </w:rPr>
        <w:t>:</w:t>
      </w:r>
    </w:p>
    <w:p w14:paraId="02E04212" w14:textId="1154288A" w:rsidR="0015023F" w:rsidRPr="006C5224" w:rsidRDefault="00875612" w:rsidP="00664A4B">
      <w:pPr>
        <w:pStyle w:val="ListParagraph"/>
        <w:numPr>
          <w:ilvl w:val="0"/>
          <w:numId w:val="44"/>
        </w:numPr>
        <w:spacing w:after="0" w:line="48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Matriks</w:t>
      </w:r>
      <w:r w:rsidR="000B50AC" w:rsidRPr="006C5224">
        <w:rPr>
          <w:rFonts w:ascii="Times New Roman" w:hAnsi="Times New Roman"/>
          <w:sz w:val="24"/>
          <w:szCs w:val="24"/>
        </w:rPr>
        <w:t xml:space="preserve"> Keputusan</w:t>
      </w:r>
    </w:p>
    <w:p w14:paraId="12C9F41D" w14:textId="0ED7121F" w:rsidR="006D3CEA" w:rsidRDefault="006F664F" w:rsidP="00B625F8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Berdasarkan nilai kriteria seperti tabel di</w:t>
      </w:r>
      <w:r w:rsidR="00EF7FD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atas maka dapat ditentukan matriks keputusan </w:t>
      </w:r>
      <w:r w:rsidR="00714398">
        <w:rPr>
          <w:rFonts w:ascii="Times New Roman" w:hAnsi="Times New Roman"/>
          <w:sz w:val="24"/>
          <w:szCs w:val="24"/>
        </w:rPr>
        <w:t>seperti pada tabel berikut ini</w:t>
      </w:r>
      <w:r w:rsidR="006C5224">
        <w:rPr>
          <w:rFonts w:ascii="Times New Roman" w:hAnsi="Times New Roman"/>
          <w:sz w:val="24"/>
          <w:szCs w:val="24"/>
        </w:rPr>
        <w:t xml:space="preserve"> </w:t>
      </w:r>
      <w:r w:rsidR="00714398">
        <w:rPr>
          <w:rFonts w:ascii="Times New Roman" w:hAnsi="Times New Roman"/>
          <w:sz w:val="24"/>
          <w:szCs w:val="24"/>
        </w:rPr>
        <w:t>:</w:t>
      </w:r>
    </w:p>
    <w:tbl>
      <w:tblPr>
        <w:tblW w:w="558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577"/>
        <w:gridCol w:w="875"/>
        <w:gridCol w:w="875"/>
        <w:gridCol w:w="826"/>
        <w:gridCol w:w="875"/>
        <w:gridCol w:w="851"/>
      </w:tblGrid>
      <w:tr w:rsidR="001E27D5" w:rsidRPr="00C72484" w14:paraId="646C3FB6" w14:textId="77777777" w:rsidTr="00BB3D21">
        <w:trPr>
          <w:trHeight w:hRule="exact" w:val="429"/>
          <w:jc w:val="center"/>
        </w:trPr>
        <w:tc>
          <w:tcPr>
            <w:tcW w:w="709" w:type="dxa"/>
          </w:tcPr>
          <w:p w14:paraId="494C8E7D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56"/>
                <w:szCs w:val="56"/>
                <w:lang w:eastAsia="id-ID"/>
              </w:rPr>
            </w:pPr>
          </w:p>
        </w:tc>
        <w:tc>
          <w:tcPr>
            <w:tcW w:w="577" w:type="dxa"/>
            <w:vMerge w:val="restart"/>
            <w:vAlign w:val="center"/>
          </w:tcPr>
          <w:p w14:paraId="190339F0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56"/>
                <w:szCs w:val="56"/>
              </w:rPr>
            </w:pPr>
          </w:p>
        </w:tc>
        <w:tc>
          <w:tcPr>
            <w:tcW w:w="875" w:type="dxa"/>
          </w:tcPr>
          <w:p w14:paraId="5D0DB658" w14:textId="1EA272D1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75" w:type="dxa"/>
          </w:tcPr>
          <w:p w14:paraId="2BD26E93" w14:textId="0C991393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26" w:type="dxa"/>
          </w:tcPr>
          <w:p w14:paraId="42E8D4B2" w14:textId="35D5216D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75" w:type="dxa"/>
          </w:tcPr>
          <w:p w14:paraId="79347B97" w14:textId="022CC6FD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6D764245" w14:textId="06763405" w:rsidR="001E27D5" w:rsidRPr="00131989" w:rsidRDefault="006643C3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E27D5" w:rsidRPr="00C72484" w14:paraId="2C70C40F" w14:textId="77777777" w:rsidTr="00BB3D21">
        <w:trPr>
          <w:trHeight w:hRule="exact" w:val="421"/>
          <w:jc w:val="center"/>
        </w:trPr>
        <w:tc>
          <w:tcPr>
            <w:tcW w:w="709" w:type="dxa"/>
          </w:tcPr>
          <w:p w14:paraId="27D5286C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Merge/>
          </w:tcPr>
          <w:p w14:paraId="377C8203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4AAE7B25" w14:textId="12C55900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5" w:type="dxa"/>
          </w:tcPr>
          <w:p w14:paraId="3E949192" w14:textId="2993EF5F" w:rsidR="001E27D5" w:rsidRPr="00C72484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6" w:type="dxa"/>
          </w:tcPr>
          <w:p w14:paraId="64A157C4" w14:textId="319D0680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75" w:type="dxa"/>
          </w:tcPr>
          <w:p w14:paraId="1CB0F038" w14:textId="0F15424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4AFC4B0B" w14:textId="11FD6163" w:rsidR="001E27D5" w:rsidRPr="00131989" w:rsidRDefault="006643C3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1E27D5" w:rsidRPr="00C72484" w14:paraId="7F658F1E" w14:textId="77777777" w:rsidTr="00BB3D21">
        <w:trPr>
          <w:trHeight w:hRule="exact" w:val="414"/>
          <w:jc w:val="center"/>
        </w:trPr>
        <w:tc>
          <w:tcPr>
            <w:tcW w:w="709" w:type="dxa"/>
            <w:vAlign w:val="center"/>
          </w:tcPr>
          <w:p w14:paraId="7D1E2B6B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X =</w:t>
            </w:r>
          </w:p>
        </w:tc>
        <w:tc>
          <w:tcPr>
            <w:tcW w:w="577" w:type="dxa"/>
            <w:vMerge/>
          </w:tcPr>
          <w:p w14:paraId="09749C03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66E7C4ED" w14:textId="56F3087A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5" w:type="dxa"/>
          </w:tcPr>
          <w:p w14:paraId="5991E78B" w14:textId="2D719DD4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26" w:type="dxa"/>
          </w:tcPr>
          <w:p w14:paraId="4D6CB223" w14:textId="47AFFF60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75" w:type="dxa"/>
          </w:tcPr>
          <w:p w14:paraId="5DFABF1B" w14:textId="270BCE0B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</w:tcPr>
          <w:p w14:paraId="77825934" w14:textId="196D3573" w:rsidR="001E27D5" w:rsidRPr="00131989" w:rsidRDefault="006643C3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E27D5" w:rsidRPr="00C72484" w14:paraId="06D9285F" w14:textId="77777777" w:rsidTr="00BB3D21">
        <w:trPr>
          <w:trHeight w:hRule="exact" w:val="433"/>
          <w:jc w:val="center"/>
        </w:trPr>
        <w:tc>
          <w:tcPr>
            <w:tcW w:w="709" w:type="dxa"/>
          </w:tcPr>
          <w:p w14:paraId="76307385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  <w:vMerge/>
          </w:tcPr>
          <w:p w14:paraId="3BCCBECF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50F20B2E" w14:textId="3F698A15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5" w:type="dxa"/>
          </w:tcPr>
          <w:p w14:paraId="38C0F107" w14:textId="1F024E4C" w:rsidR="001E27D5" w:rsidRPr="00C72484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6" w:type="dxa"/>
          </w:tcPr>
          <w:p w14:paraId="5CEB6D9C" w14:textId="67FEBC0F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75" w:type="dxa"/>
          </w:tcPr>
          <w:p w14:paraId="4ED8F23B" w14:textId="24A93251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</w:tcPr>
          <w:p w14:paraId="73D1A53C" w14:textId="0B9D1944" w:rsidR="001E27D5" w:rsidRPr="00131989" w:rsidRDefault="006643C3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E27D5" w:rsidRPr="00C72484" w14:paraId="56F1F2C6" w14:textId="77777777" w:rsidTr="00BB3D21">
        <w:trPr>
          <w:trHeight w:hRule="exact" w:val="433"/>
          <w:jc w:val="center"/>
        </w:trPr>
        <w:tc>
          <w:tcPr>
            <w:tcW w:w="709" w:type="dxa"/>
          </w:tcPr>
          <w:p w14:paraId="03133FF1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1488A44B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59139D60" w14:textId="2296C0B3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5" w:type="dxa"/>
          </w:tcPr>
          <w:p w14:paraId="60894B55" w14:textId="6CE45D24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26" w:type="dxa"/>
          </w:tcPr>
          <w:p w14:paraId="0E1BE575" w14:textId="0FD63268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</w:tcPr>
          <w:p w14:paraId="5F3E6A5B" w14:textId="27586ADE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8830F61" w14:textId="6C9EBEDE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E27D5" w:rsidRPr="00C72484" w14:paraId="69AB6170" w14:textId="77777777" w:rsidTr="00BB3D21">
        <w:trPr>
          <w:trHeight w:hRule="exact" w:val="433"/>
          <w:jc w:val="center"/>
        </w:trPr>
        <w:tc>
          <w:tcPr>
            <w:tcW w:w="709" w:type="dxa"/>
          </w:tcPr>
          <w:p w14:paraId="373D89E7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4EE022AE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079F5D28" w14:textId="7A488D1C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5" w:type="dxa"/>
          </w:tcPr>
          <w:p w14:paraId="07C5893F" w14:textId="45AB0AA3" w:rsidR="001E27D5" w:rsidRPr="00C72484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6" w:type="dxa"/>
          </w:tcPr>
          <w:p w14:paraId="402EF4D4" w14:textId="28CBBC41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</w:tcPr>
          <w:p w14:paraId="647332AB" w14:textId="29294110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</w:tcPr>
          <w:p w14:paraId="326BB92A" w14:textId="11EFADB5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E27D5" w:rsidRPr="00C72484" w14:paraId="2487B8B4" w14:textId="77777777" w:rsidTr="00BB3D21">
        <w:trPr>
          <w:trHeight w:hRule="exact" w:val="433"/>
          <w:jc w:val="center"/>
        </w:trPr>
        <w:tc>
          <w:tcPr>
            <w:tcW w:w="709" w:type="dxa"/>
          </w:tcPr>
          <w:p w14:paraId="731361A5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4995E05E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15CD3F82" w14:textId="401BBE8F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5" w:type="dxa"/>
          </w:tcPr>
          <w:p w14:paraId="7E0A0B08" w14:textId="35386794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26" w:type="dxa"/>
          </w:tcPr>
          <w:p w14:paraId="62562392" w14:textId="29DDF0A2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75" w:type="dxa"/>
          </w:tcPr>
          <w:p w14:paraId="1D9F8703" w14:textId="6DC3126E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0C0B31F2" w14:textId="1B60107C" w:rsidR="001E27D5" w:rsidRPr="00131989" w:rsidRDefault="006643C3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E27D5" w:rsidRPr="00C72484" w14:paraId="2431DC47" w14:textId="77777777" w:rsidTr="00BB3D21">
        <w:trPr>
          <w:trHeight w:hRule="exact" w:val="433"/>
          <w:jc w:val="center"/>
        </w:trPr>
        <w:tc>
          <w:tcPr>
            <w:tcW w:w="709" w:type="dxa"/>
          </w:tcPr>
          <w:p w14:paraId="7F499EDA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465FFF57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6BD3870B" w14:textId="1F42BB0D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5" w:type="dxa"/>
          </w:tcPr>
          <w:p w14:paraId="2CF0940E" w14:textId="6FCDAFE2" w:rsidR="001E27D5" w:rsidRPr="00C72484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6" w:type="dxa"/>
          </w:tcPr>
          <w:p w14:paraId="246C95A9" w14:textId="4165A409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75" w:type="dxa"/>
          </w:tcPr>
          <w:p w14:paraId="74B62D30" w14:textId="75D43225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14:paraId="0BF07E81" w14:textId="781F33AC" w:rsidR="001E27D5" w:rsidRPr="00131989" w:rsidRDefault="007B1300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3C660E" wp14:editId="372A9797">
                      <wp:simplePos x="0" y="0"/>
                      <wp:positionH relativeFrom="column">
                        <wp:posOffset>360044</wp:posOffset>
                      </wp:positionH>
                      <wp:positionV relativeFrom="paragraph">
                        <wp:posOffset>-1954530</wp:posOffset>
                      </wp:positionV>
                      <wp:extent cx="92711" cy="2733675"/>
                      <wp:effectExtent l="0" t="0" r="21590" b="28575"/>
                      <wp:wrapNone/>
                      <wp:docPr id="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92711" cy="2733675"/>
                              </a:xfrm>
                              <a:prstGeom prst="leftBracket">
                                <a:avLst>
                                  <a:gd name="adj" fmla="val 8527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0D2697D2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AutoShape 10" o:spid="_x0000_s1026" type="#_x0000_t85" style="position:absolute;margin-left:28.35pt;margin-top:-153.9pt;width:7.3pt;height:215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" adj="625"/>
                  </w:pict>
                </mc:Fallback>
              </mc:AlternateContent>
            </w:r>
            <w:r w:rsidR="006643C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E27D5" w:rsidRPr="00C72484" w14:paraId="62ECE966" w14:textId="77777777" w:rsidTr="00BB3D21">
        <w:trPr>
          <w:trHeight w:hRule="exact" w:val="433"/>
          <w:jc w:val="center"/>
        </w:trPr>
        <w:tc>
          <w:tcPr>
            <w:tcW w:w="709" w:type="dxa"/>
          </w:tcPr>
          <w:p w14:paraId="0AD26D6C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45BC721F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6972D757" w14:textId="712DEF4F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75" w:type="dxa"/>
          </w:tcPr>
          <w:p w14:paraId="75BC1AC4" w14:textId="44C57433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26" w:type="dxa"/>
          </w:tcPr>
          <w:p w14:paraId="4C5BBC33" w14:textId="6607A00B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75" w:type="dxa"/>
          </w:tcPr>
          <w:p w14:paraId="764FD90D" w14:textId="2D77CC3D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</w:tcPr>
          <w:p w14:paraId="7046B078" w14:textId="1D20C935" w:rsidR="001E27D5" w:rsidRPr="00131989" w:rsidRDefault="006643C3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E27D5" w:rsidRPr="00C72484" w14:paraId="48D7AA35" w14:textId="77777777" w:rsidTr="00BB3D21">
        <w:trPr>
          <w:trHeight w:hRule="exact" w:val="433"/>
          <w:jc w:val="center"/>
        </w:trPr>
        <w:tc>
          <w:tcPr>
            <w:tcW w:w="709" w:type="dxa"/>
          </w:tcPr>
          <w:p w14:paraId="7963E2DA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" w:type="dxa"/>
          </w:tcPr>
          <w:p w14:paraId="0802C1A8" w14:textId="77777777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14:paraId="6CCBF244" w14:textId="373E1A1E" w:rsidR="001E27D5" w:rsidRPr="00131989" w:rsidRDefault="007B1300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B91EBA5" wp14:editId="08EB71E6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-2456180</wp:posOffset>
                      </wp:positionV>
                      <wp:extent cx="47625" cy="2686050"/>
                      <wp:effectExtent l="0" t="0" r="28575" b="19050"/>
                      <wp:wrapNone/>
                      <wp:docPr id="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7625" cy="2686050"/>
                              </a:xfrm>
                              <a:prstGeom prst="leftBracket">
                                <a:avLst>
                                  <a:gd name="adj" fmla="val 8527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372B7445" id="AutoShape 10" o:spid="_x0000_s1026" type="#_x0000_t85" style="position:absolute;margin-left:11.8pt;margin-top:-193.4pt;width:3.75pt;height:21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" adj="327"/>
                  </w:pict>
                </mc:Fallback>
              </mc:AlternateContent>
            </w:r>
            <w:r w:rsidR="0013198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5" w:type="dxa"/>
          </w:tcPr>
          <w:p w14:paraId="671A094C" w14:textId="245168AC" w:rsidR="001E27D5" w:rsidRPr="00C72484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6" w:type="dxa"/>
          </w:tcPr>
          <w:p w14:paraId="6CE38658" w14:textId="4B651B0E" w:rsidR="001E27D5" w:rsidRPr="00131989" w:rsidRDefault="00131989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5" w:type="dxa"/>
          </w:tcPr>
          <w:p w14:paraId="6FA5C0B9" w14:textId="76EEFB52" w:rsidR="001E27D5" w:rsidRPr="00C72484" w:rsidRDefault="001E27D5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44DF62A2" w14:textId="0F22BA14" w:rsidR="001E27D5" w:rsidRPr="00131989" w:rsidRDefault="006643C3" w:rsidP="001E27D5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68CFD0AB" w14:textId="77777777" w:rsidR="002E4885" w:rsidRPr="000D35D4" w:rsidRDefault="002E4885" w:rsidP="000D35D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491A9F" w14:textId="47713830" w:rsidR="000B50AC" w:rsidRPr="006C5224" w:rsidRDefault="000B50AC" w:rsidP="00664A4B">
      <w:pPr>
        <w:pStyle w:val="ListParagraph"/>
        <w:numPr>
          <w:ilvl w:val="0"/>
          <w:numId w:val="44"/>
        </w:numPr>
        <w:spacing w:after="0" w:line="48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6C5224">
        <w:rPr>
          <w:rFonts w:ascii="Times New Roman" w:hAnsi="Times New Roman"/>
          <w:sz w:val="24"/>
          <w:szCs w:val="24"/>
        </w:rPr>
        <w:t>Melakukan Normalisasi Terhadap Matrik X</w:t>
      </w:r>
    </w:p>
    <w:p w14:paraId="2894240E" w14:textId="60701F63" w:rsidR="00930E21" w:rsidRPr="000442FF" w:rsidRDefault="00F345A3" w:rsidP="00DF1F7E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B50AC">
        <w:rPr>
          <w:rFonts w:ascii="Times New Roman" w:hAnsi="Times New Roman"/>
          <w:sz w:val="24"/>
          <w:szCs w:val="24"/>
        </w:rPr>
        <w:t>L</w:t>
      </w:r>
      <w:r w:rsidR="00292218" w:rsidRPr="000B50AC">
        <w:rPr>
          <w:rFonts w:ascii="Times New Roman" w:hAnsi="Times New Roman"/>
          <w:sz w:val="24"/>
          <w:szCs w:val="24"/>
        </w:rPr>
        <w:t>angk</w:t>
      </w:r>
      <w:r w:rsidRPr="000B50AC">
        <w:rPr>
          <w:rFonts w:ascii="Times New Roman" w:hAnsi="Times New Roman"/>
          <w:sz w:val="24"/>
          <w:szCs w:val="24"/>
        </w:rPr>
        <w:t xml:space="preserve">ah berikutnya adalah melakukan normalisasi matriks dengan </w:t>
      </w:r>
      <w:r w:rsidR="00DF1F7E">
        <w:rPr>
          <w:rFonts w:ascii="Times New Roman" w:hAnsi="Times New Roman"/>
          <w:sz w:val="24"/>
          <w:szCs w:val="24"/>
        </w:rPr>
        <w:t xml:space="preserve"> </w:t>
      </w:r>
      <w:r w:rsidRPr="000B50AC">
        <w:rPr>
          <w:rFonts w:ascii="Times New Roman" w:hAnsi="Times New Roman"/>
          <w:sz w:val="24"/>
          <w:szCs w:val="24"/>
        </w:rPr>
        <w:t xml:space="preserve">menghitung nilai X setiap </w:t>
      </w:r>
      <w:r w:rsidR="0032355B" w:rsidRPr="000B50AC">
        <w:rPr>
          <w:rFonts w:ascii="Times New Roman" w:hAnsi="Times New Roman"/>
          <w:sz w:val="24"/>
          <w:szCs w:val="24"/>
        </w:rPr>
        <w:t>alternatif</w:t>
      </w:r>
      <w:r w:rsidR="00DF1F7E">
        <w:rPr>
          <w:rFonts w:ascii="Times New Roman" w:hAnsi="Times New Roman"/>
          <w:sz w:val="24"/>
          <w:szCs w:val="24"/>
        </w:rPr>
        <w:t xml:space="preserve">. </w:t>
      </w:r>
      <w:r w:rsidR="00930E21" w:rsidRPr="000442FF">
        <w:rPr>
          <w:rFonts w:ascii="Times New Roman" w:hAnsi="Times New Roman"/>
          <w:sz w:val="24"/>
          <w:szCs w:val="24"/>
        </w:rPr>
        <w:t xml:space="preserve">Matriks </w:t>
      </w:r>
      <w:r w:rsidR="00361500">
        <w:rPr>
          <w:rFonts w:ascii="Times New Roman" w:hAnsi="Times New Roman"/>
          <w:sz w:val="24"/>
          <w:szCs w:val="24"/>
        </w:rPr>
        <w:t>Wilayah</w:t>
      </w:r>
      <w:r w:rsidR="00930E21" w:rsidRPr="000442FF">
        <w:rPr>
          <w:rFonts w:ascii="Times New Roman" w:hAnsi="Times New Roman"/>
          <w:sz w:val="24"/>
          <w:szCs w:val="24"/>
        </w:rPr>
        <w:t xml:space="preserve"> ternormalisasi kriteria </w:t>
      </w:r>
      <w:r w:rsidR="00F61D07">
        <w:rPr>
          <w:rFonts w:ascii="Times New Roman" w:hAnsi="Times New Roman"/>
          <w:sz w:val="24"/>
          <w:szCs w:val="24"/>
        </w:rPr>
        <w:t>Kualitas Bahan Baku</w:t>
      </w:r>
      <w:r w:rsidR="00930E21" w:rsidRPr="000442FF">
        <w:rPr>
          <w:rFonts w:ascii="Times New Roman" w:hAnsi="Times New Roman"/>
          <w:sz w:val="24"/>
          <w:szCs w:val="24"/>
        </w:rPr>
        <w:t xml:space="preserve"> (</w:t>
      </w:r>
      <w:r w:rsidR="00930E21">
        <w:rPr>
          <w:rFonts w:ascii="Times New Roman" w:hAnsi="Times New Roman"/>
          <w:sz w:val="24"/>
          <w:szCs w:val="24"/>
        </w:rPr>
        <w:t>c</w:t>
      </w:r>
      <w:r w:rsidR="00930E21">
        <w:rPr>
          <w:rFonts w:ascii="Times New Roman" w:hAnsi="Times New Roman"/>
          <w:sz w:val="24"/>
          <w:szCs w:val="24"/>
          <w:lang w:val="en-US"/>
        </w:rPr>
        <w:t>1</w:t>
      </w:r>
      <w:r w:rsidR="00930E21" w:rsidRPr="000442FF">
        <w:rPr>
          <w:rFonts w:ascii="Times New Roman" w:hAnsi="Times New Roman"/>
          <w:sz w:val="24"/>
          <w:szCs w:val="24"/>
        </w:rPr>
        <w:t>)</w:t>
      </w:r>
    </w:p>
    <w:p w14:paraId="5637EA27" w14:textId="0D143803" w:rsidR="00930E21" w:rsidRPr="008A493D" w:rsidRDefault="00930E21" w:rsidP="00930E21">
      <w:pPr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X         </m:t>
          </m:r>
          <m:r>
            <w:rPr>
              <w:rFonts w:ascii="Cambria Math" w:hAnsi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 xml:space="preserve"> 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A1EB56E" w14:textId="2E376E6F" w:rsidR="00930E21" w:rsidRPr="00195DE3" w:rsidRDefault="00930E21" w:rsidP="0009297F">
      <w:pPr>
        <w:spacing w:after="0" w:line="480" w:lineRule="auto"/>
        <w:ind w:left="720" w:firstLine="720"/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bookmarkStart w:id="1" w:name="_Hlk117627372"/>
      <w:r w:rsidR="001E27D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</w:t>
      </w:r>
      <w:r w:rsidR="00195DE3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3</w:t>
      </w:r>
      <w:bookmarkEnd w:id="1"/>
    </w:p>
    <w:p w14:paraId="47231FF1" w14:textId="58BBC31F" w:rsidR="00930E21" w:rsidRPr="00C72484" w:rsidRDefault="00930E21" w:rsidP="00930E21">
      <w:pPr>
        <w:tabs>
          <w:tab w:val="left" w:pos="993"/>
          <w:tab w:val="left" w:pos="1276"/>
        </w:tabs>
        <w:spacing w:after="0" w:line="48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 xml:space="preserve">Maka nilai untuk </w:t>
      </w:r>
      <w:r w:rsidR="00F61D07">
        <w:rPr>
          <w:rFonts w:ascii="Times New Roman" w:eastAsia="Times New Roman" w:hAnsi="Times New Roman"/>
          <w:sz w:val="24"/>
          <w:szCs w:val="24"/>
        </w:rPr>
        <w:t>pemasok bahan baku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untuk setiap kriteria </w:t>
      </w:r>
      <w:r w:rsidR="00F61D07">
        <w:rPr>
          <w:rFonts w:ascii="Times New Roman" w:hAnsi="Times New Roman"/>
          <w:sz w:val="24"/>
          <w:szCs w:val="24"/>
        </w:rPr>
        <w:t>Kualitas Bahan Baku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adalah seperti berikut ini</w:t>
      </w:r>
      <w:r w:rsidR="005960D3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2484">
        <w:rPr>
          <w:rFonts w:ascii="Times New Roman" w:eastAsia="Times New Roman" w:hAnsi="Times New Roman"/>
          <w:sz w:val="24"/>
          <w:szCs w:val="24"/>
        </w:rPr>
        <w:t>:</w:t>
      </w:r>
    </w:p>
    <w:p w14:paraId="298D385E" w14:textId="193C7361" w:rsidR="00930E21" w:rsidRPr="00195DE3" w:rsidRDefault="00930E21" w:rsidP="00930E21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A1,</w:t>
      </w:r>
      <w:r w:rsidR="001E27D5"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95DE3">
        <w:rPr>
          <w:rFonts w:ascii="Times New Roman" w:eastAsia="Times New Roman" w:hAnsi="Times New Roman"/>
          <w:sz w:val="24"/>
          <w:szCs w:val="24"/>
          <w:lang w:val="en-US"/>
        </w:rPr>
        <w:t>13</w:t>
      </w:r>
    </w:p>
    <w:p w14:paraId="29B8437E" w14:textId="7CF65947" w:rsidR="00930E21" w:rsidRPr="00195DE3" w:rsidRDefault="00930E21" w:rsidP="00930E21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E27D5" w:rsidRPr="001E27D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</w:t>
      </w:r>
      <w:r w:rsidR="00195DE3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0769231</w:t>
      </w:r>
    </w:p>
    <w:p w14:paraId="1D020E58" w14:textId="26BA051E" w:rsidR="00930E21" w:rsidRPr="00195DE3" w:rsidRDefault="00930E21" w:rsidP="00930E21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>A2,</w:t>
      </w:r>
      <w:r w:rsidR="001E27D5"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95DE3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95DE3">
        <w:rPr>
          <w:rFonts w:ascii="Times New Roman" w:eastAsia="Times New Roman" w:hAnsi="Times New Roman"/>
          <w:sz w:val="24"/>
          <w:szCs w:val="24"/>
          <w:lang w:val="en-US"/>
        </w:rPr>
        <w:t>13</w:t>
      </w:r>
    </w:p>
    <w:p w14:paraId="72ED0A13" w14:textId="091408A1" w:rsidR="00930E21" w:rsidRPr="00195DE3" w:rsidRDefault="00930E21" w:rsidP="00930E21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E27D5" w:rsidRPr="001E27D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r w:rsidR="00195DE3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15384616</w:t>
      </w:r>
    </w:p>
    <w:p w14:paraId="0AA87F61" w14:textId="4251E2D2" w:rsidR="00930E21" w:rsidRPr="00C72484" w:rsidRDefault="00930E21" w:rsidP="00930E21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A3,</w:t>
      </w:r>
      <w:r w:rsidR="001E27D5"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95DE3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95DE3" w:rsidRPr="00195DE3">
        <w:rPr>
          <w:rFonts w:ascii="Times New Roman" w:eastAsia="Times New Roman" w:hAnsi="Times New Roman"/>
          <w:sz w:val="24"/>
          <w:szCs w:val="24"/>
        </w:rPr>
        <w:t>13</w:t>
      </w:r>
    </w:p>
    <w:p w14:paraId="7D2B651B" w14:textId="380D9824" w:rsidR="00930E21" w:rsidRPr="00195DE3" w:rsidRDefault="00930E21" w:rsidP="00930E21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E27D5" w:rsidRPr="001E27D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</w:t>
      </w:r>
      <w:r w:rsidR="00195DE3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8461539</w:t>
      </w:r>
    </w:p>
    <w:p w14:paraId="04D2B7D8" w14:textId="70C1F00C" w:rsidR="00930E21" w:rsidRPr="00C72484" w:rsidRDefault="00930E21" w:rsidP="00930E21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A4,</w:t>
      </w:r>
      <w:r w:rsidR="001E27D5"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95DE3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95DE3" w:rsidRPr="00195DE3">
        <w:rPr>
          <w:rFonts w:ascii="Times New Roman" w:eastAsia="Times New Roman" w:hAnsi="Times New Roman"/>
          <w:sz w:val="24"/>
          <w:szCs w:val="24"/>
        </w:rPr>
        <w:t>13</w:t>
      </w:r>
    </w:p>
    <w:p w14:paraId="38AE5D18" w14:textId="19BF86FE" w:rsidR="001E27D5" w:rsidRPr="00341BAB" w:rsidRDefault="00930E21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bookmarkStart w:id="2" w:name="_Hlk116247135"/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95DE3" w:rsidRPr="00195DE3">
        <w:rPr>
          <w:rFonts w:ascii="Times New Roman" w:eastAsia="Times New Roman" w:hAnsi="Times New Roman"/>
          <w:sz w:val="24"/>
          <w:szCs w:val="24"/>
        </w:rPr>
        <w:t>0,38461539</w:t>
      </w:r>
    </w:p>
    <w:bookmarkEnd w:id="2"/>
    <w:p w14:paraId="143635DE" w14:textId="7F3C7CC0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>=</w:t>
      </w:r>
      <w:r w:rsidR="0009297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195DE3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95DE3" w:rsidRPr="00195DE3">
        <w:rPr>
          <w:rFonts w:ascii="Times New Roman" w:eastAsia="Times New Roman" w:hAnsi="Times New Roman"/>
          <w:sz w:val="24"/>
          <w:szCs w:val="24"/>
        </w:rPr>
        <w:t>13</w:t>
      </w:r>
    </w:p>
    <w:p w14:paraId="69F94E0E" w14:textId="52B691FB" w:rsidR="001E27D5" w:rsidRPr="001E27D5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="00341BAB" w:rsidRPr="00341BAB">
        <w:rPr>
          <w:rFonts w:ascii="Times New Roman" w:eastAsia="Times New Roman" w:hAnsi="Times New Roman"/>
          <w:sz w:val="24"/>
          <w:szCs w:val="24"/>
        </w:rPr>
        <w:t xml:space="preserve">= </w:t>
      </w:r>
      <w:r w:rsidR="00195DE3" w:rsidRPr="00195DE3">
        <w:rPr>
          <w:rFonts w:ascii="Times New Roman" w:eastAsia="Times New Roman" w:hAnsi="Times New Roman"/>
          <w:sz w:val="24"/>
          <w:szCs w:val="24"/>
        </w:rPr>
        <w:t>0,15384616</w:t>
      </w:r>
    </w:p>
    <w:p w14:paraId="1C346746" w14:textId="2C27084E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6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95DE3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95DE3" w:rsidRPr="00195DE3">
        <w:rPr>
          <w:rFonts w:ascii="Times New Roman" w:eastAsia="Times New Roman" w:hAnsi="Times New Roman"/>
          <w:sz w:val="24"/>
          <w:szCs w:val="24"/>
        </w:rPr>
        <w:t>13</w:t>
      </w:r>
    </w:p>
    <w:p w14:paraId="216AA965" w14:textId="1362F658" w:rsidR="001E27D5" w:rsidRPr="00930E21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="00341BAB" w:rsidRPr="00341BAB">
        <w:rPr>
          <w:rFonts w:ascii="Times New Roman" w:eastAsia="Times New Roman" w:hAnsi="Times New Roman"/>
          <w:sz w:val="24"/>
          <w:szCs w:val="24"/>
        </w:rPr>
        <w:t xml:space="preserve">= </w:t>
      </w:r>
      <w:r w:rsidR="00195DE3" w:rsidRPr="00195DE3">
        <w:rPr>
          <w:rFonts w:ascii="Times New Roman" w:eastAsia="Times New Roman" w:hAnsi="Times New Roman"/>
          <w:sz w:val="24"/>
          <w:szCs w:val="24"/>
        </w:rPr>
        <w:t>0,38461539</w:t>
      </w:r>
    </w:p>
    <w:p w14:paraId="73E1B6E4" w14:textId="116025BE" w:rsidR="001E27D5" w:rsidRPr="000442FF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7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95DE3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95DE3" w:rsidRPr="00195DE3">
        <w:rPr>
          <w:rFonts w:ascii="Times New Roman" w:eastAsia="Times New Roman" w:hAnsi="Times New Roman"/>
          <w:sz w:val="24"/>
          <w:szCs w:val="24"/>
        </w:rPr>
        <w:t>13</w:t>
      </w:r>
    </w:p>
    <w:p w14:paraId="35325159" w14:textId="0EA07431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95DE3" w:rsidRPr="00195DE3">
        <w:rPr>
          <w:rFonts w:ascii="Times New Roman" w:eastAsia="Times New Roman" w:hAnsi="Times New Roman"/>
          <w:sz w:val="24"/>
          <w:szCs w:val="24"/>
        </w:rPr>
        <w:t>0,15384616</w:t>
      </w:r>
    </w:p>
    <w:p w14:paraId="66679B5F" w14:textId="24A3F82B" w:rsidR="001E27D5" w:rsidRPr="000442FF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95DE3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95DE3" w:rsidRPr="00195DE3">
        <w:rPr>
          <w:rFonts w:ascii="Times New Roman" w:eastAsia="Times New Roman" w:hAnsi="Times New Roman"/>
          <w:sz w:val="24"/>
          <w:szCs w:val="24"/>
        </w:rPr>
        <w:t>13</w:t>
      </w:r>
    </w:p>
    <w:p w14:paraId="2FC075C3" w14:textId="38E79292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bookmarkStart w:id="3" w:name="_Hlk117627753"/>
      <w:r w:rsidR="00195DE3" w:rsidRPr="00195DE3">
        <w:rPr>
          <w:rFonts w:ascii="Times New Roman" w:eastAsia="Times New Roman" w:hAnsi="Times New Roman"/>
          <w:sz w:val="24"/>
          <w:szCs w:val="24"/>
        </w:rPr>
        <w:t>0,38461539</w:t>
      </w:r>
      <w:bookmarkEnd w:id="3"/>
    </w:p>
    <w:p w14:paraId="0572830C" w14:textId="2FA321AE" w:rsidR="001E27D5" w:rsidRPr="000442FF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9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95DE3" w:rsidRPr="00195DE3">
        <w:rPr>
          <w:rFonts w:ascii="Times New Roman" w:eastAsia="Times New Roman" w:hAnsi="Times New Roman"/>
          <w:sz w:val="24"/>
          <w:szCs w:val="24"/>
        </w:rPr>
        <w:t>13</w:t>
      </w:r>
    </w:p>
    <w:p w14:paraId="151A2899" w14:textId="54E8E930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95DE3" w:rsidRPr="00195DE3">
        <w:rPr>
          <w:rFonts w:ascii="Times New Roman" w:eastAsia="Times New Roman" w:hAnsi="Times New Roman"/>
          <w:sz w:val="24"/>
          <w:szCs w:val="24"/>
        </w:rPr>
        <w:t>0,30769231</w:t>
      </w:r>
    </w:p>
    <w:p w14:paraId="279422C4" w14:textId="250E2954" w:rsidR="001E27D5" w:rsidRPr="000442FF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A1</w:t>
      </w:r>
      <w:r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95DE3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95DE3" w:rsidRPr="00195DE3">
        <w:rPr>
          <w:rFonts w:ascii="Times New Roman" w:eastAsia="Times New Roman" w:hAnsi="Times New Roman"/>
          <w:sz w:val="24"/>
          <w:szCs w:val="24"/>
        </w:rPr>
        <w:t>13</w:t>
      </w:r>
    </w:p>
    <w:p w14:paraId="06D4B0ED" w14:textId="4F1948D7" w:rsidR="00930E21" w:rsidRPr="00FF67EB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95DE3" w:rsidRPr="00195DE3">
        <w:rPr>
          <w:rFonts w:ascii="Times New Roman" w:eastAsia="Times New Roman" w:hAnsi="Times New Roman"/>
          <w:sz w:val="24"/>
          <w:szCs w:val="24"/>
        </w:rPr>
        <w:t>0,384615</w:t>
      </w:r>
      <w:r w:rsidR="00FF67EB">
        <w:rPr>
          <w:rFonts w:ascii="Times New Roman" w:eastAsia="Times New Roman" w:hAnsi="Times New Roman"/>
          <w:sz w:val="24"/>
          <w:szCs w:val="24"/>
          <w:lang w:val="en-US"/>
        </w:rPr>
        <w:t>39</w:t>
      </w:r>
    </w:p>
    <w:p w14:paraId="28E50C79" w14:textId="5FC357A5" w:rsidR="00E26E35" w:rsidRPr="000442FF" w:rsidRDefault="00612030" w:rsidP="0032355B">
      <w:pPr>
        <w:autoSpaceDE w:val="0"/>
        <w:autoSpaceDN w:val="0"/>
        <w:adjustRightInd w:val="0"/>
        <w:spacing w:after="0" w:line="480" w:lineRule="auto"/>
        <w:ind w:left="426"/>
        <w:rPr>
          <w:rFonts w:ascii="Times New Roman" w:hAnsi="Times New Roman"/>
          <w:sz w:val="24"/>
          <w:szCs w:val="24"/>
        </w:rPr>
      </w:pPr>
      <w:r w:rsidRPr="000442FF">
        <w:rPr>
          <w:rFonts w:ascii="Times New Roman" w:hAnsi="Times New Roman"/>
          <w:sz w:val="24"/>
          <w:szCs w:val="24"/>
        </w:rPr>
        <w:lastRenderedPageBreak/>
        <w:t xml:space="preserve">Matriks </w:t>
      </w:r>
      <w:r w:rsidR="00D21B8D">
        <w:rPr>
          <w:rFonts w:ascii="Times New Roman" w:hAnsi="Times New Roman"/>
          <w:sz w:val="24"/>
          <w:szCs w:val="24"/>
        </w:rPr>
        <w:t>wilayah</w:t>
      </w:r>
      <w:r w:rsidR="00D21B8D" w:rsidRPr="000442FF">
        <w:rPr>
          <w:rFonts w:ascii="Times New Roman" w:hAnsi="Times New Roman"/>
          <w:sz w:val="24"/>
          <w:szCs w:val="24"/>
        </w:rPr>
        <w:t xml:space="preserve"> ternormalisasi kriteria </w:t>
      </w:r>
      <w:r w:rsidR="00C75B41">
        <w:rPr>
          <w:rFonts w:ascii="Times New Roman" w:hAnsi="Times New Roman"/>
          <w:sz w:val="24"/>
          <w:szCs w:val="24"/>
          <w:lang w:val="en-US"/>
        </w:rPr>
        <w:t>Ketersedi</w:t>
      </w:r>
      <w:r w:rsidR="00C75B41">
        <w:rPr>
          <w:rFonts w:ascii="Times New Roman" w:hAnsi="Times New Roman"/>
          <w:sz w:val="24"/>
          <w:szCs w:val="24"/>
        </w:rPr>
        <w:t>a</w:t>
      </w:r>
      <w:r w:rsidR="00C75B41">
        <w:rPr>
          <w:rFonts w:ascii="Times New Roman" w:hAnsi="Times New Roman"/>
          <w:sz w:val="24"/>
          <w:szCs w:val="24"/>
          <w:lang w:val="en-US"/>
        </w:rPr>
        <w:t xml:space="preserve">an </w:t>
      </w:r>
      <w:r w:rsidR="00F61D07">
        <w:rPr>
          <w:rFonts w:ascii="Times New Roman" w:hAnsi="Times New Roman"/>
          <w:sz w:val="24"/>
          <w:szCs w:val="24"/>
          <w:lang w:val="en-US"/>
        </w:rPr>
        <w:t>dan Ketepatan Waktu</w:t>
      </w:r>
      <w:r w:rsidR="00D21B8D" w:rsidRPr="000442FF">
        <w:rPr>
          <w:rFonts w:ascii="Times New Roman" w:hAnsi="Times New Roman"/>
          <w:sz w:val="24"/>
          <w:szCs w:val="24"/>
        </w:rPr>
        <w:t xml:space="preserve"> (</w:t>
      </w:r>
      <w:r w:rsidR="00D21B8D">
        <w:rPr>
          <w:rFonts w:ascii="Times New Roman" w:hAnsi="Times New Roman"/>
          <w:sz w:val="24"/>
          <w:szCs w:val="24"/>
        </w:rPr>
        <w:t>c</w:t>
      </w:r>
      <w:r w:rsidR="00D21B8D">
        <w:rPr>
          <w:rFonts w:ascii="Times New Roman" w:hAnsi="Times New Roman"/>
          <w:sz w:val="24"/>
          <w:szCs w:val="24"/>
          <w:lang w:val="en-US"/>
        </w:rPr>
        <w:t>2</w:t>
      </w:r>
      <w:r w:rsidR="00D21B8D" w:rsidRPr="000442FF">
        <w:rPr>
          <w:rFonts w:ascii="Times New Roman" w:hAnsi="Times New Roman"/>
          <w:sz w:val="24"/>
          <w:szCs w:val="24"/>
        </w:rPr>
        <w:t>)</w:t>
      </w:r>
    </w:p>
    <w:p w14:paraId="761C3673" w14:textId="3B925196" w:rsidR="00E26E35" w:rsidRPr="008A493D" w:rsidRDefault="00612030" w:rsidP="00E26E35">
      <w:pPr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X  </m:t>
          </m:r>
          <m:r>
            <w:rPr>
              <w:rFonts w:ascii="Cambria Math" w:hAnsi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 xml:space="preserve">2  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361D855" w14:textId="6A09C951" w:rsidR="00E26E35" w:rsidRPr="001E1ACC" w:rsidRDefault="00612030" w:rsidP="00E26E35">
      <w:pPr>
        <w:spacing w:after="0" w:line="480" w:lineRule="auto"/>
        <w:ind w:left="709"/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DD4CF5">
        <w:rPr>
          <w:rFonts w:ascii="Times New Roman" w:eastAsia="Times New Roman" w:hAnsi="Times New Roman"/>
          <w:sz w:val="24"/>
          <w:szCs w:val="24"/>
        </w:rPr>
        <w:t xml:space="preserve">    </w:t>
      </w:r>
      <w:r w:rsidR="0009297F">
        <w:rPr>
          <w:rFonts w:ascii="Times New Roman" w:eastAsia="Times New Roman" w:hAnsi="Times New Roman"/>
          <w:sz w:val="24"/>
          <w:szCs w:val="24"/>
          <w:lang w:val="en-US"/>
        </w:rPr>
        <w:t xml:space="preserve"> 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bookmarkStart w:id="4" w:name="_Hlk117628149"/>
      <w:r w:rsidR="001E1ACC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8</w:t>
      </w:r>
      <w:r w:rsidR="001E27D5" w:rsidRPr="001E27D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,</w:t>
      </w:r>
      <w:r w:rsidR="001E1ACC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06225775</w:t>
      </w:r>
      <w:bookmarkEnd w:id="4"/>
    </w:p>
    <w:p w14:paraId="4BB506C6" w14:textId="6F5BBE1A" w:rsidR="00E26E35" w:rsidRPr="00C72484" w:rsidRDefault="00612030" w:rsidP="00E26E35">
      <w:pPr>
        <w:tabs>
          <w:tab w:val="left" w:pos="993"/>
          <w:tab w:val="left" w:pos="1276"/>
        </w:tabs>
        <w:spacing w:after="0" w:line="48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maka nilai untuk </w:t>
      </w:r>
      <w:r w:rsidR="00F61D07">
        <w:rPr>
          <w:rFonts w:ascii="Times New Roman" w:eastAsia="Times New Roman" w:hAnsi="Times New Roman"/>
          <w:sz w:val="24"/>
          <w:szCs w:val="24"/>
        </w:rPr>
        <w:t>pemasok bahan baku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untuk setiap kriteria </w:t>
      </w:r>
      <w:r w:rsidR="00F61D07">
        <w:rPr>
          <w:rFonts w:ascii="Times New Roman" w:hAnsi="Times New Roman"/>
          <w:sz w:val="24"/>
          <w:szCs w:val="24"/>
          <w:lang w:val="en-US"/>
        </w:rPr>
        <w:t>Ketersedi</w:t>
      </w:r>
      <w:r w:rsidR="00C75B41">
        <w:rPr>
          <w:rFonts w:ascii="Times New Roman" w:hAnsi="Times New Roman"/>
          <w:sz w:val="24"/>
          <w:szCs w:val="24"/>
        </w:rPr>
        <w:t>a</w:t>
      </w:r>
      <w:r w:rsidR="00F61D07">
        <w:rPr>
          <w:rFonts w:ascii="Times New Roman" w:hAnsi="Times New Roman"/>
          <w:sz w:val="24"/>
          <w:szCs w:val="24"/>
          <w:lang w:val="en-US"/>
        </w:rPr>
        <w:t>an dan Ketepatan Waktu</w:t>
      </w:r>
      <w:r w:rsidR="00D21B8D" w:rsidRPr="00C72484">
        <w:rPr>
          <w:rFonts w:ascii="Times New Roman" w:eastAsia="Times New Roman" w:hAnsi="Times New Roman"/>
          <w:sz w:val="24"/>
          <w:szCs w:val="24"/>
        </w:rPr>
        <w:t xml:space="preserve"> adalah seperti berikut ini</w:t>
      </w:r>
      <w:r w:rsidR="00464F17">
        <w:rPr>
          <w:rFonts w:ascii="Times New Roman" w:eastAsia="Times New Roman" w:hAnsi="Times New Roman"/>
          <w:sz w:val="24"/>
          <w:szCs w:val="24"/>
        </w:rPr>
        <w:t xml:space="preserve"> </w:t>
      </w:r>
      <w:r w:rsidR="00D21B8D" w:rsidRPr="00C72484">
        <w:rPr>
          <w:rFonts w:ascii="Times New Roman" w:eastAsia="Times New Roman" w:hAnsi="Times New Roman"/>
          <w:sz w:val="24"/>
          <w:szCs w:val="24"/>
        </w:rPr>
        <w:t>:</w:t>
      </w:r>
    </w:p>
    <w:p w14:paraId="7AD1C839" w14:textId="2AF003B6" w:rsidR="00E26E35" w:rsidRPr="000442FF" w:rsidRDefault="00612030" w:rsidP="00E26E3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A1,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3 /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8,06225775</w:t>
      </w:r>
    </w:p>
    <w:p w14:paraId="5CFB1AEE" w14:textId="2BBFBC88" w:rsidR="00E26E35" w:rsidRPr="001E1ACC" w:rsidRDefault="00612030" w:rsidP="00E26E3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3770EF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r w:rsidR="001E1ACC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37210421</w:t>
      </w:r>
    </w:p>
    <w:p w14:paraId="28450FC7" w14:textId="588AB982" w:rsidR="00E26E35" w:rsidRPr="00C72484" w:rsidRDefault="00612030" w:rsidP="00E26E3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>A2,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E1ACC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8,06225775</w:t>
      </w:r>
    </w:p>
    <w:p w14:paraId="7C7B0DAC" w14:textId="7FDF4AB8" w:rsidR="00E26E35" w:rsidRPr="001E1ACC" w:rsidRDefault="0009297F" w:rsidP="00E26E3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="00612030"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3770EF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r w:rsidR="001E1ACC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24806947</w:t>
      </w:r>
    </w:p>
    <w:p w14:paraId="17C86B29" w14:textId="695648D2" w:rsidR="00E26E35" w:rsidRPr="00C72484" w:rsidRDefault="00612030" w:rsidP="00E26E3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>A3,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8,06225775</w:t>
      </w:r>
    </w:p>
    <w:p w14:paraId="7EC3B81E" w14:textId="619834FE" w:rsidR="00E26E35" w:rsidRPr="00C72484" w:rsidRDefault="00612030" w:rsidP="00E26E3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0,37210421</w:t>
      </w:r>
    </w:p>
    <w:p w14:paraId="357B47E4" w14:textId="3B28EFCC" w:rsidR="00E26E35" w:rsidRPr="0009297F" w:rsidRDefault="00612030" w:rsidP="00E26E3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A4,</w:t>
      </w:r>
      <w:r w:rsidR="003770EF" w:rsidRPr="0009297F">
        <w:rPr>
          <w:rFonts w:ascii="Times New Roman" w:eastAsia="Times New Roman" w:hAnsi="Times New Roman"/>
          <w:sz w:val="24"/>
          <w:szCs w:val="24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>=</w:t>
      </w:r>
      <w:r w:rsidR="0009297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1E1ACC" w:rsidRPr="0009297F">
        <w:rPr>
          <w:rFonts w:ascii="Times New Roman" w:eastAsia="Times New Roman" w:hAnsi="Times New Roman"/>
          <w:sz w:val="24"/>
          <w:szCs w:val="24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E1ACC" w:rsidRPr="0009297F">
        <w:rPr>
          <w:rFonts w:ascii="Times New Roman" w:eastAsia="Times New Roman" w:hAnsi="Times New Roman"/>
          <w:sz w:val="24"/>
          <w:szCs w:val="24"/>
        </w:rPr>
        <w:t>8,06225775</w:t>
      </w:r>
    </w:p>
    <w:p w14:paraId="08641212" w14:textId="45838336" w:rsidR="001E27D5" w:rsidRPr="00C72484" w:rsidRDefault="00612030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E1ACC" w:rsidRPr="0009297F">
        <w:rPr>
          <w:rFonts w:ascii="Times New Roman" w:eastAsia="Times New Roman" w:hAnsi="Times New Roman"/>
          <w:sz w:val="24"/>
          <w:szCs w:val="24"/>
        </w:rPr>
        <w:t>0,2480694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7</w:t>
      </w:r>
    </w:p>
    <w:p w14:paraId="0215E48E" w14:textId="5A4041D5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8,06225775</w:t>
      </w:r>
    </w:p>
    <w:p w14:paraId="1C0DE10E" w14:textId="73DAD5F6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0,37210421</w:t>
      </w:r>
    </w:p>
    <w:p w14:paraId="5B7F89DC" w14:textId="2A7BDAF9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6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E1ACC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8,06225775</w:t>
      </w:r>
    </w:p>
    <w:p w14:paraId="7204AC39" w14:textId="2C9395CD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0,24806947</w:t>
      </w:r>
    </w:p>
    <w:p w14:paraId="384FEABD" w14:textId="6E3C84CE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7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8,06225775</w:t>
      </w:r>
    </w:p>
    <w:p w14:paraId="7FBAB6F6" w14:textId="6D4172AF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0,37210421</w:t>
      </w:r>
    </w:p>
    <w:p w14:paraId="3909EE9C" w14:textId="61DA6C04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>=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1E1ACC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8,06225775</w:t>
      </w:r>
    </w:p>
    <w:p w14:paraId="1339D628" w14:textId="3D39FD16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0,24806947</w:t>
      </w:r>
    </w:p>
    <w:p w14:paraId="2CD98477" w14:textId="6E6505F6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9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8,06225775</w:t>
      </w:r>
    </w:p>
    <w:p w14:paraId="03F58300" w14:textId="1D6241B6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0,37210421</w:t>
      </w:r>
    </w:p>
    <w:p w14:paraId="7CAF3A10" w14:textId="2307009F" w:rsidR="001E27D5" w:rsidRPr="00C72484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lastRenderedPageBreak/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10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="001E1ACC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8,0622577</w:t>
      </w:r>
      <w:r w:rsidR="001E1ACC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5</w:t>
      </w:r>
    </w:p>
    <w:p w14:paraId="00114374" w14:textId="0ECC9E59" w:rsidR="001E27D5" w:rsidRPr="00C02ABE" w:rsidRDefault="001E27D5" w:rsidP="001E27D5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E1ACC" w:rsidRPr="001E1ACC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0,2480694</w:t>
      </w:r>
      <w:r w:rsidR="00C02ABE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7</w:t>
      </w:r>
    </w:p>
    <w:p w14:paraId="228CA5F3" w14:textId="7AAEAF71" w:rsidR="00F345A3" w:rsidRPr="00D13D40" w:rsidRDefault="00612030" w:rsidP="004360D4">
      <w:pPr>
        <w:autoSpaceDE w:val="0"/>
        <w:autoSpaceDN w:val="0"/>
        <w:adjustRightInd w:val="0"/>
        <w:spacing w:after="0" w:line="480" w:lineRule="auto"/>
        <w:ind w:firstLine="284"/>
        <w:rPr>
          <w:rFonts w:ascii="Times New Roman" w:hAnsi="Times New Roman"/>
          <w:sz w:val="24"/>
          <w:szCs w:val="24"/>
        </w:rPr>
      </w:pPr>
      <w:r w:rsidRPr="00D13D40">
        <w:rPr>
          <w:rFonts w:ascii="Times New Roman" w:hAnsi="Times New Roman"/>
          <w:sz w:val="24"/>
          <w:szCs w:val="24"/>
        </w:rPr>
        <w:t xml:space="preserve">Matriks </w:t>
      </w:r>
      <w:r w:rsidR="00D21B8D">
        <w:rPr>
          <w:rFonts w:ascii="Times New Roman" w:hAnsi="Times New Roman"/>
          <w:sz w:val="24"/>
          <w:szCs w:val="24"/>
        </w:rPr>
        <w:t>wilayah</w:t>
      </w:r>
      <w:r w:rsidR="00D21B8D" w:rsidRPr="00D13D40">
        <w:rPr>
          <w:rFonts w:ascii="Times New Roman" w:hAnsi="Times New Roman"/>
          <w:sz w:val="24"/>
          <w:szCs w:val="24"/>
        </w:rPr>
        <w:t xml:space="preserve"> ternormalisasi kriteria </w:t>
      </w:r>
      <w:r w:rsidR="00C75B41">
        <w:rPr>
          <w:rFonts w:ascii="Times New Roman" w:hAnsi="Times New Roman"/>
          <w:sz w:val="24"/>
          <w:szCs w:val="24"/>
        </w:rPr>
        <w:t>Kapasi</w:t>
      </w:r>
      <w:r w:rsidR="00F61D07">
        <w:rPr>
          <w:rFonts w:ascii="Times New Roman" w:hAnsi="Times New Roman"/>
          <w:sz w:val="24"/>
          <w:szCs w:val="24"/>
        </w:rPr>
        <w:t>tas Produk</w:t>
      </w:r>
      <w:r w:rsidR="00D21B8D" w:rsidRPr="00D13D40">
        <w:rPr>
          <w:rFonts w:ascii="Times New Roman" w:hAnsi="Times New Roman"/>
          <w:sz w:val="24"/>
          <w:szCs w:val="24"/>
        </w:rPr>
        <w:t xml:space="preserve"> (</w:t>
      </w:r>
      <w:r w:rsidR="00D21B8D">
        <w:rPr>
          <w:rFonts w:ascii="Times New Roman" w:hAnsi="Times New Roman"/>
          <w:sz w:val="24"/>
          <w:szCs w:val="24"/>
        </w:rPr>
        <w:t>c</w:t>
      </w:r>
      <w:r w:rsidR="00D21B8D">
        <w:rPr>
          <w:rFonts w:ascii="Times New Roman" w:hAnsi="Times New Roman"/>
          <w:sz w:val="24"/>
          <w:szCs w:val="24"/>
          <w:lang w:val="en-US"/>
        </w:rPr>
        <w:t>3</w:t>
      </w:r>
      <w:r w:rsidR="00D21B8D" w:rsidRPr="00D13D40">
        <w:rPr>
          <w:rFonts w:ascii="Times New Roman" w:hAnsi="Times New Roman"/>
          <w:sz w:val="24"/>
          <w:szCs w:val="24"/>
        </w:rPr>
        <w:t>)</w:t>
      </w:r>
    </w:p>
    <w:p w14:paraId="08C71919" w14:textId="287B779C" w:rsidR="0094329D" w:rsidRPr="008A493D" w:rsidRDefault="0009297F" w:rsidP="0009297F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X       </m:t>
          </m:r>
          <m:r>
            <w:rPr>
              <w:rFonts w:ascii="Cambria Math" w:hAnsi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91A81F0" w14:textId="22DF1C38" w:rsidR="00DE48F2" w:rsidRPr="00C02ABE" w:rsidRDefault="0009297F" w:rsidP="0009297F">
      <w:pPr>
        <w:spacing w:after="0" w:line="480" w:lineRule="auto"/>
        <w:ind w:firstLine="993"/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</w:t>
      </w:r>
      <w:r w:rsidR="00612030"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3770EF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</w:t>
      </w:r>
      <w:r w:rsidR="00C02ABE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2</w:t>
      </w:r>
      <w:r w:rsidR="003770EF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,</w:t>
      </w:r>
      <w:r w:rsidR="00C02ABE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88409873</w:t>
      </w:r>
    </w:p>
    <w:p w14:paraId="68F7B451" w14:textId="2D98D7F1" w:rsidR="00A07BC2" w:rsidRPr="00C72484" w:rsidRDefault="00612030" w:rsidP="004360D4">
      <w:pPr>
        <w:tabs>
          <w:tab w:val="left" w:pos="993"/>
          <w:tab w:val="left" w:pos="1276"/>
        </w:tabs>
        <w:spacing w:after="0" w:line="48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 xml:space="preserve">Maka nilai untuk </w:t>
      </w:r>
      <w:r w:rsidR="00F61D07">
        <w:rPr>
          <w:rFonts w:ascii="Times New Roman" w:eastAsia="Times New Roman" w:hAnsi="Times New Roman"/>
          <w:sz w:val="24"/>
          <w:szCs w:val="24"/>
        </w:rPr>
        <w:t>pemasok bahan baku</w:t>
      </w:r>
      <w:r w:rsidR="00D21B8D" w:rsidRPr="00C72484">
        <w:rPr>
          <w:rFonts w:ascii="Times New Roman" w:eastAsia="Times New Roman" w:hAnsi="Times New Roman"/>
          <w:sz w:val="24"/>
          <w:szCs w:val="24"/>
        </w:rPr>
        <w:t xml:space="preserve"> untuk setiap kriteria </w:t>
      </w:r>
      <w:r w:rsidR="00C75B41">
        <w:rPr>
          <w:rFonts w:ascii="Times New Roman" w:hAnsi="Times New Roman"/>
          <w:sz w:val="24"/>
          <w:szCs w:val="24"/>
        </w:rPr>
        <w:t>Kapasi</w:t>
      </w:r>
      <w:r w:rsidR="00F61D07">
        <w:rPr>
          <w:rFonts w:ascii="Times New Roman" w:hAnsi="Times New Roman"/>
          <w:sz w:val="24"/>
          <w:szCs w:val="24"/>
        </w:rPr>
        <w:t>tas Produk</w:t>
      </w:r>
      <w:r w:rsidR="00D21B8D" w:rsidRPr="00D13D40">
        <w:rPr>
          <w:rFonts w:ascii="Times New Roman" w:hAnsi="Times New Roman"/>
          <w:sz w:val="24"/>
          <w:szCs w:val="24"/>
        </w:rPr>
        <w:t xml:space="preserve"> </w:t>
      </w:r>
      <w:r w:rsidR="00D21B8D" w:rsidRPr="00C72484">
        <w:rPr>
          <w:rFonts w:ascii="Times New Roman" w:eastAsia="Times New Roman" w:hAnsi="Times New Roman"/>
          <w:sz w:val="24"/>
          <w:szCs w:val="24"/>
        </w:rPr>
        <w:t xml:space="preserve">adalah seperti </w:t>
      </w:r>
      <w:r w:rsidRPr="00C72484">
        <w:rPr>
          <w:rFonts w:ascii="Times New Roman" w:eastAsia="Times New Roman" w:hAnsi="Times New Roman"/>
          <w:sz w:val="24"/>
          <w:szCs w:val="24"/>
        </w:rPr>
        <w:t>berikut ini</w:t>
      </w:r>
      <w:r w:rsidR="00464F17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2484">
        <w:rPr>
          <w:rFonts w:ascii="Times New Roman" w:eastAsia="Times New Roman" w:hAnsi="Times New Roman"/>
          <w:sz w:val="24"/>
          <w:szCs w:val="24"/>
        </w:rPr>
        <w:t>:</w:t>
      </w:r>
    </w:p>
    <w:p w14:paraId="01CD895B" w14:textId="0B5D4853" w:rsidR="00DE48F2" w:rsidRPr="00C02ABE" w:rsidRDefault="00612030" w:rsidP="004360D4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A1,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09297F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09297F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4 /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12,8840987</w:t>
      </w:r>
      <w:r w:rsidR="00C02ABE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3</w:t>
      </w:r>
    </w:p>
    <w:p w14:paraId="451B1A30" w14:textId="63BFB170" w:rsidR="004552E5" w:rsidRPr="00C02ABE" w:rsidRDefault="00612030" w:rsidP="004360D4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3770EF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r w:rsidR="00C02ABE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31046021</w:t>
      </w:r>
    </w:p>
    <w:p w14:paraId="3BC86AC6" w14:textId="31C426D1" w:rsidR="00DE48F2" w:rsidRPr="00C72484" w:rsidRDefault="00612030" w:rsidP="004360D4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A2,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3 /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12,88409873</w:t>
      </w:r>
    </w:p>
    <w:p w14:paraId="12B4F56A" w14:textId="3E4D5B75" w:rsidR="004552E5" w:rsidRPr="00C02ABE" w:rsidRDefault="00612030" w:rsidP="004360D4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bookmarkStart w:id="5" w:name="_Hlk117629242"/>
      <w:r w:rsidR="003770EF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r w:rsidR="00C02ABE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23284516</w:t>
      </w:r>
      <w:bookmarkEnd w:id="5"/>
    </w:p>
    <w:p w14:paraId="4337A1EC" w14:textId="422C8DF7" w:rsidR="00DE48F2" w:rsidRPr="00C72484" w:rsidRDefault="00612030" w:rsidP="004360D4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A3,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4 /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12,88409873</w:t>
      </w:r>
    </w:p>
    <w:p w14:paraId="484BC056" w14:textId="6F3D64C0" w:rsidR="004552E5" w:rsidRPr="00C72484" w:rsidRDefault="00612030" w:rsidP="004360D4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0,31046021</w:t>
      </w:r>
    </w:p>
    <w:p w14:paraId="1D1E88C6" w14:textId="70CB1D91" w:rsidR="00DE48F2" w:rsidRPr="00C72484" w:rsidRDefault="00612030" w:rsidP="004360D4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A4,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C02ABE"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12,88409873</w:t>
      </w:r>
    </w:p>
    <w:p w14:paraId="76A2557A" w14:textId="7C8EDCFC" w:rsidR="003770EF" w:rsidRPr="00C72484" w:rsidRDefault="00612030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0,31046021</w:t>
      </w:r>
    </w:p>
    <w:p w14:paraId="4CB6190A" w14:textId="45CF1A89" w:rsidR="003770EF" w:rsidRPr="00C72484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12,88409873</w:t>
      </w:r>
    </w:p>
    <w:p w14:paraId="40503880" w14:textId="69DA7642" w:rsidR="003770EF" w:rsidRPr="00C02ABE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r w:rsidR="00C02ABE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38807527</w:t>
      </w:r>
    </w:p>
    <w:p w14:paraId="60946595" w14:textId="07C82A37" w:rsidR="003770EF" w:rsidRPr="00C72484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6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12,88409873</w:t>
      </w:r>
    </w:p>
    <w:p w14:paraId="06EA037F" w14:textId="64A7B084" w:rsidR="003770EF" w:rsidRPr="00C72484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0,38807527</w:t>
      </w:r>
    </w:p>
    <w:p w14:paraId="6141485A" w14:textId="4914E55F" w:rsidR="003770EF" w:rsidRPr="000442FF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7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09297F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09297F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C02ABE"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12,88409873</w:t>
      </w:r>
    </w:p>
    <w:p w14:paraId="20819923" w14:textId="5E8585FB" w:rsidR="003770EF" w:rsidRPr="00C72484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0,23284516</w:t>
      </w:r>
    </w:p>
    <w:p w14:paraId="26DC9188" w14:textId="2210007B" w:rsidR="003770EF" w:rsidRPr="000442FF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09297F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09297F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C02ABE"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12,88409873</w:t>
      </w:r>
    </w:p>
    <w:p w14:paraId="76C7E29F" w14:textId="1492321E" w:rsidR="003770EF" w:rsidRPr="00C72484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0,23284516</w:t>
      </w:r>
    </w:p>
    <w:p w14:paraId="6D4DF441" w14:textId="496E8D9F" w:rsidR="003770EF" w:rsidRPr="000442FF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9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="0009297F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C7248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09297F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4 /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12,88409873</w:t>
      </w:r>
    </w:p>
    <w:p w14:paraId="62A0639D" w14:textId="38B0BBED" w:rsidR="003770EF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lastRenderedPageBreak/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0,31046021</w:t>
      </w:r>
    </w:p>
    <w:p w14:paraId="386B5B71" w14:textId="4FABDB3C" w:rsidR="003770EF" w:rsidRPr="000442FF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A1</w:t>
      </w:r>
      <w:r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09297F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02ABE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12,88409873</w:t>
      </w:r>
    </w:p>
    <w:p w14:paraId="14847439" w14:textId="17048751" w:rsidR="003770EF" w:rsidRPr="00117485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02ABE" w:rsidRPr="00C02ABE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0,3880752</w:t>
      </w:r>
      <w:r w:rsidR="00117485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7</w:t>
      </w:r>
    </w:p>
    <w:p w14:paraId="23B0CA4F" w14:textId="1DE87AB3" w:rsidR="0061452D" w:rsidRPr="000442FF" w:rsidRDefault="00612030" w:rsidP="004360D4">
      <w:pPr>
        <w:autoSpaceDE w:val="0"/>
        <w:autoSpaceDN w:val="0"/>
        <w:adjustRightInd w:val="0"/>
        <w:spacing w:after="0" w:line="48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Matriks </w:t>
      </w:r>
      <w:r w:rsidR="00D21B8D">
        <w:rPr>
          <w:rFonts w:ascii="Times New Roman" w:hAnsi="Times New Roman"/>
          <w:sz w:val="24"/>
          <w:szCs w:val="24"/>
        </w:rPr>
        <w:t>wilayah ternormalisasi k</w:t>
      </w:r>
      <w:r w:rsidR="00D21B8D" w:rsidRPr="000442FF">
        <w:rPr>
          <w:rFonts w:ascii="Times New Roman" w:hAnsi="Times New Roman"/>
          <w:sz w:val="24"/>
          <w:szCs w:val="24"/>
        </w:rPr>
        <w:t xml:space="preserve">riteria </w:t>
      </w:r>
      <w:r w:rsidR="00F61D07">
        <w:rPr>
          <w:rFonts w:ascii="Times New Roman" w:hAnsi="Times New Roman"/>
          <w:sz w:val="24"/>
          <w:szCs w:val="24"/>
        </w:rPr>
        <w:t>Kualitas Layanan Pelanggan</w:t>
      </w:r>
      <w:r w:rsidR="00D21B8D" w:rsidRPr="000442FF">
        <w:rPr>
          <w:rFonts w:ascii="Times New Roman" w:hAnsi="Times New Roman"/>
          <w:sz w:val="24"/>
          <w:szCs w:val="24"/>
        </w:rPr>
        <w:t xml:space="preserve"> (</w:t>
      </w:r>
      <w:r w:rsidR="00D21B8D">
        <w:rPr>
          <w:rFonts w:ascii="Times New Roman" w:hAnsi="Times New Roman"/>
          <w:sz w:val="24"/>
          <w:szCs w:val="24"/>
        </w:rPr>
        <w:t>c</w:t>
      </w:r>
      <w:r w:rsidR="00D21B8D">
        <w:rPr>
          <w:rFonts w:ascii="Times New Roman" w:hAnsi="Times New Roman"/>
          <w:sz w:val="24"/>
          <w:szCs w:val="24"/>
          <w:lang w:val="en-US"/>
        </w:rPr>
        <w:t>4</w:t>
      </w:r>
      <w:r w:rsidR="00D21B8D" w:rsidRPr="000442FF">
        <w:rPr>
          <w:rFonts w:ascii="Times New Roman" w:hAnsi="Times New Roman"/>
          <w:sz w:val="24"/>
          <w:szCs w:val="24"/>
        </w:rPr>
        <w:t>)</w:t>
      </w:r>
    </w:p>
    <w:p w14:paraId="504DF4A4" w14:textId="47B53422" w:rsidR="00E86417" w:rsidRPr="008A493D" w:rsidRDefault="00612030" w:rsidP="00E86417">
      <w:pPr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Times New Roman"/>
              <w:sz w:val="24"/>
              <w:szCs w:val="24"/>
            </w:rPr>
            <m:t xml:space="preserve">  =</m:t>
          </m:r>
          <m:rad>
            <m:radPr>
              <m:degHide m:val="1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9AF1D68" w14:textId="69129808" w:rsidR="00E86417" w:rsidRPr="00B4592A" w:rsidRDefault="00612030" w:rsidP="00E86417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DD4CF5">
        <w:rPr>
          <w:rFonts w:ascii="Times New Roman" w:eastAsia="Times New Roman" w:hAnsi="Times New Roman"/>
          <w:sz w:val="24"/>
          <w:szCs w:val="24"/>
        </w:rPr>
        <w:t xml:space="preserve">    </w:t>
      </w:r>
      <w:r w:rsidR="0009297F">
        <w:rPr>
          <w:rFonts w:ascii="Times New Roman" w:eastAsia="Times New Roman" w:hAnsi="Times New Roman"/>
          <w:sz w:val="24"/>
          <w:szCs w:val="24"/>
          <w:lang w:val="en-US"/>
        </w:rPr>
        <w:t xml:space="preserve"> 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bookmarkStart w:id="6" w:name="_Hlk117629510"/>
      <w:r w:rsidR="003770EF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</w:t>
      </w:r>
      <w:r w:rsidR="00B4592A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1</w:t>
      </w:r>
      <w:r w:rsidR="003770EF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,</w:t>
      </w:r>
      <w:r w:rsidR="00B4592A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78982612</w:t>
      </w:r>
    </w:p>
    <w:bookmarkEnd w:id="6"/>
    <w:p w14:paraId="2E07F2DA" w14:textId="5BA112FD" w:rsidR="0061452D" w:rsidRPr="00C72484" w:rsidRDefault="00612030" w:rsidP="004360D4">
      <w:pPr>
        <w:tabs>
          <w:tab w:val="left" w:pos="993"/>
          <w:tab w:val="left" w:pos="1276"/>
        </w:tabs>
        <w:spacing w:after="0" w:line="48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 xml:space="preserve">Maka nilai </w:t>
      </w:r>
      <w:r w:rsidR="00D21B8D" w:rsidRPr="00C72484">
        <w:rPr>
          <w:rFonts w:ascii="Times New Roman" w:eastAsia="Times New Roman" w:hAnsi="Times New Roman"/>
          <w:sz w:val="24"/>
          <w:szCs w:val="24"/>
        </w:rPr>
        <w:t xml:space="preserve">untuk </w:t>
      </w:r>
      <w:r w:rsidR="00F61D07">
        <w:rPr>
          <w:rFonts w:ascii="Times New Roman" w:eastAsia="Times New Roman" w:hAnsi="Times New Roman"/>
          <w:sz w:val="24"/>
          <w:szCs w:val="24"/>
        </w:rPr>
        <w:t>pemasok bahan baku</w:t>
      </w:r>
      <w:r w:rsidR="00D21B8D" w:rsidRPr="00C72484">
        <w:rPr>
          <w:rFonts w:ascii="Times New Roman" w:eastAsia="Times New Roman" w:hAnsi="Times New Roman"/>
          <w:sz w:val="24"/>
          <w:szCs w:val="24"/>
        </w:rPr>
        <w:t xml:space="preserve"> untuk setiap </w:t>
      </w:r>
      <w:r w:rsidR="00D21B8D">
        <w:rPr>
          <w:rFonts w:ascii="Times New Roman" w:eastAsia="Times New Roman" w:hAnsi="Times New Roman"/>
          <w:sz w:val="24"/>
          <w:szCs w:val="24"/>
        </w:rPr>
        <w:t>k</w:t>
      </w:r>
      <w:r w:rsidR="00D21B8D" w:rsidRPr="00C72484">
        <w:rPr>
          <w:rFonts w:ascii="Times New Roman" w:eastAsia="Times New Roman" w:hAnsi="Times New Roman"/>
          <w:sz w:val="24"/>
          <w:szCs w:val="24"/>
        </w:rPr>
        <w:t xml:space="preserve">riteria </w:t>
      </w:r>
      <w:r w:rsidR="00F61D07">
        <w:rPr>
          <w:rFonts w:ascii="Times New Roman" w:hAnsi="Times New Roman"/>
          <w:sz w:val="24"/>
          <w:szCs w:val="24"/>
        </w:rPr>
        <w:t>Kualitas Layanan Pelanggan</w:t>
      </w:r>
      <w:r w:rsidR="00D21B8D" w:rsidRPr="000442FF">
        <w:rPr>
          <w:rFonts w:ascii="Times New Roman" w:hAnsi="Times New Roman"/>
          <w:sz w:val="24"/>
          <w:szCs w:val="24"/>
        </w:rPr>
        <w:t xml:space="preserve"> </w:t>
      </w:r>
      <w:r w:rsidR="00D21B8D" w:rsidRPr="00C72484">
        <w:rPr>
          <w:rFonts w:ascii="Times New Roman" w:eastAsia="Times New Roman" w:hAnsi="Times New Roman"/>
          <w:sz w:val="24"/>
          <w:szCs w:val="24"/>
        </w:rPr>
        <w:t xml:space="preserve">adalah seperti </w:t>
      </w:r>
      <w:r w:rsidRPr="00C72484">
        <w:rPr>
          <w:rFonts w:ascii="Times New Roman" w:eastAsia="Times New Roman" w:hAnsi="Times New Roman"/>
          <w:sz w:val="24"/>
          <w:szCs w:val="24"/>
        </w:rPr>
        <w:t>berikut ini</w:t>
      </w:r>
      <w:r w:rsidR="00464F17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2484">
        <w:rPr>
          <w:rFonts w:ascii="Times New Roman" w:eastAsia="Times New Roman" w:hAnsi="Times New Roman"/>
          <w:sz w:val="24"/>
          <w:szCs w:val="24"/>
        </w:rPr>
        <w:t>:</w:t>
      </w:r>
    </w:p>
    <w:p w14:paraId="01FC6765" w14:textId="28F683BF" w:rsidR="00E86417" w:rsidRPr="000442FF" w:rsidRDefault="00612030" w:rsidP="00E86417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A1,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4 / </w:t>
      </w:r>
      <w:r w:rsidR="00B4592A" w:rsidRPr="00B4592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11,78982612</w:t>
      </w:r>
    </w:p>
    <w:p w14:paraId="4B174B22" w14:textId="6E04BD03" w:rsidR="00E86417" w:rsidRPr="00C331B9" w:rsidRDefault="00612030" w:rsidP="00E86417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bookmarkStart w:id="7" w:name="_Hlk117629631"/>
      <w:r w:rsidR="003770EF" w:rsidRPr="003770EF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</w:t>
      </w:r>
      <w:r w:rsidR="00C331B9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3927558</w:t>
      </w:r>
      <w:bookmarkEnd w:id="7"/>
    </w:p>
    <w:p w14:paraId="57AA2F18" w14:textId="37B59676" w:rsidR="00E86417" w:rsidRPr="00C72484" w:rsidRDefault="00612030" w:rsidP="00E86417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A2,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2 / </w:t>
      </w:r>
      <w:r w:rsidR="00B4592A" w:rsidRPr="00B4592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11,78982612</w:t>
      </w:r>
    </w:p>
    <w:p w14:paraId="36DD9119" w14:textId="0967A03A" w:rsidR="00E86417" w:rsidRPr="00C331B9" w:rsidRDefault="00612030" w:rsidP="00E86417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8B280C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r w:rsidR="00C331B9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16963779</w:t>
      </w:r>
    </w:p>
    <w:p w14:paraId="6D143CB4" w14:textId="0B0CFA61" w:rsidR="00E86417" w:rsidRPr="00C72484" w:rsidRDefault="00612030" w:rsidP="00E86417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A3,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B4592A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B4592A" w:rsidRPr="00B4592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11,78982612</w:t>
      </w:r>
    </w:p>
    <w:p w14:paraId="3C69B050" w14:textId="5583D0BF" w:rsidR="00E86417" w:rsidRPr="00C331B9" w:rsidRDefault="00612030" w:rsidP="00E86417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3770EF" w:rsidRPr="003770EF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r w:rsidR="00C331B9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42409447</w:t>
      </w:r>
    </w:p>
    <w:p w14:paraId="3D9DCEB2" w14:textId="6181923C" w:rsidR="00E86417" w:rsidRPr="00C72484" w:rsidRDefault="00612030" w:rsidP="00E86417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A4,</w:t>
      </w:r>
      <w:r w:rsidR="003770EF"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B4592A"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B4592A" w:rsidRPr="00B4592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11,78982612</w:t>
      </w:r>
    </w:p>
    <w:p w14:paraId="4DFEBF63" w14:textId="7012C5C1" w:rsidR="003770EF" w:rsidRPr="00C72484" w:rsidRDefault="00612030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331B9" w:rsidRPr="00C331B9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0,33927558</w:t>
      </w:r>
    </w:p>
    <w:p w14:paraId="410117AD" w14:textId="74493C41" w:rsidR="003770EF" w:rsidRPr="00C72484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1 / </w:t>
      </w:r>
      <w:r w:rsidR="00B4592A" w:rsidRPr="00B4592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11,78982612</w:t>
      </w:r>
    </w:p>
    <w:p w14:paraId="38214983" w14:textId="2A6866D0" w:rsidR="003770EF" w:rsidRPr="00C331B9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Pr="003770EF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r w:rsidR="00C331B9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08481890</w:t>
      </w:r>
    </w:p>
    <w:p w14:paraId="700DE6CD" w14:textId="6630220B" w:rsidR="003770EF" w:rsidRPr="00C72484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6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B4592A"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B4592A" w:rsidRPr="00B4592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11,78982612</w:t>
      </w:r>
    </w:p>
    <w:p w14:paraId="6537655A" w14:textId="5C3DD4B5" w:rsidR="00B56915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331B9" w:rsidRPr="00C331B9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0,33927558</w:t>
      </w:r>
    </w:p>
    <w:p w14:paraId="72DED9E7" w14:textId="1F631205" w:rsidR="003770EF" w:rsidRPr="000442FF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7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4 / </w:t>
      </w:r>
      <w:r w:rsidR="00B4592A" w:rsidRPr="00B4592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11,78982612</w:t>
      </w:r>
    </w:p>
    <w:p w14:paraId="6A5A77D7" w14:textId="5D05A367" w:rsidR="003770EF" w:rsidRPr="00C72484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331B9" w:rsidRPr="00C331B9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0,33927558</w:t>
      </w:r>
    </w:p>
    <w:p w14:paraId="2BB455F0" w14:textId="45161AE2" w:rsidR="003770EF" w:rsidRPr="000442FF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B4592A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B4592A" w:rsidRPr="00B4592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11,78982612</w:t>
      </w:r>
    </w:p>
    <w:p w14:paraId="4051A211" w14:textId="18B7D7F7" w:rsidR="003770EF" w:rsidRPr="00C72484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331B9" w:rsidRPr="00C331B9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0,16963779</w:t>
      </w:r>
    </w:p>
    <w:p w14:paraId="16C343C4" w14:textId="0CB6EB43" w:rsidR="003770EF" w:rsidRPr="000442FF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lastRenderedPageBreak/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9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B4592A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B4592A" w:rsidRPr="00B4592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11,78982612</w:t>
      </w:r>
    </w:p>
    <w:p w14:paraId="5C0B64A8" w14:textId="459875EE" w:rsidR="003770EF" w:rsidRPr="00C331B9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331B9" w:rsidRPr="00C331B9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0,4240944</w:t>
      </w:r>
      <w:r w:rsidR="00C331B9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7</w:t>
      </w:r>
    </w:p>
    <w:p w14:paraId="3C21728C" w14:textId="50454F79" w:rsidR="003770EF" w:rsidRPr="00B4592A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A1</w:t>
      </w:r>
      <w:r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Pr="00C72484">
        <w:rPr>
          <w:rFonts w:ascii="Times New Roman" w:eastAsia="Times New Roman" w:hAnsi="Times New Roman"/>
          <w:sz w:val="24"/>
          <w:szCs w:val="24"/>
        </w:rPr>
        <w:tab/>
        <w:t xml:space="preserve">= 4 / </w:t>
      </w:r>
      <w:r w:rsidR="00B4592A" w:rsidRPr="00B4592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11,7898261</w:t>
      </w:r>
      <w:r w:rsidR="00B4592A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2</w:t>
      </w:r>
    </w:p>
    <w:p w14:paraId="08279DD6" w14:textId="4C94E2DD" w:rsidR="003770EF" w:rsidRPr="00F74E3B" w:rsidRDefault="003770EF" w:rsidP="003770EF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331B9" w:rsidRPr="00C331B9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0,3392755</w:t>
      </w:r>
      <w:r w:rsidR="00F74E3B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8</w:t>
      </w:r>
    </w:p>
    <w:p w14:paraId="688247DF" w14:textId="5AF23754" w:rsidR="008D14B9" w:rsidRPr="000442FF" w:rsidRDefault="00D21B8D" w:rsidP="004360D4">
      <w:pPr>
        <w:autoSpaceDE w:val="0"/>
        <w:autoSpaceDN w:val="0"/>
        <w:adjustRightInd w:val="0"/>
        <w:spacing w:after="0" w:line="480" w:lineRule="auto"/>
        <w:ind w:firstLine="284"/>
        <w:rPr>
          <w:rFonts w:ascii="Times New Roman" w:hAnsi="Times New Roman"/>
          <w:sz w:val="24"/>
          <w:szCs w:val="24"/>
        </w:rPr>
      </w:pPr>
      <w:r w:rsidRPr="000442FF">
        <w:rPr>
          <w:rFonts w:ascii="Times New Roman" w:hAnsi="Times New Roman"/>
          <w:sz w:val="24"/>
          <w:szCs w:val="24"/>
        </w:rPr>
        <w:t xml:space="preserve">Matriks </w:t>
      </w:r>
      <w:r>
        <w:rPr>
          <w:rFonts w:ascii="Times New Roman" w:hAnsi="Times New Roman"/>
          <w:sz w:val="24"/>
          <w:szCs w:val="24"/>
        </w:rPr>
        <w:t>wilayah</w:t>
      </w:r>
      <w:r w:rsidRPr="000442FF">
        <w:rPr>
          <w:rFonts w:ascii="Times New Roman" w:hAnsi="Times New Roman"/>
          <w:sz w:val="24"/>
          <w:szCs w:val="24"/>
        </w:rPr>
        <w:t xml:space="preserve"> ternormalisasi kriteria </w:t>
      </w:r>
      <w:r w:rsidR="000B50AC">
        <w:rPr>
          <w:rFonts w:ascii="Times New Roman" w:hAnsi="Times New Roman"/>
          <w:sz w:val="24"/>
          <w:szCs w:val="24"/>
        </w:rPr>
        <w:t>Harga</w:t>
      </w:r>
      <w:r w:rsidRPr="000442FF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0442FF">
        <w:rPr>
          <w:rFonts w:ascii="Times New Roman" w:hAnsi="Times New Roman"/>
          <w:sz w:val="24"/>
          <w:szCs w:val="24"/>
        </w:rPr>
        <w:t>)</w:t>
      </w:r>
    </w:p>
    <w:p w14:paraId="690C2B33" w14:textId="72A694CB" w:rsidR="008D14B9" w:rsidRPr="008A493D" w:rsidRDefault="00FD079C" w:rsidP="00FD079C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X      </m:t>
          </m:r>
          <m:r>
            <w:rPr>
              <w:rFonts w:ascii="Cambria Math" w:hAnsi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2E220AB" w14:textId="13FD44AB" w:rsidR="008D14B9" w:rsidRPr="00474DD0" w:rsidRDefault="00612030" w:rsidP="004360D4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DD4CF5">
        <w:rPr>
          <w:rFonts w:ascii="Times New Roman" w:eastAsia="Times New Roman" w:hAnsi="Times New Roman"/>
          <w:sz w:val="24"/>
          <w:szCs w:val="24"/>
        </w:rPr>
        <w:t xml:space="preserve">   </w:t>
      </w:r>
      <w:r w:rsidR="00FD079C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DD4C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B519BD" w:rsidRPr="00B519BD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6,85565460</w:t>
      </w:r>
    </w:p>
    <w:p w14:paraId="080BEB22" w14:textId="4D6256F7" w:rsidR="008D14B9" w:rsidRPr="00C72484" w:rsidRDefault="00612030" w:rsidP="004360D4">
      <w:pPr>
        <w:tabs>
          <w:tab w:val="left" w:pos="993"/>
          <w:tab w:val="left" w:pos="1276"/>
        </w:tabs>
        <w:spacing w:after="0" w:line="48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 xml:space="preserve">Maka </w:t>
      </w:r>
      <w:r w:rsidR="00D21B8D" w:rsidRPr="00C72484">
        <w:rPr>
          <w:rFonts w:ascii="Times New Roman" w:eastAsia="Times New Roman" w:hAnsi="Times New Roman"/>
          <w:sz w:val="24"/>
          <w:szCs w:val="24"/>
        </w:rPr>
        <w:t xml:space="preserve">nilai untuk </w:t>
      </w:r>
      <w:r w:rsidR="00F61D07">
        <w:rPr>
          <w:rFonts w:ascii="Times New Roman" w:eastAsia="Times New Roman" w:hAnsi="Times New Roman"/>
          <w:sz w:val="24"/>
          <w:szCs w:val="24"/>
        </w:rPr>
        <w:t>pemasok bahan baku</w:t>
      </w:r>
      <w:r w:rsidR="00D21B8D"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D21B8D">
        <w:rPr>
          <w:rFonts w:ascii="Times New Roman" w:eastAsia="Times New Roman" w:hAnsi="Times New Roman"/>
          <w:sz w:val="24"/>
          <w:szCs w:val="24"/>
        </w:rPr>
        <w:t>untuk setiap k</w:t>
      </w:r>
      <w:r w:rsidR="00D21B8D" w:rsidRPr="00C72484">
        <w:rPr>
          <w:rFonts w:ascii="Times New Roman" w:eastAsia="Times New Roman" w:hAnsi="Times New Roman"/>
          <w:sz w:val="24"/>
          <w:szCs w:val="24"/>
        </w:rPr>
        <w:t xml:space="preserve">riteria </w:t>
      </w:r>
      <w:r w:rsidR="000B50AC">
        <w:rPr>
          <w:rFonts w:ascii="Times New Roman" w:hAnsi="Times New Roman"/>
          <w:sz w:val="24"/>
          <w:szCs w:val="24"/>
        </w:rPr>
        <w:t>Harga</w:t>
      </w:r>
      <w:r w:rsidR="00D21B8D" w:rsidRPr="000442FF">
        <w:rPr>
          <w:rFonts w:ascii="Times New Roman" w:hAnsi="Times New Roman"/>
          <w:sz w:val="24"/>
          <w:szCs w:val="24"/>
        </w:rPr>
        <w:t xml:space="preserve"> </w:t>
      </w:r>
      <w:r w:rsidR="00D21B8D" w:rsidRPr="00C72484">
        <w:rPr>
          <w:rFonts w:ascii="Times New Roman" w:eastAsia="Times New Roman" w:hAnsi="Times New Roman"/>
          <w:sz w:val="24"/>
          <w:szCs w:val="24"/>
        </w:rPr>
        <w:t>adalah seperti berikut ini</w:t>
      </w:r>
      <w:r w:rsidR="00464F17">
        <w:rPr>
          <w:rFonts w:ascii="Times New Roman" w:eastAsia="Times New Roman" w:hAnsi="Times New Roman"/>
          <w:sz w:val="24"/>
          <w:szCs w:val="24"/>
        </w:rPr>
        <w:t xml:space="preserve"> </w:t>
      </w:r>
      <w:r w:rsidR="00D21B8D" w:rsidRPr="00C72484">
        <w:rPr>
          <w:rFonts w:ascii="Times New Roman" w:eastAsia="Times New Roman" w:hAnsi="Times New Roman"/>
          <w:sz w:val="24"/>
          <w:szCs w:val="24"/>
        </w:rPr>
        <w:t>:</w:t>
      </w:r>
    </w:p>
    <w:p w14:paraId="4C4834DE" w14:textId="4224F72B" w:rsidR="008D14B9" w:rsidRPr="00B519BD" w:rsidRDefault="00612030" w:rsidP="004360D4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A1,</w:t>
      </w:r>
      <w:r w:rsidR="00341BAB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B519BD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B519BD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6,85565460</w:t>
      </w:r>
    </w:p>
    <w:p w14:paraId="0921075D" w14:textId="21E6FA7E" w:rsidR="008D14B9" w:rsidRPr="0066745C" w:rsidRDefault="00612030" w:rsidP="004360D4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B6C58" w:rsidRPr="001B6C58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bookmarkStart w:id="8" w:name="_Hlk120290806"/>
      <w:r w:rsidR="00B519BD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29</w:t>
      </w:r>
      <w:r w:rsidR="00633F92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172998</w:t>
      </w:r>
      <w:bookmarkEnd w:id="8"/>
    </w:p>
    <w:p w14:paraId="53241EAD" w14:textId="0B367C39" w:rsidR="008D14B9" w:rsidRPr="00C03ADA" w:rsidRDefault="00612030" w:rsidP="004360D4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>A2,</w:t>
      </w:r>
      <w:r w:rsidR="00341BAB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C03ADA"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C03ADA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6,85565460</w:t>
      </w:r>
    </w:p>
    <w:p w14:paraId="2BB9ACEA" w14:textId="1B33CFA2" w:rsidR="008D14B9" w:rsidRPr="0066745C" w:rsidRDefault="00612030" w:rsidP="004360D4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1B6C58" w:rsidRPr="001B6C58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r w:rsidR="00C03ADA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14586499</w:t>
      </w:r>
    </w:p>
    <w:p w14:paraId="0D2B4D3A" w14:textId="252E54E7" w:rsidR="008D14B9" w:rsidRPr="00C03ADA" w:rsidRDefault="00612030" w:rsidP="004360D4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>A3,</w:t>
      </w:r>
      <w:r w:rsidR="00341BAB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bookmarkStart w:id="9" w:name="_Hlk120290761"/>
      <w:r w:rsidR="00C03ADA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C03ADA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6,8556546</w:t>
      </w:r>
      <w:bookmarkEnd w:id="9"/>
    </w:p>
    <w:p w14:paraId="513E50BC" w14:textId="726D4050" w:rsidR="008D14B9" w:rsidRPr="00C72484" w:rsidRDefault="00612030" w:rsidP="004360D4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66745C" w:rsidRPr="0066745C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r w:rsidR="00C03ADA" w:rsidRPr="00C03AD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29172998</w:t>
      </w:r>
    </w:p>
    <w:p w14:paraId="5EAC0BA5" w14:textId="75B08D1B" w:rsidR="008D14B9" w:rsidRPr="00C72484" w:rsidRDefault="00612030" w:rsidP="004360D4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A4,</w:t>
      </w:r>
      <w:r w:rsidR="00341BAB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C03ADA" w:rsidRPr="00C03ADA">
        <w:rPr>
          <w:rFonts w:ascii="Times New Roman" w:eastAsia="Times New Roman" w:hAnsi="Times New Roman"/>
          <w:sz w:val="24"/>
          <w:szCs w:val="24"/>
          <w:lang w:val="en-US"/>
        </w:rPr>
        <w:t xml:space="preserve">2 / </w:t>
      </w:r>
      <w:bookmarkStart w:id="10" w:name="_Hlk120290823"/>
      <w:r w:rsidR="00C03ADA" w:rsidRPr="00C03ADA">
        <w:rPr>
          <w:rFonts w:ascii="Times New Roman" w:eastAsia="Times New Roman" w:hAnsi="Times New Roman"/>
          <w:sz w:val="24"/>
          <w:szCs w:val="24"/>
          <w:lang w:val="en-US"/>
        </w:rPr>
        <w:t>6,8556546</w:t>
      </w:r>
      <w:bookmarkEnd w:id="10"/>
    </w:p>
    <w:p w14:paraId="7EFB3B8B" w14:textId="6449262F" w:rsidR="001B6C58" w:rsidRPr="00C72484" w:rsidRDefault="00612030" w:rsidP="001B6C58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bookmarkStart w:id="11" w:name="_Hlk117630186"/>
      <w:bookmarkStart w:id="12" w:name="_Hlk120290968"/>
      <w:r w:rsidR="0066745C" w:rsidRPr="0066745C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bookmarkEnd w:id="11"/>
      <w:r w:rsidR="00C03ADA" w:rsidRPr="00C03AD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29172998</w:t>
      </w:r>
      <w:bookmarkEnd w:id="12"/>
    </w:p>
    <w:p w14:paraId="07282F52" w14:textId="62034407" w:rsidR="001B6C58" w:rsidRPr="00C72484" w:rsidRDefault="001B6C58" w:rsidP="001B6C58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 w:rsidR="00341BAB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bookmarkStart w:id="13" w:name="_Hlk120290877"/>
      <w:r w:rsidR="0066745C"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/ </w:t>
      </w:r>
      <w:r w:rsidR="00C03ADA" w:rsidRPr="00C03AD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6,8556546</w:t>
      </w:r>
      <w:bookmarkEnd w:id="13"/>
    </w:p>
    <w:p w14:paraId="1DBE4F91" w14:textId="654AD348" w:rsidR="001B6C58" w:rsidRPr="0066745C" w:rsidRDefault="001B6C58" w:rsidP="001B6C58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Pr="001B6C58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bookmarkStart w:id="14" w:name="_Hlk120290891"/>
      <w:r w:rsidR="00C03ADA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43759497</w:t>
      </w:r>
      <w:bookmarkEnd w:id="14"/>
    </w:p>
    <w:p w14:paraId="28FF3310" w14:textId="055DCFFA" w:rsidR="001B6C58" w:rsidRPr="00C72484" w:rsidRDefault="001B6C58" w:rsidP="001B6C58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6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 w:rsidR="00341BAB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C03ADA" w:rsidRPr="00C03ADA">
        <w:rPr>
          <w:rFonts w:ascii="Times New Roman" w:eastAsia="Times New Roman" w:hAnsi="Times New Roman"/>
          <w:sz w:val="24"/>
          <w:szCs w:val="24"/>
          <w:lang w:val="en-US"/>
        </w:rPr>
        <w:t>3 / 6,8556546</w:t>
      </w:r>
    </w:p>
    <w:p w14:paraId="6156A7EE" w14:textId="029854D1" w:rsidR="001B6C58" w:rsidRPr="001B6C58" w:rsidRDefault="001B6C58" w:rsidP="001B6C58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66745C" w:rsidRPr="0066745C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</w:t>
      </w:r>
      <w:r w:rsidR="00C03ADA" w:rsidRPr="00C03AD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43759497</w:t>
      </w:r>
    </w:p>
    <w:p w14:paraId="5FD3E0F6" w14:textId="4B9BAF1A" w:rsidR="001B6C58" w:rsidRPr="000442FF" w:rsidRDefault="001B6C58" w:rsidP="001B6C58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7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 w:rsidR="00341BAB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C03ADA" w:rsidRPr="00C03ADA">
        <w:rPr>
          <w:rFonts w:ascii="Times New Roman" w:eastAsia="Times New Roman" w:hAnsi="Times New Roman"/>
          <w:sz w:val="24"/>
          <w:szCs w:val="24"/>
          <w:lang w:val="en-US"/>
        </w:rPr>
        <w:t>2 / 6,8556546</w:t>
      </w:r>
    </w:p>
    <w:p w14:paraId="5E6A199A" w14:textId="7CEADFC1" w:rsidR="001B6C58" w:rsidRPr="00C72484" w:rsidRDefault="001B6C58" w:rsidP="001B6C58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03ADA" w:rsidRPr="00C03AD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0,29172998</w:t>
      </w:r>
    </w:p>
    <w:p w14:paraId="276519CA" w14:textId="2CD5639B" w:rsidR="001B6C58" w:rsidRPr="000442FF" w:rsidRDefault="001B6C58" w:rsidP="001B6C58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 w:rsidR="00341BAB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C03ADA" w:rsidRPr="00C03ADA">
        <w:rPr>
          <w:rFonts w:ascii="Times New Roman" w:eastAsia="Times New Roman" w:hAnsi="Times New Roman"/>
          <w:sz w:val="24"/>
          <w:szCs w:val="24"/>
          <w:lang w:val="en-US"/>
        </w:rPr>
        <w:t>2 / 6,8556546</w:t>
      </w:r>
    </w:p>
    <w:p w14:paraId="6C9B22FC" w14:textId="48FB4121" w:rsidR="001B6C58" w:rsidRPr="00C72484" w:rsidRDefault="001B6C58" w:rsidP="001B6C58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lastRenderedPageBreak/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03ADA" w:rsidRPr="00C03AD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0,29172998</w:t>
      </w:r>
    </w:p>
    <w:p w14:paraId="169A1E20" w14:textId="1324EE71" w:rsidR="001B6C58" w:rsidRPr="000442FF" w:rsidRDefault="001B6C58" w:rsidP="001B6C58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>9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 w:rsidR="00341BAB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="0009297F">
        <w:rPr>
          <w:rFonts w:ascii="Times New Roman" w:eastAsia="Times New Roman" w:hAnsi="Times New Roman"/>
          <w:sz w:val="24"/>
          <w:szCs w:val="24"/>
        </w:rPr>
        <w:t xml:space="preserve">= </w:t>
      </w:r>
      <w:r w:rsidRPr="00C72484">
        <w:rPr>
          <w:rFonts w:ascii="Times New Roman" w:eastAsia="Times New Roman" w:hAnsi="Times New Roman"/>
          <w:sz w:val="24"/>
          <w:szCs w:val="24"/>
        </w:rPr>
        <w:t xml:space="preserve"> </w:t>
      </w:r>
      <w:r w:rsidR="00C03ADA" w:rsidRPr="00C03ADA">
        <w:rPr>
          <w:rFonts w:ascii="Times New Roman" w:eastAsia="Times New Roman" w:hAnsi="Times New Roman"/>
          <w:sz w:val="24"/>
          <w:szCs w:val="24"/>
          <w:lang w:val="en-US"/>
        </w:rPr>
        <w:t>2 / 6,8556546</w:t>
      </w:r>
    </w:p>
    <w:p w14:paraId="31827FC7" w14:textId="7AB46F95" w:rsidR="001B6C58" w:rsidRPr="00C72484" w:rsidRDefault="001B6C58" w:rsidP="001B6C58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03ADA" w:rsidRPr="00C03AD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0,29172998</w:t>
      </w:r>
    </w:p>
    <w:p w14:paraId="766CBA13" w14:textId="7990972C" w:rsidR="001B6C58" w:rsidRPr="000442FF" w:rsidRDefault="001B6C58" w:rsidP="001B6C58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id-ID"/>
        </w:rPr>
      </w:pPr>
      <w:r w:rsidRPr="00C72484">
        <w:rPr>
          <w:rFonts w:ascii="Times New Roman" w:eastAsia="Times New Roman" w:hAnsi="Times New Roman"/>
          <w:sz w:val="24"/>
          <w:szCs w:val="24"/>
        </w:rPr>
        <w:t>A1</w:t>
      </w:r>
      <w:r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Pr="00C72484">
        <w:rPr>
          <w:rFonts w:ascii="Times New Roman" w:eastAsia="Times New Roman" w:hAnsi="Times New Roman"/>
          <w:sz w:val="24"/>
          <w:szCs w:val="24"/>
        </w:rPr>
        <w:t>,</w:t>
      </w:r>
      <w:r w:rsidR="00341BAB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Pr="00C72484">
        <w:rPr>
          <w:rFonts w:ascii="Times New Roman" w:eastAsia="Times New Roman" w:hAnsi="Times New Roman"/>
          <w:sz w:val="24"/>
          <w:szCs w:val="24"/>
        </w:rPr>
        <w:tab/>
        <w:t xml:space="preserve">= </w:t>
      </w:r>
      <w:r w:rsidR="00C03ADA" w:rsidRPr="00C03ADA">
        <w:rPr>
          <w:rFonts w:ascii="Times New Roman" w:eastAsia="Times New Roman" w:hAnsi="Times New Roman"/>
          <w:sz w:val="24"/>
          <w:szCs w:val="24"/>
          <w:lang w:val="en-US"/>
        </w:rPr>
        <w:t>2 / 6,8556546</w:t>
      </w:r>
    </w:p>
    <w:p w14:paraId="1FA18968" w14:textId="77777777" w:rsidR="000B50AC" w:rsidRDefault="001B6C58" w:rsidP="000B50AC">
      <w:pPr>
        <w:tabs>
          <w:tab w:val="left" w:pos="993"/>
          <w:tab w:val="left" w:pos="1276"/>
        </w:tabs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ab/>
      </w:r>
      <w:r w:rsidR="00FD079C">
        <w:rPr>
          <w:rFonts w:ascii="Times New Roman" w:eastAsia="Times New Roman" w:hAnsi="Times New Roman"/>
          <w:sz w:val="24"/>
          <w:szCs w:val="24"/>
        </w:rPr>
        <w:tab/>
      </w:r>
      <w:r w:rsidRPr="00C72484">
        <w:rPr>
          <w:rFonts w:ascii="Times New Roman" w:eastAsia="Times New Roman" w:hAnsi="Times New Roman"/>
          <w:sz w:val="24"/>
          <w:szCs w:val="24"/>
        </w:rPr>
        <w:t xml:space="preserve">= </w:t>
      </w:r>
      <w:r w:rsidR="00C03ADA" w:rsidRPr="00C03ADA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0,29172998</w:t>
      </w:r>
    </w:p>
    <w:p w14:paraId="456FE979" w14:textId="50AF2084" w:rsidR="00E2727D" w:rsidRPr="000B50AC" w:rsidRDefault="00612030" w:rsidP="000B50AC">
      <w:pPr>
        <w:spacing w:after="0" w:line="48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0442FF">
        <w:rPr>
          <w:rFonts w:ascii="Times New Roman" w:hAnsi="Times New Roman"/>
          <w:sz w:val="24"/>
          <w:szCs w:val="24"/>
        </w:rPr>
        <w:t xml:space="preserve">Maka matriks ternormalisasi untuk semua kriteria dan semua </w:t>
      </w:r>
      <w:r w:rsidRPr="0032355B">
        <w:rPr>
          <w:rFonts w:ascii="Times New Roman" w:hAnsi="Times New Roman"/>
          <w:sz w:val="24"/>
          <w:szCs w:val="24"/>
        </w:rPr>
        <w:t>alternatif</w:t>
      </w:r>
      <w:r w:rsidRPr="000442FF">
        <w:rPr>
          <w:rFonts w:ascii="Times New Roman" w:hAnsi="Times New Roman"/>
          <w:sz w:val="24"/>
          <w:szCs w:val="24"/>
        </w:rPr>
        <w:t xml:space="preserve"> berdasarkan perhitungan di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42FF">
        <w:rPr>
          <w:rFonts w:ascii="Times New Roman" w:hAnsi="Times New Roman"/>
          <w:sz w:val="24"/>
          <w:szCs w:val="24"/>
        </w:rPr>
        <w:t>atas adalah</w:t>
      </w:r>
      <w:r w:rsidR="00464F17">
        <w:rPr>
          <w:rFonts w:ascii="Times New Roman" w:hAnsi="Times New Roman"/>
          <w:sz w:val="24"/>
          <w:szCs w:val="24"/>
        </w:rPr>
        <w:t xml:space="preserve"> </w:t>
      </w:r>
      <w:r w:rsidRPr="000442FF">
        <w:rPr>
          <w:rFonts w:ascii="Times New Roman" w:hAnsi="Times New Roman"/>
          <w:sz w:val="24"/>
          <w:szCs w:val="24"/>
        </w:rPr>
        <w:t>:</w:t>
      </w:r>
    </w:p>
    <w:p w14:paraId="0EDB01C3" w14:textId="1CCA8393" w:rsidR="002B5BAB" w:rsidRPr="000442FF" w:rsidRDefault="002B5BAB" w:rsidP="004360D4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0442FF">
        <w:rPr>
          <w:rFonts w:ascii="Times New Roman" w:hAnsi="Times New Roman"/>
          <w:sz w:val="24"/>
          <w:szCs w:val="24"/>
        </w:rPr>
        <w:t>Tabel 3</w:t>
      </w:r>
      <w:bookmarkStart w:id="15" w:name="_Hlk68593657"/>
      <w:r w:rsidR="000562A8">
        <w:rPr>
          <w:rFonts w:ascii="Times New Roman" w:hAnsi="Times New Roman"/>
          <w:sz w:val="24"/>
          <w:szCs w:val="24"/>
          <w:lang w:val="en-US"/>
        </w:rPr>
        <w:t>.</w:t>
      </w:r>
      <w:r w:rsidR="001372BC">
        <w:rPr>
          <w:rFonts w:ascii="Times New Roman" w:hAnsi="Times New Roman"/>
          <w:sz w:val="24"/>
          <w:szCs w:val="24"/>
          <w:lang w:val="en-US"/>
        </w:rPr>
        <w:t>9</w:t>
      </w:r>
      <w:r w:rsidR="007B130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42FF">
        <w:rPr>
          <w:rFonts w:ascii="Times New Roman" w:hAnsi="Times New Roman"/>
          <w:sz w:val="24"/>
          <w:szCs w:val="24"/>
        </w:rPr>
        <w:t>Matriks Ternormalisasi</w:t>
      </w:r>
      <w:bookmarkEnd w:id="15"/>
    </w:p>
    <w:tbl>
      <w:tblPr>
        <w:tblW w:w="49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1518"/>
        <w:gridCol w:w="1395"/>
        <w:gridCol w:w="1518"/>
        <w:gridCol w:w="1395"/>
        <w:gridCol w:w="1517"/>
      </w:tblGrid>
      <w:tr w:rsidR="00930E21" w:rsidRPr="00C72484" w14:paraId="26FFACC4" w14:textId="77777777" w:rsidTr="00E2727D">
        <w:trPr>
          <w:trHeight w:val="300"/>
          <w:jc w:val="center"/>
        </w:trPr>
        <w:tc>
          <w:tcPr>
            <w:tcW w:w="483" w:type="pct"/>
            <w:vAlign w:val="center"/>
          </w:tcPr>
          <w:p w14:paraId="02DF49D9" w14:textId="77777777" w:rsidR="00930E21" w:rsidRPr="00C72484" w:rsidRDefault="00930E21" w:rsidP="00930E2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</w:tc>
        <w:tc>
          <w:tcPr>
            <w:tcW w:w="934" w:type="pct"/>
            <w:vAlign w:val="center"/>
          </w:tcPr>
          <w:p w14:paraId="186D1A63" w14:textId="23E338BB" w:rsidR="00930E21" w:rsidRPr="00C72484" w:rsidRDefault="00930E21" w:rsidP="00930E2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8" w:type="pct"/>
          </w:tcPr>
          <w:p w14:paraId="4B20B032" w14:textId="3C4D4199" w:rsidR="00930E21" w:rsidRPr="00C72484" w:rsidRDefault="00930E21" w:rsidP="00930E2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34" w:type="pct"/>
            <w:shd w:val="clear" w:color="auto" w:fill="auto"/>
            <w:noWrap/>
            <w:vAlign w:val="center"/>
            <w:hideMark/>
          </w:tcPr>
          <w:p w14:paraId="40144801" w14:textId="1C620A4E" w:rsidR="00930E21" w:rsidRPr="00C72484" w:rsidRDefault="00930E21" w:rsidP="00930E2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8" w:type="pct"/>
            <w:shd w:val="clear" w:color="auto" w:fill="auto"/>
            <w:noWrap/>
            <w:vAlign w:val="center"/>
            <w:hideMark/>
          </w:tcPr>
          <w:p w14:paraId="651B3709" w14:textId="33CD9A73" w:rsidR="00930E21" w:rsidRPr="00C72484" w:rsidRDefault="00930E21" w:rsidP="00930E2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33" w:type="pct"/>
            <w:shd w:val="clear" w:color="auto" w:fill="auto"/>
            <w:noWrap/>
            <w:vAlign w:val="center"/>
            <w:hideMark/>
          </w:tcPr>
          <w:p w14:paraId="601B4AF4" w14:textId="46C0A78E" w:rsidR="00930E21" w:rsidRPr="00C72484" w:rsidRDefault="00930E21" w:rsidP="00930E21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8B280C" w:rsidRPr="00C72484" w14:paraId="7BD36293" w14:textId="77777777" w:rsidTr="00E2727D">
        <w:trPr>
          <w:trHeight w:val="315"/>
          <w:jc w:val="center"/>
        </w:trPr>
        <w:tc>
          <w:tcPr>
            <w:tcW w:w="483" w:type="pct"/>
            <w:vAlign w:val="center"/>
          </w:tcPr>
          <w:p w14:paraId="3993A036" w14:textId="77777777" w:rsidR="008B280C" w:rsidRPr="00C72484" w:rsidRDefault="008B280C" w:rsidP="008B280C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934" w:type="pct"/>
            <w:vAlign w:val="center"/>
          </w:tcPr>
          <w:p w14:paraId="2EB3DD28" w14:textId="73DB8363" w:rsidR="008B280C" w:rsidRPr="009B01C5" w:rsidRDefault="008B280C" w:rsidP="008B280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280C">
              <w:rPr>
                <w:rFonts w:ascii="Times New Roman" w:hAnsi="Times New Roman"/>
                <w:color w:val="000000"/>
                <w:sz w:val="24"/>
                <w:szCs w:val="24"/>
              </w:rPr>
              <w:t>0,3</w:t>
            </w:r>
            <w:r w:rsidR="009B01C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0769231</w:t>
            </w:r>
          </w:p>
        </w:tc>
        <w:tc>
          <w:tcPr>
            <w:tcW w:w="858" w:type="pct"/>
            <w:vAlign w:val="center"/>
          </w:tcPr>
          <w:p w14:paraId="6F761C9E" w14:textId="1EEA3FFC" w:rsidR="008B280C" w:rsidRPr="00DB7FC7" w:rsidRDefault="008B280C" w:rsidP="008B280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B280C">
              <w:rPr>
                <w:rFonts w:ascii="Times New Roman" w:hAnsi="Times New Roman"/>
                <w:color w:val="000000"/>
                <w:sz w:val="24"/>
                <w:szCs w:val="24"/>
              </w:rPr>
              <w:t>0,3</w:t>
            </w:r>
            <w:r w:rsidR="00DB7FC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7210421</w:t>
            </w:r>
          </w:p>
        </w:tc>
        <w:tc>
          <w:tcPr>
            <w:tcW w:w="934" w:type="pct"/>
            <w:shd w:val="clear" w:color="auto" w:fill="auto"/>
            <w:noWrap/>
            <w:vAlign w:val="center"/>
            <w:hideMark/>
          </w:tcPr>
          <w:p w14:paraId="2134D3E9" w14:textId="6C380530" w:rsidR="008B280C" w:rsidRPr="001F7563" w:rsidRDefault="008B280C" w:rsidP="008B280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B280C"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 w:rsidR="001F756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31046021</w:t>
            </w:r>
          </w:p>
        </w:tc>
        <w:tc>
          <w:tcPr>
            <w:tcW w:w="858" w:type="pct"/>
            <w:shd w:val="clear" w:color="auto" w:fill="auto"/>
            <w:noWrap/>
            <w:vAlign w:val="center"/>
            <w:hideMark/>
          </w:tcPr>
          <w:p w14:paraId="02B24486" w14:textId="05FE8D28" w:rsidR="008B280C" w:rsidRPr="009619BD" w:rsidRDefault="008B280C" w:rsidP="008B280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B280C">
              <w:rPr>
                <w:rFonts w:ascii="Times New Roman" w:hAnsi="Times New Roman"/>
                <w:color w:val="000000"/>
                <w:sz w:val="24"/>
                <w:szCs w:val="24"/>
              </w:rPr>
              <w:t>0,3</w:t>
            </w:r>
            <w:r w:rsidR="009619B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3927558</w:t>
            </w:r>
          </w:p>
        </w:tc>
        <w:tc>
          <w:tcPr>
            <w:tcW w:w="933" w:type="pct"/>
            <w:shd w:val="clear" w:color="auto" w:fill="auto"/>
            <w:noWrap/>
            <w:vAlign w:val="center"/>
            <w:hideMark/>
          </w:tcPr>
          <w:p w14:paraId="0BFB88F9" w14:textId="66AB809C" w:rsidR="008B280C" w:rsidRPr="00FB2FC5" w:rsidRDefault="003740D7" w:rsidP="008B280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bookmarkStart w:id="16" w:name="_Hlk120291382"/>
            <w:r w:rsidRPr="003740D7">
              <w:rPr>
                <w:rFonts w:ascii="Times New Roman" w:hAnsi="Times New Roman"/>
                <w:color w:val="000000"/>
                <w:sz w:val="24"/>
                <w:szCs w:val="24"/>
              </w:rPr>
              <w:t>0,29172998</w:t>
            </w:r>
            <w:bookmarkEnd w:id="16"/>
          </w:p>
        </w:tc>
      </w:tr>
      <w:tr w:rsidR="003740D7" w:rsidRPr="00C72484" w14:paraId="5CDB4867" w14:textId="77777777" w:rsidTr="003740D7">
        <w:trPr>
          <w:trHeight w:val="315"/>
          <w:jc w:val="center"/>
        </w:trPr>
        <w:tc>
          <w:tcPr>
            <w:tcW w:w="483" w:type="pct"/>
            <w:vAlign w:val="center"/>
          </w:tcPr>
          <w:p w14:paraId="77799756" w14:textId="77777777" w:rsidR="003740D7" w:rsidRPr="00C72484" w:rsidRDefault="003740D7" w:rsidP="003740D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934" w:type="pct"/>
            <w:vAlign w:val="center"/>
          </w:tcPr>
          <w:p w14:paraId="1550EC17" w14:textId="5CE72CA1" w:rsidR="003740D7" w:rsidRPr="009B01C5" w:rsidRDefault="003740D7" w:rsidP="003740D7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280C"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15384616</w:t>
            </w:r>
          </w:p>
        </w:tc>
        <w:tc>
          <w:tcPr>
            <w:tcW w:w="858" w:type="pct"/>
            <w:vAlign w:val="center"/>
          </w:tcPr>
          <w:p w14:paraId="0EAFBADA" w14:textId="71FA6841" w:rsidR="003740D7" w:rsidRPr="00DB7FC7" w:rsidRDefault="003740D7" w:rsidP="003740D7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bookmarkStart w:id="17" w:name="_Hlk117631317"/>
            <w:r w:rsidRPr="008B280C"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24806947</w:t>
            </w:r>
            <w:bookmarkEnd w:id="17"/>
          </w:p>
        </w:tc>
        <w:tc>
          <w:tcPr>
            <w:tcW w:w="934" w:type="pct"/>
            <w:shd w:val="clear" w:color="auto" w:fill="auto"/>
            <w:noWrap/>
            <w:vAlign w:val="center"/>
            <w:hideMark/>
          </w:tcPr>
          <w:p w14:paraId="069FF35F" w14:textId="22D47C88" w:rsidR="003740D7" w:rsidRPr="001F7563" w:rsidRDefault="003740D7" w:rsidP="003740D7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B280C">
              <w:rPr>
                <w:rFonts w:ascii="Times New Roman" w:hAnsi="Times New Roman"/>
                <w:color w:val="000000"/>
                <w:sz w:val="24"/>
                <w:szCs w:val="24"/>
              </w:rPr>
              <w:t>0,2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3284516</w:t>
            </w:r>
          </w:p>
        </w:tc>
        <w:tc>
          <w:tcPr>
            <w:tcW w:w="858" w:type="pct"/>
            <w:shd w:val="clear" w:color="auto" w:fill="auto"/>
            <w:noWrap/>
            <w:vAlign w:val="center"/>
            <w:hideMark/>
          </w:tcPr>
          <w:p w14:paraId="41484380" w14:textId="0B41DAB9" w:rsidR="003740D7" w:rsidRPr="009619BD" w:rsidRDefault="003740D7" w:rsidP="003740D7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B280C">
              <w:rPr>
                <w:rFonts w:ascii="Times New Roman" w:hAnsi="Times New Roman"/>
                <w:color w:val="000000"/>
                <w:sz w:val="24"/>
                <w:szCs w:val="24"/>
              </w:rPr>
              <w:t>0,1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6963779</w:t>
            </w:r>
          </w:p>
        </w:tc>
        <w:tc>
          <w:tcPr>
            <w:tcW w:w="933" w:type="pct"/>
            <w:noWrap/>
            <w:hideMark/>
          </w:tcPr>
          <w:p w14:paraId="0C5263FD" w14:textId="2CD3E653" w:rsidR="003740D7" w:rsidRPr="003740D7" w:rsidRDefault="003740D7" w:rsidP="003740D7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bookmarkStart w:id="18" w:name="_Hlk119882840"/>
            <w:r w:rsidRPr="003740D7">
              <w:rPr>
                <w:rFonts w:ascii="Times New Roman" w:hAnsi="Times New Roman"/>
                <w:sz w:val="24"/>
              </w:rPr>
              <w:t>0,14586499</w:t>
            </w:r>
            <w:bookmarkEnd w:id="18"/>
          </w:p>
        </w:tc>
      </w:tr>
      <w:tr w:rsidR="003740D7" w:rsidRPr="00C72484" w14:paraId="4330CF60" w14:textId="77777777" w:rsidTr="003740D7">
        <w:trPr>
          <w:trHeight w:val="315"/>
          <w:jc w:val="center"/>
        </w:trPr>
        <w:tc>
          <w:tcPr>
            <w:tcW w:w="483" w:type="pct"/>
            <w:vAlign w:val="center"/>
          </w:tcPr>
          <w:p w14:paraId="63757CDE" w14:textId="77777777" w:rsidR="003740D7" w:rsidRPr="00C72484" w:rsidRDefault="003740D7" w:rsidP="003740D7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934" w:type="pct"/>
            <w:vAlign w:val="center"/>
          </w:tcPr>
          <w:p w14:paraId="688EE909" w14:textId="4F9A48F7" w:rsidR="003740D7" w:rsidRPr="009B01C5" w:rsidRDefault="003740D7" w:rsidP="003740D7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280C">
              <w:rPr>
                <w:rFonts w:ascii="Times New Roman" w:hAnsi="Times New Roman"/>
                <w:color w:val="000000"/>
                <w:sz w:val="24"/>
                <w:szCs w:val="24"/>
              </w:rPr>
              <w:t>0,3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8461539</w:t>
            </w:r>
          </w:p>
        </w:tc>
        <w:tc>
          <w:tcPr>
            <w:tcW w:w="858" w:type="pct"/>
            <w:vAlign w:val="center"/>
          </w:tcPr>
          <w:p w14:paraId="2D444E9B" w14:textId="344148FA" w:rsidR="003740D7" w:rsidRPr="008B280C" w:rsidRDefault="003740D7" w:rsidP="003740D7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19" w:name="_Hlk117631431"/>
            <w:r w:rsidRPr="00DB7FC7">
              <w:rPr>
                <w:rFonts w:ascii="Times New Roman" w:hAnsi="Times New Roman"/>
                <w:color w:val="000000"/>
                <w:sz w:val="24"/>
                <w:szCs w:val="24"/>
              </w:rPr>
              <w:t>0,37210421</w:t>
            </w:r>
            <w:bookmarkEnd w:id="19"/>
          </w:p>
        </w:tc>
        <w:tc>
          <w:tcPr>
            <w:tcW w:w="934" w:type="pct"/>
            <w:shd w:val="clear" w:color="auto" w:fill="auto"/>
            <w:noWrap/>
            <w:vAlign w:val="center"/>
            <w:hideMark/>
          </w:tcPr>
          <w:p w14:paraId="308850C0" w14:textId="274FEBF1" w:rsidR="003740D7" w:rsidRPr="008B280C" w:rsidRDefault="003740D7" w:rsidP="003740D7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7563">
              <w:rPr>
                <w:rFonts w:ascii="Times New Roman" w:hAnsi="Times New Roman"/>
                <w:color w:val="000000"/>
                <w:sz w:val="24"/>
                <w:szCs w:val="24"/>
              </w:rPr>
              <w:t>0,31046021</w:t>
            </w:r>
          </w:p>
        </w:tc>
        <w:tc>
          <w:tcPr>
            <w:tcW w:w="858" w:type="pct"/>
            <w:shd w:val="clear" w:color="auto" w:fill="auto"/>
            <w:noWrap/>
            <w:vAlign w:val="center"/>
            <w:hideMark/>
          </w:tcPr>
          <w:p w14:paraId="788E9151" w14:textId="25C5DA1A" w:rsidR="003740D7" w:rsidRPr="009619BD" w:rsidRDefault="003740D7" w:rsidP="003740D7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bookmarkStart w:id="20" w:name="_Hlk117631467"/>
            <w:r w:rsidRPr="008B280C"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42409447</w:t>
            </w:r>
            <w:bookmarkEnd w:id="20"/>
          </w:p>
        </w:tc>
        <w:tc>
          <w:tcPr>
            <w:tcW w:w="933" w:type="pct"/>
            <w:noWrap/>
            <w:hideMark/>
          </w:tcPr>
          <w:p w14:paraId="1069B9C7" w14:textId="6F9CF181" w:rsidR="003740D7" w:rsidRPr="003740D7" w:rsidRDefault="003740D7" w:rsidP="003740D7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40D7">
              <w:rPr>
                <w:rFonts w:ascii="Times New Roman" w:hAnsi="Times New Roman"/>
                <w:sz w:val="24"/>
              </w:rPr>
              <w:t>0,29172998</w:t>
            </w:r>
          </w:p>
        </w:tc>
      </w:tr>
      <w:tr w:rsidR="004E25D9" w:rsidRPr="00C72484" w14:paraId="1B4E3F92" w14:textId="77777777" w:rsidTr="003740D7">
        <w:trPr>
          <w:trHeight w:val="315"/>
          <w:jc w:val="center"/>
        </w:trPr>
        <w:tc>
          <w:tcPr>
            <w:tcW w:w="483" w:type="pct"/>
            <w:vAlign w:val="center"/>
          </w:tcPr>
          <w:p w14:paraId="3B86FAAC" w14:textId="6B66F537" w:rsidR="004E25D9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934" w:type="pct"/>
            <w:vAlign w:val="center"/>
          </w:tcPr>
          <w:p w14:paraId="444B7C37" w14:textId="67DA2EEC" w:rsidR="004E25D9" w:rsidRPr="009B01C5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01C5">
              <w:rPr>
                <w:rFonts w:ascii="Times New Roman" w:hAnsi="Times New Roman"/>
                <w:color w:val="000000"/>
                <w:sz w:val="24"/>
                <w:szCs w:val="24"/>
              </w:rPr>
              <w:t>0,38461539</w:t>
            </w:r>
          </w:p>
        </w:tc>
        <w:tc>
          <w:tcPr>
            <w:tcW w:w="858" w:type="pct"/>
            <w:vAlign w:val="center"/>
          </w:tcPr>
          <w:p w14:paraId="1EE91AC1" w14:textId="3846FBF6" w:rsidR="004E25D9" w:rsidRPr="00DB7FC7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7FC7">
              <w:rPr>
                <w:rFonts w:ascii="Times New Roman" w:hAnsi="Times New Roman"/>
                <w:color w:val="000000"/>
                <w:sz w:val="24"/>
                <w:szCs w:val="24"/>
              </w:rPr>
              <w:t>0,24806947</w:t>
            </w:r>
          </w:p>
        </w:tc>
        <w:tc>
          <w:tcPr>
            <w:tcW w:w="934" w:type="pct"/>
            <w:shd w:val="clear" w:color="auto" w:fill="auto"/>
            <w:noWrap/>
            <w:vAlign w:val="center"/>
          </w:tcPr>
          <w:p w14:paraId="6FB4309B" w14:textId="163CD93F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F7563">
              <w:rPr>
                <w:rFonts w:ascii="Times New Roman" w:hAnsi="Times New Roman"/>
                <w:color w:val="000000"/>
                <w:sz w:val="24"/>
                <w:szCs w:val="24"/>
              </w:rPr>
              <w:t>0,31046021</w:t>
            </w:r>
          </w:p>
        </w:tc>
        <w:tc>
          <w:tcPr>
            <w:tcW w:w="858" w:type="pct"/>
            <w:shd w:val="clear" w:color="auto" w:fill="auto"/>
            <w:noWrap/>
            <w:vAlign w:val="center"/>
          </w:tcPr>
          <w:p w14:paraId="6EB9A9FC" w14:textId="3767074D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19BD">
              <w:rPr>
                <w:rFonts w:ascii="Times New Roman" w:hAnsi="Times New Roman"/>
                <w:color w:val="000000"/>
                <w:sz w:val="24"/>
                <w:szCs w:val="24"/>
              </w:rPr>
              <w:t>0,33927558</w:t>
            </w:r>
          </w:p>
        </w:tc>
        <w:tc>
          <w:tcPr>
            <w:tcW w:w="933" w:type="pct"/>
            <w:noWrap/>
          </w:tcPr>
          <w:p w14:paraId="63BB162A" w14:textId="068FDE68" w:rsidR="004E25D9" w:rsidRPr="003740D7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</w:rPr>
            </w:pPr>
            <w:r w:rsidRPr="003740D7">
              <w:rPr>
                <w:rFonts w:ascii="Times New Roman" w:hAnsi="Times New Roman"/>
                <w:sz w:val="24"/>
              </w:rPr>
              <w:t>0,29172998</w:t>
            </w:r>
          </w:p>
        </w:tc>
      </w:tr>
      <w:tr w:rsidR="004E25D9" w:rsidRPr="00C72484" w14:paraId="7F00F52A" w14:textId="77777777" w:rsidTr="003740D7">
        <w:trPr>
          <w:trHeight w:val="315"/>
          <w:jc w:val="center"/>
        </w:trPr>
        <w:tc>
          <w:tcPr>
            <w:tcW w:w="483" w:type="pct"/>
            <w:vAlign w:val="center"/>
          </w:tcPr>
          <w:p w14:paraId="30DBDB53" w14:textId="7CE3A279" w:rsidR="004E25D9" w:rsidRPr="001B6C58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934" w:type="pct"/>
            <w:vAlign w:val="center"/>
          </w:tcPr>
          <w:p w14:paraId="7D79D218" w14:textId="1CDBA9F6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1C5">
              <w:rPr>
                <w:rFonts w:ascii="Times New Roman" w:hAnsi="Times New Roman"/>
                <w:color w:val="000000"/>
                <w:sz w:val="24"/>
                <w:szCs w:val="24"/>
              </w:rPr>
              <w:t>0,15384616</w:t>
            </w:r>
          </w:p>
        </w:tc>
        <w:tc>
          <w:tcPr>
            <w:tcW w:w="858" w:type="pct"/>
            <w:vAlign w:val="center"/>
          </w:tcPr>
          <w:p w14:paraId="457DE5D8" w14:textId="2ECC4952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7FC7">
              <w:rPr>
                <w:rFonts w:ascii="Times New Roman" w:hAnsi="Times New Roman"/>
                <w:color w:val="000000"/>
                <w:sz w:val="24"/>
                <w:szCs w:val="24"/>
              </w:rPr>
              <w:t>0,37210421</w:t>
            </w:r>
          </w:p>
        </w:tc>
        <w:tc>
          <w:tcPr>
            <w:tcW w:w="934" w:type="pct"/>
            <w:shd w:val="clear" w:color="auto" w:fill="auto"/>
            <w:noWrap/>
            <w:vAlign w:val="center"/>
          </w:tcPr>
          <w:p w14:paraId="09E76484" w14:textId="65878D5A" w:rsidR="004E25D9" w:rsidRPr="001F7563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280C">
              <w:rPr>
                <w:rFonts w:ascii="Times New Roman" w:hAnsi="Times New Roman"/>
                <w:color w:val="000000"/>
                <w:sz w:val="24"/>
                <w:szCs w:val="24"/>
              </w:rPr>
              <w:t>0,3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8807527</w:t>
            </w:r>
          </w:p>
        </w:tc>
        <w:tc>
          <w:tcPr>
            <w:tcW w:w="858" w:type="pct"/>
            <w:shd w:val="clear" w:color="auto" w:fill="auto"/>
            <w:noWrap/>
            <w:vAlign w:val="center"/>
          </w:tcPr>
          <w:p w14:paraId="0D07D5A7" w14:textId="463ACB4E" w:rsidR="004E25D9" w:rsidRPr="009619BD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280C">
              <w:rPr>
                <w:rFonts w:ascii="Times New Roman" w:hAnsi="Times New Roman"/>
                <w:color w:val="000000"/>
                <w:sz w:val="24"/>
                <w:szCs w:val="24"/>
              </w:rPr>
              <w:t>0,0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8481890</w:t>
            </w:r>
          </w:p>
        </w:tc>
        <w:tc>
          <w:tcPr>
            <w:tcW w:w="933" w:type="pct"/>
            <w:noWrap/>
          </w:tcPr>
          <w:p w14:paraId="009C15E7" w14:textId="3D5D98AE" w:rsidR="004E25D9" w:rsidRPr="003740D7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0D7">
              <w:rPr>
                <w:rFonts w:ascii="Times New Roman" w:hAnsi="Times New Roman"/>
                <w:sz w:val="24"/>
              </w:rPr>
              <w:t>0,43759497</w:t>
            </w:r>
          </w:p>
        </w:tc>
      </w:tr>
      <w:tr w:rsidR="004E25D9" w:rsidRPr="00C72484" w14:paraId="015A7017" w14:textId="77777777" w:rsidTr="003740D7">
        <w:trPr>
          <w:trHeight w:val="315"/>
          <w:jc w:val="center"/>
        </w:trPr>
        <w:tc>
          <w:tcPr>
            <w:tcW w:w="483" w:type="pct"/>
            <w:vAlign w:val="center"/>
          </w:tcPr>
          <w:p w14:paraId="5CF0B7C7" w14:textId="0D21E0E8" w:rsidR="004E25D9" w:rsidRPr="001B6C58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934" w:type="pct"/>
            <w:vAlign w:val="center"/>
          </w:tcPr>
          <w:p w14:paraId="19C72AA8" w14:textId="2F093373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1C5">
              <w:rPr>
                <w:rFonts w:ascii="Times New Roman" w:hAnsi="Times New Roman"/>
                <w:color w:val="000000"/>
                <w:sz w:val="24"/>
                <w:szCs w:val="24"/>
              </w:rPr>
              <w:t>0,38461539</w:t>
            </w:r>
          </w:p>
        </w:tc>
        <w:tc>
          <w:tcPr>
            <w:tcW w:w="858" w:type="pct"/>
            <w:vAlign w:val="center"/>
          </w:tcPr>
          <w:p w14:paraId="08BC2EF3" w14:textId="4BD60A01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1" w:name="_Hlk117631862"/>
            <w:r w:rsidRPr="00DB7FC7">
              <w:rPr>
                <w:rFonts w:ascii="Times New Roman" w:hAnsi="Times New Roman"/>
                <w:color w:val="000000"/>
                <w:sz w:val="24"/>
                <w:szCs w:val="24"/>
              </w:rPr>
              <w:t>0,24806947</w:t>
            </w:r>
            <w:bookmarkEnd w:id="21"/>
          </w:p>
        </w:tc>
        <w:tc>
          <w:tcPr>
            <w:tcW w:w="934" w:type="pct"/>
            <w:shd w:val="clear" w:color="auto" w:fill="auto"/>
            <w:noWrap/>
            <w:vAlign w:val="center"/>
          </w:tcPr>
          <w:p w14:paraId="3661D16E" w14:textId="7CC42F76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7563">
              <w:rPr>
                <w:rFonts w:ascii="Times New Roman" w:hAnsi="Times New Roman"/>
                <w:color w:val="000000"/>
                <w:sz w:val="24"/>
                <w:szCs w:val="24"/>
              </w:rPr>
              <w:t>0,38807527</w:t>
            </w:r>
          </w:p>
        </w:tc>
        <w:tc>
          <w:tcPr>
            <w:tcW w:w="858" w:type="pct"/>
            <w:shd w:val="clear" w:color="auto" w:fill="auto"/>
            <w:noWrap/>
            <w:vAlign w:val="center"/>
          </w:tcPr>
          <w:p w14:paraId="61AC48CB" w14:textId="322AF6BA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19BD">
              <w:rPr>
                <w:rFonts w:ascii="Times New Roman" w:hAnsi="Times New Roman"/>
                <w:color w:val="000000"/>
                <w:sz w:val="24"/>
                <w:szCs w:val="24"/>
              </w:rPr>
              <w:t>0,33927558</w:t>
            </w:r>
          </w:p>
        </w:tc>
        <w:tc>
          <w:tcPr>
            <w:tcW w:w="933" w:type="pct"/>
            <w:noWrap/>
          </w:tcPr>
          <w:p w14:paraId="297179CD" w14:textId="70FDDF68" w:rsidR="004E25D9" w:rsidRPr="003740D7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0D7">
              <w:rPr>
                <w:rFonts w:ascii="Times New Roman" w:hAnsi="Times New Roman"/>
                <w:sz w:val="24"/>
              </w:rPr>
              <w:t>0,43759497</w:t>
            </w:r>
          </w:p>
        </w:tc>
      </w:tr>
      <w:tr w:rsidR="004E25D9" w:rsidRPr="00C72484" w14:paraId="590AE4B3" w14:textId="77777777" w:rsidTr="003740D7">
        <w:trPr>
          <w:trHeight w:val="315"/>
          <w:jc w:val="center"/>
        </w:trPr>
        <w:tc>
          <w:tcPr>
            <w:tcW w:w="483" w:type="pct"/>
            <w:vAlign w:val="center"/>
          </w:tcPr>
          <w:p w14:paraId="4B327F8D" w14:textId="7ACE4AD7" w:rsidR="004E25D9" w:rsidRPr="001B6C58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A7</w:t>
            </w:r>
          </w:p>
        </w:tc>
        <w:tc>
          <w:tcPr>
            <w:tcW w:w="934" w:type="pct"/>
            <w:vAlign w:val="center"/>
          </w:tcPr>
          <w:p w14:paraId="6B5415AB" w14:textId="4BF612BF" w:rsidR="004E25D9" w:rsidRPr="009B01C5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280C"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15384616</w:t>
            </w:r>
          </w:p>
        </w:tc>
        <w:tc>
          <w:tcPr>
            <w:tcW w:w="858" w:type="pct"/>
            <w:vAlign w:val="center"/>
          </w:tcPr>
          <w:p w14:paraId="13D02BF9" w14:textId="36C8777E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7FC7">
              <w:rPr>
                <w:rFonts w:ascii="Times New Roman" w:hAnsi="Times New Roman"/>
                <w:color w:val="000000"/>
                <w:sz w:val="24"/>
                <w:szCs w:val="24"/>
              </w:rPr>
              <w:t>0,37210421</w:t>
            </w:r>
          </w:p>
        </w:tc>
        <w:tc>
          <w:tcPr>
            <w:tcW w:w="934" w:type="pct"/>
            <w:shd w:val="clear" w:color="auto" w:fill="auto"/>
            <w:noWrap/>
            <w:vAlign w:val="center"/>
          </w:tcPr>
          <w:p w14:paraId="3433A3D5" w14:textId="11BD827F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7563">
              <w:rPr>
                <w:rFonts w:ascii="Times New Roman" w:hAnsi="Times New Roman"/>
                <w:color w:val="000000"/>
                <w:sz w:val="24"/>
                <w:szCs w:val="24"/>
              </w:rPr>
              <w:t>0,23284516</w:t>
            </w:r>
          </w:p>
        </w:tc>
        <w:tc>
          <w:tcPr>
            <w:tcW w:w="858" w:type="pct"/>
            <w:shd w:val="clear" w:color="auto" w:fill="auto"/>
            <w:noWrap/>
            <w:vAlign w:val="center"/>
          </w:tcPr>
          <w:p w14:paraId="3C20FAF2" w14:textId="3B086038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19BD">
              <w:rPr>
                <w:rFonts w:ascii="Times New Roman" w:hAnsi="Times New Roman"/>
                <w:color w:val="000000"/>
                <w:sz w:val="24"/>
                <w:szCs w:val="24"/>
              </w:rPr>
              <w:t>0,33927558</w:t>
            </w:r>
          </w:p>
        </w:tc>
        <w:tc>
          <w:tcPr>
            <w:tcW w:w="933" w:type="pct"/>
            <w:noWrap/>
          </w:tcPr>
          <w:p w14:paraId="5847E437" w14:textId="37175F66" w:rsidR="004E25D9" w:rsidRPr="003740D7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0D7">
              <w:rPr>
                <w:rFonts w:ascii="Times New Roman" w:hAnsi="Times New Roman"/>
                <w:sz w:val="24"/>
              </w:rPr>
              <w:t>0,29172998</w:t>
            </w:r>
          </w:p>
        </w:tc>
      </w:tr>
      <w:tr w:rsidR="004E25D9" w:rsidRPr="00C72484" w14:paraId="48B29231" w14:textId="77777777" w:rsidTr="003740D7">
        <w:trPr>
          <w:trHeight w:val="315"/>
          <w:jc w:val="center"/>
        </w:trPr>
        <w:tc>
          <w:tcPr>
            <w:tcW w:w="483" w:type="pct"/>
            <w:vAlign w:val="center"/>
          </w:tcPr>
          <w:p w14:paraId="3A167824" w14:textId="20253260" w:rsidR="004E25D9" w:rsidRPr="001B6C58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934" w:type="pct"/>
            <w:vAlign w:val="center"/>
          </w:tcPr>
          <w:p w14:paraId="0B0BD413" w14:textId="504A54EA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2" w:name="_Hlk117632039"/>
            <w:r w:rsidRPr="009B01C5">
              <w:rPr>
                <w:rFonts w:ascii="Times New Roman" w:hAnsi="Times New Roman"/>
                <w:color w:val="000000"/>
                <w:sz w:val="24"/>
                <w:szCs w:val="24"/>
              </w:rPr>
              <w:t>0,38461539</w:t>
            </w:r>
            <w:bookmarkEnd w:id="22"/>
          </w:p>
        </w:tc>
        <w:tc>
          <w:tcPr>
            <w:tcW w:w="858" w:type="pct"/>
            <w:vAlign w:val="center"/>
          </w:tcPr>
          <w:p w14:paraId="5FD38BF5" w14:textId="5637BD9D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3" w:name="_Hlk117632105"/>
            <w:r w:rsidRPr="00DB7FC7">
              <w:rPr>
                <w:rFonts w:ascii="Times New Roman" w:hAnsi="Times New Roman"/>
                <w:color w:val="000000"/>
                <w:sz w:val="24"/>
                <w:szCs w:val="24"/>
              </w:rPr>
              <w:t>0,24806947</w:t>
            </w:r>
            <w:bookmarkEnd w:id="23"/>
          </w:p>
        </w:tc>
        <w:tc>
          <w:tcPr>
            <w:tcW w:w="934" w:type="pct"/>
            <w:shd w:val="clear" w:color="auto" w:fill="auto"/>
            <w:noWrap/>
            <w:vAlign w:val="center"/>
          </w:tcPr>
          <w:p w14:paraId="51AD128A" w14:textId="6601EE8C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7563">
              <w:rPr>
                <w:rFonts w:ascii="Times New Roman" w:hAnsi="Times New Roman"/>
                <w:color w:val="000000"/>
                <w:sz w:val="24"/>
                <w:szCs w:val="24"/>
              </w:rPr>
              <w:t>0,23284516</w:t>
            </w:r>
          </w:p>
        </w:tc>
        <w:tc>
          <w:tcPr>
            <w:tcW w:w="858" w:type="pct"/>
            <w:shd w:val="clear" w:color="auto" w:fill="auto"/>
            <w:noWrap/>
            <w:vAlign w:val="center"/>
          </w:tcPr>
          <w:p w14:paraId="77AD1E7B" w14:textId="00680F4E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19BD">
              <w:rPr>
                <w:rFonts w:ascii="Times New Roman" w:hAnsi="Times New Roman"/>
                <w:color w:val="000000"/>
                <w:sz w:val="24"/>
                <w:szCs w:val="24"/>
              </w:rPr>
              <w:t>0,16963779</w:t>
            </w:r>
          </w:p>
        </w:tc>
        <w:tc>
          <w:tcPr>
            <w:tcW w:w="933" w:type="pct"/>
            <w:noWrap/>
          </w:tcPr>
          <w:p w14:paraId="47775988" w14:textId="0623A607" w:rsidR="004E25D9" w:rsidRPr="003740D7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0D7">
              <w:rPr>
                <w:rFonts w:ascii="Times New Roman" w:hAnsi="Times New Roman"/>
                <w:sz w:val="24"/>
              </w:rPr>
              <w:t>0,29172998</w:t>
            </w:r>
          </w:p>
        </w:tc>
      </w:tr>
      <w:tr w:rsidR="004E25D9" w:rsidRPr="00C72484" w14:paraId="2DC55A01" w14:textId="77777777" w:rsidTr="003740D7">
        <w:trPr>
          <w:trHeight w:val="315"/>
          <w:jc w:val="center"/>
        </w:trPr>
        <w:tc>
          <w:tcPr>
            <w:tcW w:w="483" w:type="pct"/>
            <w:vAlign w:val="center"/>
          </w:tcPr>
          <w:p w14:paraId="2F776D77" w14:textId="7DAF07B2" w:rsidR="004E25D9" w:rsidRPr="001B6C58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A9</w:t>
            </w:r>
          </w:p>
        </w:tc>
        <w:tc>
          <w:tcPr>
            <w:tcW w:w="934" w:type="pct"/>
            <w:vAlign w:val="center"/>
          </w:tcPr>
          <w:p w14:paraId="13AF4B12" w14:textId="04D0C804" w:rsidR="004E25D9" w:rsidRPr="009B01C5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280C">
              <w:rPr>
                <w:rFonts w:ascii="Times New Roman" w:hAnsi="Times New Roman"/>
                <w:color w:val="000000"/>
                <w:sz w:val="24"/>
                <w:szCs w:val="24"/>
              </w:rPr>
              <w:t>0,3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0769231</w:t>
            </w:r>
          </w:p>
        </w:tc>
        <w:tc>
          <w:tcPr>
            <w:tcW w:w="858" w:type="pct"/>
            <w:vAlign w:val="center"/>
          </w:tcPr>
          <w:p w14:paraId="46DFA70A" w14:textId="6AE81004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4" w:name="_Hlk117632232"/>
            <w:r w:rsidRPr="00DB7FC7">
              <w:rPr>
                <w:rFonts w:ascii="Times New Roman" w:hAnsi="Times New Roman"/>
                <w:color w:val="000000"/>
                <w:sz w:val="24"/>
                <w:szCs w:val="24"/>
              </w:rPr>
              <w:t>0,37210421</w:t>
            </w:r>
            <w:bookmarkEnd w:id="24"/>
          </w:p>
        </w:tc>
        <w:tc>
          <w:tcPr>
            <w:tcW w:w="934" w:type="pct"/>
            <w:shd w:val="clear" w:color="auto" w:fill="auto"/>
            <w:noWrap/>
            <w:vAlign w:val="center"/>
          </w:tcPr>
          <w:p w14:paraId="0D17F8A3" w14:textId="67CB5FA8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7563">
              <w:rPr>
                <w:rFonts w:ascii="Times New Roman" w:hAnsi="Times New Roman"/>
                <w:color w:val="000000"/>
                <w:sz w:val="24"/>
                <w:szCs w:val="24"/>
              </w:rPr>
              <w:t>0,31046021</w:t>
            </w:r>
          </w:p>
        </w:tc>
        <w:tc>
          <w:tcPr>
            <w:tcW w:w="858" w:type="pct"/>
            <w:shd w:val="clear" w:color="auto" w:fill="auto"/>
            <w:noWrap/>
            <w:vAlign w:val="center"/>
          </w:tcPr>
          <w:p w14:paraId="6BAA3C0F" w14:textId="4AA3284C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19BD">
              <w:rPr>
                <w:rFonts w:ascii="Times New Roman" w:hAnsi="Times New Roman"/>
                <w:color w:val="000000"/>
                <w:sz w:val="24"/>
                <w:szCs w:val="24"/>
              </w:rPr>
              <w:t>0,42409447</w:t>
            </w:r>
          </w:p>
        </w:tc>
        <w:tc>
          <w:tcPr>
            <w:tcW w:w="933" w:type="pct"/>
            <w:noWrap/>
          </w:tcPr>
          <w:p w14:paraId="7CCF0A26" w14:textId="79EEE6C4" w:rsidR="004E25D9" w:rsidRPr="003740D7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0D7">
              <w:rPr>
                <w:rFonts w:ascii="Times New Roman" w:hAnsi="Times New Roman"/>
                <w:sz w:val="24"/>
              </w:rPr>
              <w:t>0,29172998</w:t>
            </w:r>
          </w:p>
        </w:tc>
      </w:tr>
      <w:tr w:rsidR="004E25D9" w:rsidRPr="00C72484" w14:paraId="075BF20E" w14:textId="77777777" w:rsidTr="003740D7">
        <w:trPr>
          <w:trHeight w:val="315"/>
          <w:jc w:val="center"/>
        </w:trPr>
        <w:tc>
          <w:tcPr>
            <w:tcW w:w="483" w:type="pct"/>
            <w:vAlign w:val="center"/>
          </w:tcPr>
          <w:p w14:paraId="43077993" w14:textId="5CB29981" w:rsidR="004E25D9" w:rsidRPr="001B6C58" w:rsidRDefault="004E25D9" w:rsidP="004E25D9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A10</w:t>
            </w:r>
          </w:p>
        </w:tc>
        <w:tc>
          <w:tcPr>
            <w:tcW w:w="934" w:type="pct"/>
            <w:vAlign w:val="center"/>
          </w:tcPr>
          <w:p w14:paraId="10CFC682" w14:textId="298464FA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1C5">
              <w:rPr>
                <w:rFonts w:ascii="Times New Roman" w:hAnsi="Times New Roman"/>
                <w:color w:val="000000"/>
                <w:sz w:val="24"/>
                <w:szCs w:val="24"/>
              </w:rPr>
              <w:t>0,38461539</w:t>
            </w:r>
          </w:p>
        </w:tc>
        <w:tc>
          <w:tcPr>
            <w:tcW w:w="858" w:type="pct"/>
            <w:vAlign w:val="center"/>
          </w:tcPr>
          <w:p w14:paraId="0DFF355B" w14:textId="1A4DB2EB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7FC7">
              <w:rPr>
                <w:rFonts w:ascii="Times New Roman" w:hAnsi="Times New Roman"/>
                <w:color w:val="000000"/>
                <w:sz w:val="24"/>
                <w:szCs w:val="24"/>
              </w:rPr>
              <w:t>0,24806947</w:t>
            </w:r>
          </w:p>
        </w:tc>
        <w:tc>
          <w:tcPr>
            <w:tcW w:w="934" w:type="pct"/>
            <w:shd w:val="clear" w:color="auto" w:fill="auto"/>
            <w:noWrap/>
            <w:vAlign w:val="center"/>
          </w:tcPr>
          <w:p w14:paraId="12AEAC84" w14:textId="74ABA200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7563">
              <w:rPr>
                <w:rFonts w:ascii="Times New Roman" w:hAnsi="Times New Roman"/>
                <w:color w:val="000000"/>
                <w:sz w:val="24"/>
                <w:szCs w:val="24"/>
              </w:rPr>
              <w:t>0,38807527</w:t>
            </w:r>
          </w:p>
        </w:tc>
        <w:tc>
          <w:tcPr>
            <w:tcW w:w="858" w:type="pct"/>
            <w:shd w:val="clear" w:color="auto" w:fill="auto"/>
            <w:noWrap/>
            <w:vAlign w:val="center"/>
          </w:tcPr>
          <w:p w14:paraId="521D103B" w14:textId="32660FBA" w:rsidR="004E25D9" w:rsidRPr="008B280C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19BD">
              <w:rPr>
                <w:rFonts w:ascii="Times New Roman" w:hAnsi="Times New Roman"/>
                <w:color w:val="000000"/>
                <w:sz w:val="24"/>
                <w:szCs w:val="24"/>
              </w:rPr>
              <w:t>0,33927558</w:t>
            </w:r>
          </w:p>
        </w:tc>
        <w:tc>
          <w:tcPr>
            <w:tcW w:w="933" w:type="pct"/>
            <w:noWrap/>
          </w:tcPr>
          <w:p w14:paraId="40047DD4" w14:textId="78E4AD25" w:rsidR="004E25D9" w:rsidRPr="003740D7" w:rsidRDefault="004E25D9" w:rsidP="004E25D9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5" w:name="_Hlk119882943"/>
            <w:r w:rsidRPr="003740D7">
              <w:rPr>
                <w:rFonts w:ascii="Times New Roman" w:hAnsi="Times New Roman"/>
                <w:sz w:val="24"/>
              </w:rPr>
              <w:t>0,29172998</w:t>
            </w:r>
            <w:bookmarkEnd w:id="25"/>
          </w:p>
        </w:tc>
      </w:tr>
    </w:tbl>
    <w:p w14:paraId="2D0371F7" w14:textId="6C8C6D61" w:rsidR="008B280C" w:rsidRPr="00E2727D" w:rsidRDefault="008B280C" w:rsidP="004360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C966DDD" w14:textId="4ECEFDF8" w:rsidR="00A43C53" w:rsidRPr="006C5224" w:rsidRDefault="00C63B40" w:rsidP="00664A4B">
      <w:pPr>
        <w:pStyle w:val="ListParagraph"/>
        <w:numPr>
          <w:ilvl w:val="0"/>
          <w:numId w:val="44"/>
        </w:numPr>
        <w:spacing w:after="0" w:line="48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6C5224">
        <w:rPr>
          <w:rFonts w:ascii="Times New Roman" w:hAnsi="Times New Roman"/>
          <w:sz w:val="24"/>
          <w:szCs w:val="24"/>
        </w:rPr>
        <w:t>Mengoptimalkan Atribut</w:t>
      </w:r>
    </w:p>
    <w:p w14:paraId="3201A847" w14:textId="697F392C" w:rsidR="007D4CC9" w:rsidRDefault="007D4CC9" w:rsidP="000B50AC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442FF">
        <w:rPr>
          <w:rFonts w:ascii="Times New Roman" w:hAnsi="Times New Roman"/>
          <w:sz w:val="24"/>
          <w:szCs w:val="24"/>
        </w:rPr>
        <w:t xml:space="preserve">Untuk optimalisasi matriks ternormalisasi </w:t>
      </w:r>
      <w:r w:rsidR="00E47A19">
        <w:rPr>
          <w:rFonts w:ascii="Times New Roman" w:hAnsi="Times New Roman"/>
          <w:sz w:val="24"/>
          <w:szCs w:val="24"/>
        </w:rPr>
        <w:t xml:space="preserve">dari setiap </w:t>
      </w:r>
      <w:r w:rsidR="0032355B" w:rsidRPr="0032355B">
        <w:rPr>
          <w:rFonts w:ascii="Times New Roman" w:hAnsi="Times New Roman"/>
          <w:sz w:val="24"/>
          <w:szCs w:val="24"/>
        </w:rPr>
        <w:t>alternatif</w:t>
      </w:r>
      <w:r w:rsidR="00E47A19">
        <w:rPr>
          <w:rFonts w:ascii="Times New Roman" w:hAnsi="Times New Roman"/>
          <w:sz w:val="24"/>
          <w:szCs w:val="24"/>
        </w:rPr>
        <w:t xml:space="preserve">, </w:t>
      </w:r>
      <w:r w:rsidRPr="000442FF">
        <w:rPr>
          <w:rFonts w:ascii="Times New Roman" w:hAnsi="Times New Roman"/>
          <w:sz w:val="24"/>
          <w:szCs w:val="24"/>
        </w:rPr>
        <w:t>maka dilakukan</w:t>
      </w:r>
      <w:r w:rsidR="00DD4CF5">
        <w:rPr>
          <w:rFonts w:ascii="Times New Roman" w:hAnsi="Times New Roman"/>
          <w:sz w:val="24"/>
          <w:szCs w:val="24"/>
        </w:rPr>
        <w:t xml:space="preserve"> </w:t>
      </w:r>
      <w:r w:rsidRPr="000442FF">
        <w:rPr>
          <w:rFonts w:ascii="Times New Roman" w:hAnsi="Times New Roman"/>
          <w:sz w:val="24"/>
          <w:szCs w:val="24"/>
        </w:rPr>
        <w:t>perkalian bobot disertakan pencarian y ternormalisasi. Maka nilai Xij * Wj yaitu sebagai berikut</w:t>
      </w:r>
      <w:r w:rsidR="00464F17">
        <w:rPr>
          <w:rFonts w:ascii="Times New Roman" w:hAnsi="Times New Roman"/>
          <w:sz w:val="24"/>
          <w:szCs w:val="24"/>
        </w:rPr>
        <w:t xml:space="preserve"> </w:t>
      </w:r>
      <w:r w:rsidRPr="000442FF">
        <w:rPr>
          <w:rFonts w:ascii="Times New Roman" w:hAnsi="Times New Roman"/>
          <w:sz w:val="24"/>
          <w:szCs w:val="24"/>
        </w:rPr>
        <w:t>:</w:t>
      </w:r>
    </w:p>
    <w:p w14:paraId="04A18257" w14:textId="14BE6979" w:rsidR="004A02F7" w:rsidRPr="004845F4" w:rsidRDefault="004A02F7" w:rsidP="0032355B">
      <w:pPr>
        <w:spacing w:after="0" w:line="480" w:lineRule="auto"/>
        <w:ind w:left="851" w:hanging="425"/>
        <w:rPr>
          <w:rFonts w:ascii="Times New Roman" w:hAnsi="Times New Roman"/>
          <w:b/>
          <w:bCs/>
          <w:color w:val="333333"/>
          <w:sz w:val="24"/>
          <w:szCs w:val="24"/>
        </w:rPr>
      </w:pPr>
      <w:bookmarkStart w:id="26" w:name="_Hlk83761611"/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="00A95721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A1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= (x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1,1(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1,2(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1,3(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3+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 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1,</w:t>
      </w:r>
      <w:r w:rsidR="008B280C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4(max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="00776377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- 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x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1,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(</w:t>
      </w:r>
      <w:r w:rsidR="00182AEF"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min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)</w:t>
      </w:r>
    </w:p>
    <w:p w14:paraId="2038F1CA" w14:textId="20211548" w:rsidR="00FD079C" w:rsidRDefault="00A95721" w:rsidP="0032355B">
      <w:pPr>
        <w:spacing w:after="0" w:line="480" w:lineRule="auto"/>
        <w:ind w:left="851" w:hanging="425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lastRenderedPageBreak/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A1</w:t>
      </w:r>
      <w:r w:rsidR="004A02F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=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48602D" w:rsidRPr="0048602D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0,30769231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*40%</w:t>
      </w:r>
      <w:r w:rsidR="0077637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="0077637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+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48602D" w:rsidRPr="0048602D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0,37210421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*30%</w:t>
      </w:r>
      <w:r w:rsidR="00E26E35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  <w:r w:rsidR="00E26E35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+ </w:t>
      </w:r>
      <w:r w:rsidR="004A02F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48602D" w:rsidRPr="0048602D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0,31046021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15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%</w:t>
      </w:r>
      <w:r w:rsidR="004A02F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4A02F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4311EF37" w14:textId="2C065D6D" w:rsidR="004A02F7" w:rsidRPr="004845F4" w:rsidRDefault="00FD079C" w:rsidP="00FD079C">
      <w:pPr>
        <w:spacing w:after="0" w:line="480" w:lineRule="auto"/>
        <w:ind w:left="851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 </w:t>
      </w:r>
      <w:r w:rsidR="004A02F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48602D" w:rsidRPr="0048602D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0,33927558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0%)+(</w:t>
      </w:r>
      <w:r w:rsidR="001E0657" w:rsidRPr="001E065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0,29172998</w:t>
      </w:r>
      <w:r w:rsidR="0078580F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5</w:t>
      </w:r>
      <w:r w:rsidR="001E0657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%</w:t>
      </w:r>
      <w:r w:rsidR="004A02F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="00182AEF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2212DFE2" w14:textId="77D08E87" w:rsidR="004A02F7" w:rsidRPr="00FD079C" w:rsidRDefault="00FD079C" w:rsidP="00FD079C">
      <w:pPr>
        <w:spacing w:after="0"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     </w:t>
      </w:r>
      <w:r w:rsidR="00A95721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="00A95721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="00A95721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A1</w:t>
      </w:r>
      <w:r w:rsidR="004A02F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</w:t>
      </w:r>
      <w:r w:rsidR="00DD4CF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1B6C58" w:rsidRPr="004845F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1E0657" w:rsidRPr="001E0657">
        <w:rPr>
          <w:rFonts w:ascii="Times New Roman" w:hAnsi="Times New Roman"/>
          <w:color w:val="000000"/>
          <w:sz w:val="24"/>
          <w:szCs w:val="24"/>
        </w:rPr>
        <w:t>0,26750269</w:t>
      </w:r>
    </w:p>
    <w:bookmarkEnd w:id="26"/>
    <w:p w14:paraId="49239ED8" w14:textId="3F016EC7" w:rsidR="00D42C9A" w:rsidRPr="004845F4" w:rsidRDefault="00D42C9A" w:rsidP="0032355B">
      <w:pPr>
        <w:spacing w:after="0" w:line="480" w:lineRule="auto"/>
        <w:ind w:left="851" w:hanging="425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A2</w:t>
      </w:r>
      <w:r w:rsidR="00FD079C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= (x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2,1(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2,2(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2,3(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3+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 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2,</w:t>
      </w:r>
      <w:r w:rsidR="008B280C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4(max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="00776377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776377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-</w:t>
      </w:r>
      <w:r w:rsidR="00DD4CF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x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2,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(</w:t>
      </w:r>
      <w:r w:rsidR="00182AEF"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min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) </w:t>
      </w:r>
    </w:p>
    <w:p w14:paraId="2A8ECEAE" w14:textId="3F6DAE7D" w:rsidR="00FD079C" w:rsidRDefault="00D42C9A" w:rsidP="0032355B">
      <w:pPr>
        <w:spacing w:after="0" w:line="480" w:lineRule="auto"/>
        <w:ind w:left="851" w:hanging="425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A2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=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48602D" w:rsidRPr="0048602D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0,15384616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*40%</w:t>
      </w:r>
      <w:r w:rsidR="0077637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="00DD4CF5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="0077637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+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48602D" w:rsidRPr="0048602D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0,24806947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*30%</w:t>
      </w:r>
      <w:r w:rsidR="00E26E35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="00E26E35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+</w:t>
      </w:r>
      <w:r w:rsidR="00DD4CF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48602D" w:rsidRPr="0048602D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0,23284516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15%)-</w:t>
      </w:r>
    </w:p>
    <w:p w14:paraId="769191B8" w14:textId="7AA1F411" w:rsidR="00D42C9A" w:rsidRPr="004845F4" w:rsidRDefault="00FD079C" w:rsidP="0032355B">
      <w:pPr>
        <w:spacing w:after="0" w:line="480" w:lineRule="auto"/>
        <w:ind w:left="851" w:hanging="425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       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48602D" w:rsidRPr="0048602D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0,16963779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0%</w:t>
      </w:r>
      <w:r w:rsidR="00D42C9A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="0077637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-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1E0657" w:rsidRPr="001E065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0,14586499</w:t>
      </w:r>
      <w:r w:rsidR="0078580F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5</w:t>
      </w:r>
      <w:r w:rsidR="001E0657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%</w:t>
      </w:r>
      <w:r w:rsidR="00D42C9A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="00182AEF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49902419" w14:textId="30B381C4" w:rsidR="00D42C9A" w:rsidRPr="00752CD6" w:rsidRDefault="00D42C9A" w:rsidP="00FD079C">
      <w:pPr>
        <w:spacing w:after="0" w:line="480" w:lineRule="auto"/>
        <w:ind w:firstLine="426"/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A2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</w:t>
      </w:r>
      <w:r w:rsidR="00930D8E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1E0657" w:rsidRPr="001E0657">
        <w:rPr>
          <w:rFonts w:ascii="Times New Roman" w:hAnsi="Times New Roman"/>
          <w:color w:val="000000"/>
          <w:sz w:val="24"/>
          <w:szCs w:val="24"/>
        </w:rPr>
        <w:t>0,16167782</w:t>
      </w:r>
    </w:p>
    <w:p w14:paraId="39C5AE6C" w14:textId="45BEA747" w:rsidR="00BA1DA6" w:rsidRPr="004845F4" w:rsidRDefault="00BA1DA6" w:rsidP="0032355B">
      <w:pPr>
        <w:spacing w:after="0" w:line="480" w:lineRule="auto"/>
        <w:ind w:left="851" w:hanging="425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A3</w:t>
      </w:r>
      <w:r w:rsidR="00FD079C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= (x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3,1(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3,2(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3,3(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3+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 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3,</w:t>
      </w:r>
      <w:r w:rsidR="008B280C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4(max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="00776377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776377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- 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x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3,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(</w:t>
      </w:r>
      <w:r w:rsidR="00182AEF"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min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) </w:t>
      </w:r>
    </w:p>
    <w:p w14:paraId="5FECFC30" w14:textId="1226F366" w:rsidR="00FD079C" w:rsidRDefault="00BA1DA6" w:rsidP="0032355B">
      <w:pPr>
        <w:spacing w:after="0" w:line="480" w:lineRule="auto"/>
        <w:ind w:left="851" w:hanging="425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A3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=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48602D" w:rsidRPr="0048602D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0,38461539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*40%</w:t>
      </w:r>
      <w:r w:rsidR="0077637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  <w:r w:rsidR="0077637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+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48602D" w:rsidRPr="0048602D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0,37210421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*30%</w:t>
      </w:r>
      <w:r w:rsidR="00E26E35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 +</w:t>
      </w:r>
      <w:r w:rsidR="00E26E35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E26E35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48602D" w:rsidRPr="0048602D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0,31046021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15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%</w:t>
      </w:r>
      <w:r w:rsidR="00E26E35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="00E26E35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</w:t>
      </w:r>
    </w:p>
    <w:p w14:paraId="6FC128D1" w14:textId="207B5259" w:rsidR="00BA1DA6" w:rsidRPr="004845F4" w:rsidRDefault="00FD079C" w:rsidP="00FD079C">
      <w:pPr>
        <w:spacing w:after="0" w:line="480" w:lineRule="auto"/>
        <w:ind w:left="851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 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48602D" w:rsidRPr="0048602D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0,42409447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0%</w:t>
      </w:r>
      <w:r w:rsidR="00BA1DA6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="0077637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-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1E0657" w:rsidRPr="001E065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0,29172998</w:t>
      </w:r>
      <w:r w:rsidR="0078580F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5</w:t>
      </w:r>
      <w:r w:rsidR="001E0657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%</w:t>
      </w:r>
      <w:r w:rsidR="00BA1DA6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</w:p>
    <w:p w14:paraId="6047D3FB" w14:textId="640B6B91" w:rsidR="00BA1DA6" w:rsidRPr="00752CD6" w:rsidRDefault="00BA1DA6" w:rsidP="00FD079C">
      <w:pPr>
        <w:spacing w:after="0" w:line="480" w:lineRule="auto"/>
        <w:ind w:firstLine="426"/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A3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</w:t>
      </w:r>
      <w:r w:rsidR="00930D8E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1E0657" w:rsidRPr="001E0657">
        <w:rPr>
          <w:rFonts w:ascii="Times New Roman" w:hAnsi="Times New Roman"/>
          <w:color w:val="000000"/>
          <w:sz w:val="24"/>
          <w:szCs w:val="24"/>
        </w:rPr>
        <w:t>0,30754339</w:t>
      </w:r>
    </w:p>
    <w:p w14:paraId="3E9C4057" w14:textId="237F79D3" w:rsidR="00116B3F" w:rsidRPr="004845F4" w:rsidRDefault="00116B3F" w:rsidP="0032355B">
      <w:pPr>
        <w:spacing w:after="0" w:line="480" w:lineRule="auto"/>
        <w:ind w:left="851" w:hanging="425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A4</w:t>
      </w:r>
      <w:r w:rsidR="00FD079C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= (x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4,1(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4,2(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4,3(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3+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 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4,</w:t>
      </w:r>
      <w:r w:rsidR="008B280C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4(max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="00776377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776377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- 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x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4,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(</w:t>
      </w:r>
      <w:r w:rsidR="00182AEF"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min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="00182AEF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) </w:t>
      </w:r>
    </w:p>
    <w:p w14:paraId="1763DB84" w14:textId="3B756820" w:rsidR="00FD079C" w:rsidRDefault="00116B3F" w:rsidP="0032355B">
      <w:pPr>
        <w:spacing w:after="0" w:line="480" w:lineRule="auto"/>
        <w:ind w:left="851" w:hanging="425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A4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=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9D0595" w:rsidRPr="009D059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0,38461539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*40%</w:t>
      </w:r>
      <w:r w:rsidR="0077637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="0077637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+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9D0595" w:rsidRPr="009D0595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0,24806947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*30%</w:t>
      </w:r>
      <w:r w:rsidR="00E26E35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  <w:r w:rsidR="00E26E35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+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9D0595" w:rsidRPr="009D059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0,31046021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15%)-</w:t>
      </w:r>
    </w:p>
    <w:p w14:paraId="0B5D22A0" w14:textId="43AEE3C5" w:rsidR="00116B3F" w:rsidRPr="004845F4" w:rsidRDefault="00FD079C" w:rsidP="00FD079C">
      <w:pPr>
        <w:spacing w:after="0" w:line="480" w:lineRule="auto"/>
        <w:ind w:left="851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9D0595" w:rsidRPr="009D059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0,33927558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0%</w:t>
      </w:r>
      <w:r w:rsidR="00116B3F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="00776377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-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1E0657" w:rsidRPr="001E065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0,29172998</w:t>
      </w:r>
      <w:r w:rsidR="0078580F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5</w:t>
      </w:r>
      <w:r w:rsidR="001E0657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%</w:t>
      </w:r>
      <w:r w:rsidR="00116B3F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="00182AEF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0F05FF83" w14:textId="065ADA0A" w:rsidR="00116B3F" w:rsidRPr="00835746" w:rsidRDefault="00116B3F" w:rsidP="00FD079C">
      <w:pPr>
        <w:spacing w:after="0" w:line="480" w:lineRule="auto"/>
        <w:ind w:firstLine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A4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</w:t>
      </w:r>
      <w:r w:rsidR="00930D8E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1E0657" w:rsidRPr="001E0657">
        <w:rPr>
          <w:rFonts w:ascii="Times New Roman" w:hAnsi="Times New Roman"/>
          <w:color w:val="000000"/>
          <w:sz w:val="24"/>
          <w:szCs w:val="24"/>
        </w:rPr>
        <w:t>0,26577265</w:t>
      </w:r>
    </w:p>
    <w:p w14:paraId="7E8DA7A6" w14:textId="71D1FD8B" w:rsidR="0016490D" w:rsidRPr="004845F4" w:rsidRDefault="0016490D" w:rsidP="0016490D">
      <w:pPr>
        <w:spacing w:after="0" w:line="480" w:lineRule="auto"/>
        <w:ind w:left="851" w:hanging="425"/>
        <w:rPr>
          <w:rFonts w:ascii="Times New Roman" w:hAnsi="Times New Roman"/>
          <w:b/>
          <w:bCs/>
          <w:color w:val="333333"/>
          <w:sz w:val="24"/>
          <w:szCs w:val="24"/>
        </w:rPr>
      </w:pPr>
      <w:bookmarkStart w:id="27" w:name="_Hlk83761580"/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A5</w:t>
      </w:r>
      <w:r w:rsidR="00FD079C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= (x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5,1(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5,2(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5,3(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3+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 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5,</w:t>
      </w:r>
      <w:r w:rsidR="008B280C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4(max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-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5,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min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) </w:t>
      </w:r>
    </w:p>
    <w:p w14:paraId="4585253A" w14:textId="027B113C" w:rsidR="00FD079C" w:rsidRDefault="0016490D" w:rsidP="0016490D">
      <w:pPr>
        <w:spacing w:after="0" w:line="480" w:lineRule="auto"/>
        <w:ind w:left="851" w:hanging="425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A5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=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9D0595" w:rsidRPr="009D059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0,15384616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*40%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+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9D0595" w:rsidRPr="009D0595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0,37210421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*30%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+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9D0595" w:rsidRPr="009D059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0,38807527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15%)-</w:t>
      </w:r>
    </w:p>
    <w:p w14:paraId="1B658A63" w14:textId="0C8C3A43" w:rsidR="0016490D" w:rsidRPr="004845F4" w:rsidRDefault="00FD079C" w:rsidP="0016490D">
      <w:pPr>
        <w:spacing w:after="0" w:line="480" w:lineRule="auto"/>
        <w:ind w:left="851" w:hanging="425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        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9D0595" w:rsidRPr="009D0595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0,08481890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0%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-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1E0657" w:rsidRPr="001E065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0,43759497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5</w:t>
      </w:r>
      <w:r w:rsidR="001E0657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%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</w:p>
    <w:p w14:paraId="217AADD7" w14:textId="12098D4D" w:rsidR="0016490D" w:rsidRPr="00B61C88" w:rsidRDefault="0016490D" w:rsidP="00FD079C">
      <w:pPr>
        <w:spacing w:after="0" w:line="480" w:lineRule="auto"/>
        <w:ind w:firstLine="426"/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A5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1E0657" w:rsidRPr="001E0657">
        <w:rPr>
          <w:rFonts w:ascii="Times New Roman" w:hAnsi="Times New Roman"/>
          <w:color w:val="000000"/>
          <w:sz w:val="24"/>
          <w:szCs w:val="24"/>
        </w:rPr>
        <w:t>0,17139402</w:t>
      </w:r>
    </w:p>
    <w:bookmarkEnd w:id="27"/>
    <w:p w14:paraId="62057923" w14:textId="5155F763" w:rsidR="0016490D" w:rsidRPr="004845F4" w:rsidRDefault="0016490D" w:rsidP="0016490D">
      <w:pPr>
        <w:spacing w:after="0" w:line="480" w:lineRule="auto"/>
        <w:ind w:left="851" w:hanging="425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A6</w:t>
      </w:r>
      <w:r w:rsidR="00FD079C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= (x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6,1(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6,2(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6,3(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3+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 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6,</w:t>
      </w:r>
      <w:r w:rsidR="008B280C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4(max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-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6,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min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) </w:t>
      </w:r>
    </w:p>
    <w:p w14:paraId="0439237F" w14:textId="299F5BC2" w:rsidR="00FD079C" w:rsidRDefault="0016490D" w:rsidP="0016490D">
      <w:pPr>
        <w:spacing w:after="0" w:line="480" w:lineRule="auto"/>
        <w:ind w:left="851" w:hanging="425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A6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=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B61C88" w:rsidRPr="00B61C88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0,38461539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*40%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+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B61C88" w:rsidRPr="00B61C88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0,24806947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*30%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+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B61C88" w:rsidRPr="00B61C88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0,38807527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15%)-</w:t>
      </w:r>
    </w:p>
    <w:p w14:paraId="706A4BBA" w14:textId="34765865" w:rsidR="00FD079C" w:rsidRDefault="00FD079C" w:rsidP="00FD079C">
      <w:pPr>
        <w:spacing w:after="0" w:line="480" w:lineRule="auto"/>
        <w:ind w:left="851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 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B61C88" w:rsidRPr="00B61C88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0,33927558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0%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-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1E0657" w:rsidRPr="001E0657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0,43759497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5</w:t>
      </w:r>
      <w:r w:rsidR="0061492F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%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</w:p>
    <w:p w14:paraId="6B750942" w14:textId="43D77E33" w:rsidR="0016490D" w:rsidRPr="00FD079C" w:rsidRDefault="0016490D" w:rsidP="00FD079C">
      <w:pPr>
        <w:spacing w:after="0" w:line="480" w:lineRule="auto"/>
        <w:ind w:firstLine="426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A6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1E0657" w:rsidRPr="001E0657">
        <w:rPr>
          <w:rFonts w:ascii="Times New Roman" w:hAnsi="Times New Roman"/>
          <w:color w:val="000000"/>
          <w:sz w:val="24"/>
          <w:szCs w:val="24"/>
        </w:rPr>
        <w:t>0,26670916</w:t>
      </w:r>
    </w:p>
    <w:p w14:paraId="211A245E" w14:textId="7EC53C86" w:rsidR="0016490D" w:rsidRPr="004845F4" w:rsidRDefault="0016490D" w:rsidP="0016490D">
      <w:pPr>
        <w:spacing w:after="0" w:line="480" w:lineRule="auto"/>
        <w:ind w:left="851" w:hanging="425"/>
        <w:rPr>
          <w:rFonts w:ascii="Times New Roman" w:hAnsi="Times New Roman"/>
          <w:b/>
          <w:bCs/>
          <w:color w:val="333333"/>
          <w:sz w:val="24"/>
          <w:szCs w:val="24"/>
        </w:rPr>
      </w:pPr>
      <w:bookmarkStart w:id="28" w:name="_Hlk83761639"/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A7</w:t>
      </w:r>
      <w:r w:rsidR="00FD079C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= (x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7,1(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7,2(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7,3(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3+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 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7,</w:t>
      </w:r>
      <w:r w:rsidR="008B280C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4(max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-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7,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min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)</w:t>
      </w:r>
    </w:p>
    <w:p w14:paraId="47C39A18" w14:textId="68FA2301" w:rsidR="00FD079C" w:rsidRDefault="0016490D" w:rsidP="0016490D">
      <w:pPr>
        <w:spacing w:after="0" w:line="480" w:lineRule="auto"/>
        <w:ind w:left="851" w:hanging="425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lastRenderedPageBreak/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A7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=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B61C88" w:rsidRPr="00B61C88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0,15384616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*40%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+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B61C88" w:rsidRPr="00B61C88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0,37210421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*30%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+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B61C88" w:rsidRPr="00B61C88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0,23284516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15%)-</w:t>
      </w:r>
    </w:p>
    <w:p w14:paraId="065FB196" w14:textId="6D09B882" w:rsidR="00FD079C" w:rsidRDefault="00FD079C" w:rsidP="00FD079C">
      <w:pPr>
        <w:spacing w:after="0" w:line="480" w:lineRule="auto"/>
        <w:ind w:left="851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B61C88" w:rsidRPr="00B61C88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0,33927558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0%)+(</w:t>
      </w:r>
      <w:r w:rsidR="00DD41B3" w:rsidRPr="00DD41B3">
        <w:t xml:space="preserve"> </w:t>
      </w:r>
      <w:r w:rsidR="00DD41B3" w:rsidRPr="00DD41B3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0,29172998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341BA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="00DD41B3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0%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</w:p>
    <w:p w14:paraId="185C406C" w14:textId="4772054C" w:rsidR="0016490D" w:rsidRPr="00FD079C" w:rsidRDefault="0016490D" w:rsidP="00FD079C">
      <w:pPr>
        <w:spacing w:after="0" w:line="480" w:lineRule="auto"/>
        <w:ind w:firstLine="426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A7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</w:t>
      </w:r>
      <w:r w:rsidR="00DD4CF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4845F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D41B3" w:rsidRPr="00DD41B3">
        <w:rPr>
          <w:rFonts w:ascii="Times New Roman" w:hAnsi="Times New Roman"/>
          <w:color w:val="000000"/>
          <w:sz w:val="24"/>
          <w:szCs w:val="24"/>
        </w:rPr>
        <w:t>0,20582583</w:t>
      </w:r>
    </w:p>
    <w:bookmarkEnd w:id="28"/>
    <w:p w14:paraId="3E42CCE8" w14:textId="10F2070E" w:rsidR="0016490D" w:rsidRPr="004845F4" w:rsidRDefault="0016490D" w:rsidP="0016490D">
      <w:pPr>
        <w:spacing w:after="0" w:line="480" w:lineRule="auto"/>
        <w:ind w:left="851" w:hanging="425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A8</w:t>
      </w:r>
      <w:r w:rsidR="00FD079C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= (x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8,1(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8,2(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8,3(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3+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 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8,</w:t>
      </w:r>
      <w:r w:rsidR="008B280C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4(max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-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8,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min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)</w:t>
      </w:r>
    </w:p>
    <w:p w14:paraId="1BB25D11" w14:textId="5DE627E8" w:rsidR="00FD079C" w:rsidRDefault="0016490D" w:rsidP="0016490D">
      <w:pPr>
        <w:spacing w:after="0" w:line="480" w:lineRule="auto"/>
        <w:ind w:left="851" w:hanging="425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A8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=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B61C88" w:rsidRPr="00B61C88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0,38461539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*40%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+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B61C88" w:rsidRPr="00B61C88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0,24806947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*30%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+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B61C88" w:rsidRPr="00B61C88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0,23284516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15%)-</w:t>
      </w:r>
    </w:p>
    <w:p w14:paraId="23BBBF38" w14:textId="57CB2A1F" w:rsidR="0016490D" w:rsidRPr="004845F4" w:rsidRDefault="00FD079C" w:rsidP="00FD079C">
      <w:pPr>
        <w:spacing w:after="0" w:line="480" w:lineRule="auto"/>
        <w:ind w:left="851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B61C88" w:rsidRPr="00B61C88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0,16963779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0%)+(</w:t>
      </w:r>
      <w:r w:rsidR="00DD41B3" w:rsidRPr="00DD41B3">
        <w:t xml:space="preserve"> </w:t>
      </w:r>
      <w:r w:rsidR="00DD41B3" w:rsidRPr="00DD41B3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0,29172998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5</w:t>
      </w:r>
      <w:r w:rsidR="00DD41B3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%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</w:p>
    <w:p w14:paraId="74A38023" w14:textId="588A6D22" w:rsidR="0016490D" w:rsidRPr="00382824" w:rsidRDefault="0016490D" w:rsidP="00FD079C">
      <w:pPr>
        <w:spacing w:after="0" w:line="480" w:lineRule="auto"/>
        <w:ind w:firstLine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A8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</w:t>
      </w:r>
      <w:r w:rsidR="00DD4CF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DD41B3" w:rsidRPr="00DD41B3">
        <w:rPr>
          <w:rFonts w:ascii="Times New Roman" w:hAnsi="Times New Roman"/>
          <w:color w:val="000000"/>
          <w:sz w:val="24"/>
          <w:szCs w:val="24"/>
        </w:rPr>
        <w:t>0,21632209</w:t>
      </w:r>
    </w:p>
    <w:p w14:paraId="08557A1A" w14:textId="0F76C7EB" w:rsidR="0016490D" w:rsidRPr="004845F4" w:rsidRDefault="0016490D" w:rsidP="0016490D">
      <w:pPr>
        <w:spacing w:after="0" w:line="480" w:lineRule="auto"/>
        <w:ind w:left="851" w:hanging="425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A9</w:t>
      </w:r>
      <w:r w:rsidR="00FD079C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= (x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9,1(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9,2(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9,3(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3+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 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9,</w:t>
      </w:r>
      <w:r w:rsidR="008B280C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4(max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-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9,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min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)</w:t>
      </w:r>
    </w:p>
    <w:p w14:paraId="72CE7668" w14:textId="73E429E1" w:rsidR="00FD079C" w:rsidRDefault="0016490D" w:rsidP="0016490D">
      <w:pPr>
        <w:spacing w:after="0" w:line="480" w:lineRule="auto"/>
        <w:ind w:left="851" w:hanging="425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A9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=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B61C88" w:rsidRPr="00B61C88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0,30769231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*40%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+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B61C88" w:rsidRPr="00B61C88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0,37210421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*30%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+ </w:t>
      </w:r>
    </w:p>
    <w:p w14:paraId="5239EE4B" w14:textId="486CBB7F" w:rsidR="0016490D" w:rsidRPr="004845F4" w:rsidRDefault="00FD079C" w:rsidP="00FD079C">
      <w:pPr>
        <w:spacing w:after="0" w:line="480" w:lineRule="auto"/>
        <w:ind w:left="851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  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397014" w:rsidRPr="0039701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0,31046021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15%)-(</w:t>
      </w:r>
      <w:r w:rsidR="00397014" w:rsidRPr="0039701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0,42409447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0%)+(</w:t>
      </w:r>
      <w:r w:rsidR="00DD41B3" w:rsidRPr="00DD41B3">
        <w:t xml:space="preserve"> </w:t>
      </w:r>
      <w:r w:rsidR="00DD41B3" w:rsidRPr="00DD41B3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0,29172998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5</w:t>
      </w:r>
      <w:r w:rsidR="00DD41B3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%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</w:p>
    <w:p w14:paraId="13778B97" w14:textId="4367B154" w:rsidR="0016490D" w:rsidRPr="00382824" w:rsidRDefault="0016490D" w:rsidP="00FD079C">
      <w:pPr>
        <w:spacing w:after="0" w:line="480" w:lineRule="auto"/>
        <w:ind w:firstLine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A9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 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</w:t>
      </w:r>
      <w:r w:rsidR="00DD4CF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DD41B3" w:rsidRPr="00DD41B3">
        <w:rPr>
          <w:rFonts w:ascii="Times New Roman" w:hAnsi="Times New Roman"/>
          <w:color w:val="000000"/>
          <w:sz w:val="24"/>
          <w:szCs w:val="24"/>
        </w:rPr>
        <w:t>0,28446647</w:t>
      </w:r>
    </w:p>
    <w:p w14:paraId="7095947F" w14:textId="6DE94158" w:rsidR="0016490D" w:rsidRPr="004845F4" w:rsidRDefault="0016490D" w:rsidP="0016490D">
      <w:pPr>
        <w:spacing w:after="0" w:line="480" w:lineRule="auto"/>
        <w:ind w:left="851" w:hanging="425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A10</w:t>
      </w:r>
      <w:r w:rsidR="00FD079C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= (x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10,1(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10,2(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10,3(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3+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 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10,</w:t>
      </w:r>
      <w:r w:rsidR="008B280C"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4(max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- 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x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10,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(</w:t>
      </w:r>
      <w:r w:rsidRPr="004845F4">
        <w:rPr>
          <w:rFonts w:ascii="Times New Roman" w:hAnsi="Times New Roman"/>
          <w:b/>
          <w:bCs/>
          <w:i/>
          <w:iCs/>
          <w:color w:val="333333"/>
          <w:sz w:val="24"/>
          <w:szCs w:val="24"/>
          <w:shd w:val="clear" w:color="auto" w:fill="FFFFFF"/>
          <w:vertAlign w:val="subscript"/>
        </w:rPr>
        <w:t>min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)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.w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4845F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)</w:t>
      </w:r>
    </w:p>
    <w:p w14:paraId="37E42D3C" w14:textId="7EE8DEC7" w:rsidR="00FD079C" w:rsidRDefault="0016490D" w:rsidP="0016490D">
      <w:pPr>
        <w:spacing w:after="0" w:line="480" w:lineRule="auto"/>
        <w:ind w:left="851" w:hanging="425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A10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=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397014" w:rsidRPr="0039701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0,38461539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*40%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+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397014" w:rsidRPr="00397014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>0,24806947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*30%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+</w:t>
      </w:r>
    </w:p>
    <w:p w14:paraId="356ECD8A" w14:textId="17FF979B" w:rsidR="0016490D" w:rsidRPr="004845F4" w:rsidRDefault="00FD079C" w:rsidP="00FD079C">
      <w:pPr>
        <w:spacing w:after="0" w:line="480" w:lineRule="auto"/>
        <w:ind w:left="851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   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(</w:t>
      </w:r>
      <w:r w:rsidR="00397014" w:rsidRPr="0039701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0,38807527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15%)-(</w:t>
      </w:r>
      <w:r w:rsidR="00397014" w:rsidRPr="00397014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0,33927558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0%)+(</w:t>
      </w:r>
      <w:r w:rsidR="00DD41B3" w:rsidRPr="00DD41B3">
        <w:t xml:space="preserve"> </w:t>
      </w:r>
      <w:r w:rsidR="00DD41B3" w:rsidRPr="00DD41B3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0,29172998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*</w:t>
      </w:r>
      <w:r w:rsidR="00B625F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5</w:t>
      </w:r>
      <w:r w:rsidR="00DD41B3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%</w:t>
      </w:r>
      <w:r w:rsidR="0016490D"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</w:p>
    <w:p w14:paraId="4DFE4BAB" w14:textId="21320FEB" w:rsidR="0016490D" w:rsidRPr="00382824" w:rsidRDefault="0016490D" w:rsidP="00FD079C">
      <w:pPr>
        <w:spacing w:after="0" w:line="480" w:lineRule="auto"/>
        <w:ind w:firstLine="426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perscript"/>
        </w:rPr>
        <w:t>*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A10</w:t>
      </w:r>
      <w:r w:rsidR="00FD079C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4845F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</w:t>
      </w:r>
      <w:r w:rsidR="00DD4CF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4845F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D41B3" w:rsidRPr="00DD41B3">
        <w:rPr>
          <w:rFonts w:ascii="Times New Roman" w:hAnsi="Times New Roman"/>
          <w:color w:val="000000"/>
          <w:sz w:val="24"/>
          <w:szCs w:val="24"/>
        </w:rPr>
        <w:t>0,28129566</w:t>
      </w:r>
    </w:p>
    <w:p w14:paraId="11B106F8" w14:textId="4696A679" w:rsidR="00C63B40" w:rsidRPr="006C5224" w:rsidRDefault="000B50AC" w:rsidP="00664A4B">
      <w:pPr>
        <w:pStyle w:val="ListParagraph"/>
        <w:numPr>
          <w:ilvl w:val="0"/>
          <w:numId w:val="44"/>
        </w:numPr>
        <w:spacing w:after="0" w:line="480" w:lineRule="auto"/>
        <w:ind w:left="426" w:hanging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6C5224">
        <w:rPr>
          <w:rFonts w:ascii="Times New Roman" w:hAnsi="Times New Roman"/>
          <w:sz w:val="24"/>
          <w:szCs w:val="24"/>
        </w:rPr>
        <w:t xml:space="preserve">Menghitung Nilai Preferensi </w:t>
      </w:r>
    </w:p>
    <w:p w14:paraId="22BC5B64" w14:textId="3886BDCD" w:rsidR="008B280C" w:rsidRDefault="00E64492" w:rsidP="000B50A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442FF">
        <w:rPr>
          <w:rFonts w:ascii="Times New Roman" w:hAnsi="Times New Roman"/>
          <w:sz w:val="24"/>
          <w:szCs w:val="24"/>
        </w:rPr>
        <w:t xml:space="preserve">Selanjutnya dilakukan pengurangan antara kriteria yang memiliki atribut </w:t>
      </w:r>
      <w:r w:rsidRPr="006D5B8F">
        <w:rPr>
          <w:rFonts w:ascii="Times New Roman" w:hAnsi="Times New Roman"/>
          <w:i/>
          <w:sz w:val="24"/>
          <w:szCs w:val="24"/>
        </w:rPr>
        <w:t>benefit</w:t>
      </w:r>
      <w:r w:rsidRPr="000442FF">
        <w:rPr>
          <w:rFonts w:ascii="Times New Roman" w:hAnsi="Times New Roman"/>
          <w:sz w:val="24"/>
          <w:szCs w:val="24"/>
        </w:rPr>
        <w:t xml:space="preserve"> dan </w:t>
      </w:r>
      <w:r w:rsidR="0032355B" w:rsidRPr="0032355B">
        <w:rPr>
          <w:rFonts w:ascii="Times New Roman" w:hAnsi="Times New Roman"/>
          <w:i/>
          <w:iCs/>
          <w:sz w:val="24"/>
          <w:szCs w:val="24"/>
        </w:rPr>
        <w:t>cost</w:t>
      </w:r>
      <w:r w:rsidRPr="000442FF">
        <w:rPr>
          <w:rFonts w:ascii="Times New Roman" w:hAnsi="Times New Roman"/>
          <w:sz w:val="24"/>
          <w:szCs w:val="24"/>
        </w:rPr>
        <w:t xml:space="preserve"> seperti pada tabel berikut</w:t>
      </w:r>
      <w:r w:rsidR="00C75B41">
        <w:rPr>
          <w:rFonts w:ascii="Times New Roman" w:hAnsi="Times New Roman"/>
          <w:sz w:val="24"/>
          <w:szCs w:val="24"/>
        </w:rPr>
        <w:t xml:space="preserve"> </w:t>
      </w:r>
      <w:r w:rsidRPr="000442FF">
        <w:rPr>
          <w:rFonts w:ascii="Times New Roman" w:hAnsi="Times New Roman"/>
          <w:sz w:val="24"/>
          <w:szCs w:val="24"/>
        </w:rPr>
        <w:t>:</w:t>
      </w:r>
    </w:p>
    <w:p w14:paraId="3D5E8A99" w14:textId="4BB25EEC" w:rsidR="00E64492" w:rsidRPr="000442FF" w:rsidRDefault="0038416E" w:rsidP="004360D4">
      <w:pPr>
        <w:autoSpaceDE w:val="0"/>
        <w:autoSpaceDN w:val="0"/>
        <w:adjustRightInd w:val="0"/>
        <w:spacing w:after="0" w:line="480" w:lineRule="auto"/>
        <w:ind w:left="284"/>
        <w:jc w:val="center"/>
        <w:rPr>
          <w:rFonts w:ascii="Times New Roman" w:hAnsi="Times New Roman"/>
          <w:sz w:val="24"/>
          <w:szCs w:val="24"/>
        </w:rPr>
      </w:pPr>
      <w:r w:rsidRPr="000442FF">
        <w:rPr>
          <w:rFonts w:ascii="Times New Roman" w:hAnsi="Times New Roman"/>
          <w:sz w:val="24"/>
          <w:szCs w:val="24"/>
        </w:rPr>
        <w:t>Tabel 3</w:t>
      </w:r>
      <w:r w:rsidR="00226311">
        <w:rPr>
          <w:rFonts w:ascii="Times New Roman" w:hAnsi="Times New Roman"/>
          <w:sz w:val="24"/>
          <w:szCs w:val="24"/>
          <w:lang w:val="en-US"/>
        </w:rPr>
        <w:t>.</w:t>
      </w:r>
      <w:r w:rsidR="00714398">
        <w:rPr>
          <w:rFonts w:ascii="Times New Roman" w:hAnsi="Times New Roman"/>
          <w:sz w:val="24"/>
          <w:szCs w:val="24"/>
          <w:lang w:val="en-US"/>
        </w:rPr>
        <w:t>1</w:t>
      </w:r>
      <w:bookmarkStart w:id="29" w:name="_Hlk68593683"/>
      <w:r w:rsidR="001372BC">
        <w:rPr>
          <w:rFonts w:ascii="Times New Roman" w:hAnsi="Times New Roman"/>
          <w:sz w:val="24"/>
          <w:szCs w:val="24"/>
          <w:lang w:val="en-US"/>
        </w:rPr>
        <w:t>0</w:t>
      </w:r>
      <w:r w:rsidR="006D3CE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42FF">
        <w:rPr>
          <w:rFonts w:ascii="Times New Roman" w:hAnsi="Times New Roman"/>
          <w:sz w:val="24"/>
          <w:szCs w:val="24"/>
        </w:rPr>
        <w:t>Nilai Preferensi</w:t>
      </w:r>
      <w:bookmarkEnd w:id="29"/>
    </w:p>
    <w:tbl>
      <w:tblPr>
        <w:tblW w:w="35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"/>
        <w:gridCol w:w="3139"/>
        <w:gridCol w:w="1787"/>
      </w:tblGrid>
      <w:tr w:rsidR="00C63B40" w:rsidRPr="0016490D" w14:paraId="1A29B743" w14:textId="77777777" w:rsidTr="00C63B40">
        <w:trPr>
          <w:trHeight w:val="330"/>
          <w:jc w:val="center"/>
        </w:trPr>
        <w:tc>
          <w:tcPr>
            <w:tcW w:w="789" w:type="pct"/>
            <w:shd w:val="clear" w:color="auto" w:fill="auto"/>
            <w:vAlign w:val="center"/>
            <w:hideMark/>
          </w:tcPr>
          <w:p w14:paraId="6EF7DBC8" w14:textId="77777777" w:rsidR="00C63B40" w:rsidRPr="0016490D" w:rsidRDefault="00C63B40" w:rsidP="00FD079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Kode</w:t>
            </w:r>
          </w:p>
        </w:tc>
        <w:tc>
          <w:tcPr>
            <w:tcW w:w="2683" w:type="pct"/>
            <w:shd w:val="clear" w:color="auto" w:fill="auto"/>
            <w:noWrap/>
            <w:vAlign w:val="center"/>
            <w:hideMark/>
          </w:tcPr>
          <w:p w14:paraId="5B544692" w14:textId="2DFEA8C5" w:rsidR="00C63B40" w:rsidRPr="0016490D" w:rsidRDefault="00C63B40" w:rsidP="00FD079C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MAX</w:t>
            </w: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B625F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(C1+C2+C3+C</w:t>
            </w:r>
            <w:r w:rsidR="00B625F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>5</w:t>
            </w: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>)</w:t>
            </w:r>
          </w:p>
        </w:tc>
        <w:tc>
          <w:tcPr>
            <w:tcW w:w="1528" w:type="pct"/>
            <w:shd w:val="clear" w:color="auto" w:fill="auto"/>
            <w:noWrap/>
            <w:vAlign w:val="center"/>
            <w:hideMark/>
          </w:tcPr>
          <w:p w14:paraId="44CB36B6" w14:textId="5920C9B3" w:rsidR="00C63B40" w:rsidRPr="00FD079C" w:rsidRDefault="00C63B40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MIN</w:t>
            </w: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 xml:space="preserve"> (C</w:t>
            </w:r>
            <w:r w:rsidR="00B625F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>4</w:t>
            </w: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>)</w:t>
            </w:r>
          </w:p>
        </w:tc>
      </w:tr>
      <w:tr w:rsidR="00B625F8" w:rsidRPr="0016490D" w14:paraId="1C43230D" w14:textId="77777777" w:rsidTr="00664A4B">
        <w:trPr>
          <w:trHeight w:val="330"/>
          <w:jc w:val="center"/>
        </w:trPr>
        <w:tc>
          <w:tcPr>
            <w:tcW w:w="789" w:type="pct"/>
            <w:shd w:val="clear" w:color="auto" w:fill="auto"/>
            <w:vAlign w:val="bottom"/>
            <w:hideMark/>
          </w:tcPr>
          <w:p w14:paraId="4D685224" w14:textId="77777777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</w:t>
            </w:r>
          </w:p>
        </w:tc>
        <w:tc>
          <w:tcPr>
            <w:tcW w:w="2683" w:type="pct"/>
            <w:shd w:val="clear" w:color="auto" w:fill="auto"/>
            <w:noWrap/>
            <w:hideMark/>
          </w:tcPr>
          <w:p w14:paraId="36240FE3" w14:textId="757C612A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0,29586371</w:t>
            </w:r>
          </w:p>
        </w:tc>
        <w:tc>
          <w:tcPr>
            <w:tcW w:w="1528" w:type="pct"/>
            <w:noWrap/>
            <w:hideMark/>
          </w:tcPr>
          <w:p w14:paraId="20824505" w14:textId="7C9A6C2F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0,033927557</w:t>
            </w:r>
          </w:p>
        </w:tc>
      </w:tr>
      <w:tr w:rsidR="00B625F8" w:rsidRPr="0016490D" w14:paraId="4AB2E328" w14:textId="77777777" w:rsidTr="00664A4B">
        <w:trPr>
          <w:trHeight w:val="330"/>
          <w:jc w:val="center"/>
        </w:trPr>
        <w:tc>
          <w:tcPr>
            <w:tcW w:w="789" w:type="pct"/>
            <w:shd w:val="clear" w:color="auto" w:fill="auto"/>
            <w:vAlign w:val="bottom"/>
            <w:hideMark/>
          </w:tcPr>
          <w:p w14:paraId="56A460DE" w14:textId="77777777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A2</w:t>
            </w:r>
          </w:p>
        </w:tc>
        <w:tc>
          <w:tcPr>
            <w:tcW w:w="2683" w:type="pct"/>
            <w:shd w:val="clear" w:color="auto" w:fill="auto"/>
            <w:noWrap/>
            <w:hideMark/>
          </w:tcPr>
          <w:p w14:paraId="7B2518DC" w14:textId="3E6595C0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0,17817933</w:t>
            </w:r>
          </w:p>
        </w:tc>
        <w:tc>
          <w:tcPr>
            <w:tcW w:w="1528" w:type="pct"/>
            <w:noWrap/>
            <w:hideMark/>
          </w:tcPr>
          <w:p w14:paraId="5937A58F" w14:textId="530B226C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0,016963779</w:t>
            </w:r>
          </w:p>
        </w:tc>
      </w:tr>
      <w:tr w:rsidR="00B625F8" w:rsidRPr="0016490D" w14:paraId="2962C22F" w14:textId="77777777" w:rsidTr="00664A4B">
        <w:trPr>
          <w:trHeight w:val="400"/>
          <w:jc w:val="center"/>
        </w:trPr>
        <w:tc>
          <w:tcPr>
            <w:tcW w:w="789" w:type="pct"/>
            <w:shd w:val="clear" w:color="auto" w:fill="auto"/>
            <w:vAlign w:val="bottom"/>
            <w:hideMark/>
          </w:tcPr>
          <w:p w14:paraId="4BC1536A" w14:textId="77777777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A3</w:t>
            </w:r>
          </w:p>
        </w:tc>
        <w:tc>
          <w:tcPr>
            <w:tcW w:w="2683" w:type="pct"/>
            <w:shd w:val="clear" w:color="auto" w:fill="auto"/>
            <w:noWrap/>
            <w:hideMark/>
          </w:tcPr>
          <w:p w14:paraId="52A9FA33" w14:textId="4FC74535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0,32663295</w:t>
            </w:r>
          </w:p>
        </w:tc>
        <w:tc>
          <w:tcPr>
            <w:tcW w:w="1528" w:type="pct"/>
            <w:noWrap/>
            <w:hideMark/>
          </w:tcPr>
          <w:p w14:paraId="5DF0578F" w14:textId="0F986CC2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0,042409446</w:t>
            </w:r>
          </w:p>
        </w:tc>
      </w:tr>
      <w:tr w:rsidR="00B625F8" w:rsidRPr="0016490D" w14:paraId="1A549FD0" w14:textId="77777777" w:rsidTr="00664A4B">
        <w:trPr>
          <w:trHeight w:val="70"/>
          <w:jc w:val="center"/>
        </w:trPr>
        <w:tc>
          <w:tcPr>
            <w:tcW w:w="789" w:type="pct"/>
            <w:shd w:val="clear" w:color="auto" w:fill="auto"/>
            <w:vAlign w:val="bottom"/>
            <w:hideMark/>
          </w:tcPr>
          <w:p w14:paraId="4CC050E7" w14:textId="77777777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A4</w:t>
            </w:r>
          </w:p>
        </w:tc>
        <w:tc>
          <w:tcPr>
            <w:tcW w:w="2683" w:type="pct"/>
            <w:shd w:val="clear" w:color="auto" w:fill="auto"/>
            <w:noWrap/>
            <w:hideMark/>
          </w:tcPr>
          <w:p w14:paraId="08EC80DE" w14:textId="43B63B6F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0,28942253</w:t>
            </w:r>
          </w:p>
        </w:tc>
        <w:tc>
          <w:tcPr>
            <w:tcW w:w="1528" w:type="pct"/>
            <w:noWrap/>
            <w:hideMark/>
          </w:tcPr>
          <w:p w14:paraId="74187B0B" w14:textId="0544537E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0,033927557</w:t>
            </w:r>
          </w:p>
        </w:tc>
      </w:tr>
      <w:tr w:rsidR="00B625F8" w:rsidRPr="0016490D" w14:paraId="01B4D79E" w14:textId="77777777" w:rsidTr="00664A4B">
        <w:trPr>
          <w:trHeight w:val="70"/>
          <w:jc w:val="center"/>
        </w:trPr>
        <w:tc>
          <w:tcPr>
            <w:tcW w:w="789" w:type="pct"/>
            <w:shd w:val="clear" w:color="auto" w:fill="auto"/>
            <w:vAlign w:val="bottom"/>
          </w:tcPr>
          <w:p w14:paraId="24E46604" w14:textId="3F116345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A5</w:t>
            </w:r>
          </w:p>
        </w:tc>
        <w:tc>
          <w:tcPr>
            <w:tcW w:w="2683" w:type="pct"/>
            <w:shd w:val="clear" w:color="auto" w:fill="auto"/>
            <w:noWrap/>
          </w:tcPr>
          <w:p w14:paraId="692A7A79" w14:textId="0EDA102A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0,25326076</w:t>
            </w:r>
          </w:p>
        </w:tc>
        <w:tc>
          <w:tcPr>
            <w:tcW w:w="1528" w:type="pct"/>
            <w:noWrap/>
          </w:tcPr>
          <w:p w14:paraId="1DA957B0" w14:textId="252405BC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0,008481889</w:t>
            </w:r>
          </w:p>
        </w:tc>
      </w:tr>
    </w:tbl>
    <w:p w14:paraId="5E897887" w14:textId="77777777" w:rsidR="00B625F8" w:rsidRDefault="00B625F8" w:rsidP="00B625F8">
      <w:pPr>
        <w:autoSpaceDE w:val="0"/>
        <w:autoSpaceDN w:val="0"/>
        <w:adjustRightInd w:val="0"/>
        <w:spacing w:after="0" w:line="480" w:lineRule="auto"/>
        <w:ind w:left="284"/>
        <w:jc w:val="center"/>
        <w:rPr>
          <w:rFonts w:ascii="Times New Roman" w:hAnsi="Times New Roman"/>
          <w:sz w:val="24"/>
          <w:szCs w:val="24"/>
        </w:rPr>
      </w:pPr>
    </w:p>
    <w:p w14:paraId="4FD738F5" w14:textId="12C88AD0" w:rsidR="00B625F8" w:rsidRPr="00B625F8" w:rsidRDefault="00B625F8" w:rsidP="00B625F8">
      <w:pPr>
        <w:autoSpaceDE w:val="0"/>
        <w:autoSpaceDN w:val="0"/>
        <w:adjustRightInd w:val="0"/>
        <w:spacing w:after="0" w:line="480" w:lineRule="auto"/>
        <w:ind w:left="284"/>
        <w:jc w:val="center"/>
        <w:rPr>
          <w:rFonts w:ascii="Times New Roman" w:hAnsi="Times New Roman"/>
          <w:sz w:val="24"/>
          <w:szCs w:val="24"/>
          <w:lang w:val="en-US"/>
        </w:rPr>
      </w:pPr>
      <w:r w:rsidRPr="000442FF">
        <w:rPr>
          <w:rFonts w:ascii="Times New Roman" w:hAnsi="Times New Roman"/>
          <w:sz w:val="24"/>
          <w:szCs w:val="24"/>
        </w:rPr>
        <w:lastRenderedPageBreak/>
        <w:t>Tabel 3</w:t>
      </w:r>
      <w:r>
        <w:rPr>
          <w:rFonts w:ascii="Times New Roman" w:hAnsi="Times New Roman"/>
          <w:sz w:val="24"/>
          <w:szCs w:val="24"/>
          <w:lang w:val="en-US"/>
        </w:rPr>
        <w:t xml:space="preserve">.10 </w:t>
      </w:r>
      <w:r w:rsidRPr="000442FF">
        <w:rPr>
          <w:rFonts w:ascii="Times New Roman" w:hAnsi="Times New Roman"/>
          <w:sz w:val="24"/>
          <w:szCs w:val="24"/>
        </w:rPr>
        <w:t>Nilai Preferensi</w:t>
      </w:r>
      <w:r>
        <w:rPr>
          <w:rFonts w:ascii="Times New Roman" w:hAnsi="Times New Roman"/>
          <w:sz w:val="24"/>
          <w:szCs w:val="24"/>
          <w:lang w:val="en-US"/>
        </w:rPr>
        <w:t xml:space="preserve"> (Lanjutan)</w:t>
      </w:r>
    </w:p>
    <w:tbl>
      <w:tblPr>
        <w:tblW w:w="35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"/>
        <w:gridCol w:w="3139"/>
        <w:gridCol w:w="1787"/>
      </w:tblGrid>
      <w:tr w:rsidR="00B625F8" w:rsidRPr="0016490D" w14:paraId="67E09748" w14:textId="77777777" w:rsidTr="00664A4B">
        <w:trPr>
          <w:trHeight w:val="330"/>
          <w:jc w:val="center"/>
        </w:trPr>
        <w:tc>
          <w:tcPr>
            <w:tcW w:w="789" w:type="pct"/>
            <w:shd w:val="clear" w:color="auto" w:fill="auto"/>
            <w:vAlign w:val="center"/>
            <w:hideMark/>
          </w:tcPr>
          <w:p w14:paraId="0EB1004C" w14:textId="77777777" w:rsidR="00B625F8" w:rsidRPr="0016490D" w:rsidRDefault="00B625F8" w:rsidP="00664A4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Kode</w:t>
            </w:r>
          </w:p>
        </w:tc>
        <w:tc>
          <w:tcPr>
            <w:tcW w:w="2683" w:type="pct"/>
            <w:shd w:val="clear" w:color="auto" w:fill="auto"/>
            <w:noWrap/>
            <w:vAlign w:val="center"/>
            <w:hideMark/>
          </w:tcPr>
          <w:p w14:paraId="37652FAA" w14:textId="77777777" w:rsidR="00B625F8" w:rsidRPr="0016490D" w:rsidRDefault="00B625F8" w:rsidP="00664A4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MAX</w:t>
            </w: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(C1+C2+C3+C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>5</w:t>
            </w: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>)</w:t>
            </w:r>
          </w:p>
        </w:tc>
        <w:tc>
          <w:tcPr>
            <w:tcW w:w="1528" w:type="pct"/>
            <w:shd w:val="clear" w:color="auto" w:fill="auto"/>
            <w:noWrap/>
            <w:vAlign w:val="center"/>
            <w:hideMark/>
          </w:tcPr>
          <w:p w14:paraId="3FE24E3F" w14:textId="77777777" w:rsidR="00B625F8" w:rsidRPr="00FD079C" w:rsidRDefault="00B625F8" w:rsidP="00664A4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MIN</w:t>
            </w: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 xml:space="preserve"> (C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>4</w:t>
            </w: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>)</w:t>
            </w:r>
          </w:p>
        </w:tc>
      </w:tr>
      <w:tr w:rsidR="00B625F8" w:rsidRPr="0016490D" w14:paraId="20D5D323" w14:textId="77777777" w:rsidTr="00664A4B">
        <w:trPr>
          <w:trHeight w:val="70"/>
          <w:jc w:val="center"/>
        </w:trPr>
        <w:tc>
          <w:tcPr>
            <w:tcW w:w="789" w:type="pct"/>
            <w:shd w:val="clear" w:color="auto" w:fill="auto"/>
            <w:vAlign w:val="bottom"/>
          </w:tcPr>
          <w:p w14:paraId="0C5BA96D" w14:textId="42FBFF09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A6</w:t>
            </w:r>
          </w:p>
        </w:tc>
        <w:tc>
          <w:tcPr>
            <w:tcW w:w="2683" w:type="pct"/>
            <w:shd w:val="clear" w:color="auto" w:fill="auto"/>
            <w:noWrap/>
          </w:tcPr>
          <w:p w14:paraId="337F7D49" w14:textId="5B0325DF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0,30835803</w:t>
            </w:r>
          </w:p>
        </w:tc>
        <w:tc>
          <w:tcPr>
            <w:tcW w:w="1528" w:type="pct"/>
            <w:noWrap/>
          </w:tcPr>
          <w:p w14:paraId="3CF62652" w14:textId="0B912E7E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0,033927557</w:t>
            </w:r>
          </w:p>
        </w:tc>
      </w:tr>
      <w:tr w:rsidR="00B625F8" w:rsidRPr="0016490D" w14:paraId="25D8F987" w14:textId="77777777" w:rsidTr="00664A4B">
        <w:trPr>
          <w:trHeight w:val="70"/>
          <w:jc w:val="center"/>
        </w:trPr>
        <w:tc>
          <w:tcPr>
            <w:tcW w:w="789" w:type="pct"/>
            <w:shd w:val="clear" w:color="auto" w:fill="auto"/>
            <w:vAlign w:val="bottom"/>
          </w:tcPr>
          <w:p w14:paraId="39543F55" w14:textId="2B491361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A7</w:t>
            </w:r>
          </w:p>
        </w:tc>
        <w:tc>
          <w:tcPr>
            <w:tcW w:w="2683" w:type="pct"/>
            <w:shd w:val="clear" w:color="auto" w:fill="auto"/>
            <w:noWrap/>
          </w:tcPr>
          <w:p w14:paraId="700E8076" w14:textId="3D784B60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0,22268300</w:t>
            </w:r>
          </w:p>
        </w:tc>
        <w:tc>
          <w:tcPr>
            <w:tcW w:w="1528" w:type="pct"/>
            <w:noWrap/>
          </w:tcPr>
          <w:p w14:paraId="77631C42" w14:textId="3EE80229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0,033927557</w:t>
            </w:r>
          </w:p>
        </w:tc>
      </w:tr>
      <w:tr w:rsidR="00B625F8" w:rsidRPr="0016490D" w14:paraId="678028CB" w14:textId="77777777" w:rsidTr="00664A4B">
        <w:trPr>
          <w:trHeight w:val="70"/>
          <w:jc w:val="center"/>
        </w:trPr>
        <w:tc>
          <w:tcPr>
            <w:tcW w:w="789" w:type="pct"/>
            <w:shd w:val="clear" w:color="auto" w:fill="auto"/>
            <w:vAlign w:val="bottom"/>
          </w:tcPr>
          <w:p w14:paraId="5BA14F17" w14:textId="534A34CB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A8</w:t>
            </w:r>
          </w:p>
        </w:tc>
        <w:tc>
          <w:tcPr>
            <w:tcW w:w="2683" w:type="pct"/>
            <w:shd w:val="clear" w:color="auto" w:fill="auto"/>
            <w:noWrap/>
          </w:tcPr>
          <w:p w14:paraId="5663FFA5" w14:textId="04A1E5DC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0,27778027</w:t>
            </w:r>
          </w:p>
        </w:tc>
        <w:tc>
          <w:tcPr>
            <w:tcW w:w="1528" w:type="pct"/>
            <w:noWrap/>
          </w:tcPr>
          <w:p w14:paraId="5553320F" w14:textId="6C392F0E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0,016963779</w:t>
            </w:r>
          </w:p>
        </w:tc>
      </w:tr>
      <w:tr w:rsidR="00B625F8" w:rsidRPr="0016490D" w14:paraId="1B7D6E2D" w14:textId="77777777" w:rsidTr="00664A4B">
        <w:trPr>
          <w:trHeight w:val="70"/>
          <w:jc w:val="center"/>
        </w:trPr>
        <w:tc>
          <w:tcPr>
            <w:tcW w:w="789" w:type="pct"/>
            <w:shd w:val="clear" w:color="auto" w:fill="auto"/>
            <w:vAlign w:val="bottom"/>
          </w:tcPr>
          <w:p w14:paraId="52057CBA" w14:textId="5F3359A8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A9</w:t>
            </w:r>
          </w:p>
        </w:tc>
        <w:tc>
          <w:tcPr>
            <w:tcW w:w="2683" w:type="pct"/>
            <w:shd w:val="clear" w:color="auto" w:fill="auto"/>
            <w:noWrap/>
          </w:tcPr>
          <w:p w14:paraId="378ED6F2" w14:textId="436BC772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0,29586371</w:t>
            </w:r>
          </w:p>
        </w:tc>
        <w:tc>
          <w:tcPr>
            <w:tcW w:w="1528" w:type="pct"/>
            <w:noWrap/>
          </w:tcPr>
          <w:p w14:paraId="7DD8C08D" w14:textId="6DE5F002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0,042409446</w:t>
            </w:r>
          </w:p>
        </w:tc>
      </w:tr>
      <w:tr w:rsidR="00B625F8" w:rsidRPr="0016490D" w14:paraId="4B998B15" w14:textId="77777777" w:rsidTr="00664A4B">
        <w:trPr>
          <w:trHeight w:val="70"/>
          <w:jc w:val="center"/>
        </w:trPr>
        <w:tc>
          <w:tcPr>
            <w:tcW w:w="789" w:type="pct"/>
            <w:shd w:val="clear" w:color="auto" w:fill="auto"/>
            <w:vAlign w:val="bottom"/>
          </w:tcPr>
          <w:p w14:paraId="5D20998C" w14:textId="5C798835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A10</w:t>
            </w:r>
          </w:p>
        </w:tc>
        <w:tc>
          <w:tcPr>
            <w:tcW w:w="2683" w:type="pct"/>
            <w:shd w:val="clear" w:color="auto" w:fill="auto"/>
            <w:noWrap/>
          </w:tcPr>
          <w:p w14:paraId="46AF89D8" w14:textId="61EEF64A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0,30106478</w:t>
            </w:r>
          </w:p>
        </w:tc>
        <w:tc>
          <w:tcPr>
            <w:tcW w:w="1528" w:type="pct"/>
            <w:noWrap/>
          </w:tcPr>
          <w:p w14:paraId="5747F238" w14:textId="01DBC13F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0,033927557</w:t>
            </w:r>
          </w:p>
        </w:tc>
      </w:tr>
    </w:tbl>
    <w:p w14:paraId="1B585394" w14:textId="33178418" w:rsidR="0015136C" w:rsidRPr="009C12A7" w:rsidRDefault="0015136C" w:rsidP="009F709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D21E457" w14:textId="576AD553" w:rsidR="006D3CEA" w:rsidRPr="006D3CEA" w:rsidRDefault="0069226F" w:rsidP="000B50AC">
      <w:pPr>
        <w:spacing w:after="0" w:line="45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442FF">
        <w:rPr>
          <w:rFonts w:ascii="Times New Roman" w:hAnsi="Times New Roman"/>
          <w:sz w:val="24"/>
          <w:szCs w:val="24"/>
        </w:rPr>
        <w:t xml:space="preserve">Nilai preferensi didapat setelah mengurangkan antara total nilai kriteria yang memiliki atribut </w:t>
      </w:r>
      <w:r w:rsidRPr="006D5B8F">
        <w:rPr>
          <w:rFonts w:ascii="Times New Roman" w:hAnsi="Times New Roman"/>
          <w:i/>
          <w:sz w:val="24"/>
          <w:szCs w:val="24"/>
        </w:rPr>
        <w:t xml:space="preserve">benefit </w:t>
      </w:r>
      <w:r w:rsidRPr="000442FF">
        <w:rPr>
          <w:rFonts w:ascii="Times New Roman" w:hAnsi="Times New Roman"/>
          <w:sz w:val="24"/>
          <w:szCs w:val="24"/>
        </w:rPr>
        <w:t>(</w:t>
      </w:r>
      <w:r w:rsidRPr="006D5B8F">
        <w:rPr>
          <w:rFonts w:ascii="Times New Roman" w:hAnsi="Times New Roman"/>
          <w:i/>
          <w:sz w:val="24"/>
          <w:szCs w:val="24"/>
        </w:rPr>
        <w:t>max</w:t>
      </w:r>
      <w:r w:rsidRPr="000442FF">
        <w:rPr>
          <w:rFonts w:ascii="Times New Roman" w:hAnsi="Times New Roman"/>
          <w:sz w:val="24"/>
          <w:szCs w:val="24"/>
        </w:rPr>
        <w:t xml:space="preserve">) dengan nilai kriteria yang memiliki atribut </w:t>
      </w:r>
      <w:r w:rsidR="0032355B" w:rsidRPr="0032355B">
        <w:rPr>
          <w:rFonts w:ascii="Times New Roman" w:hAnsi="Times New Roman"/>
          <w:i/>
          <w:iCs/>
          <w:sz w:val="24"/>
          <w:szCs w:val="24"/>
        </w:rPr>
        <w:t>cost</w:t>
      </w:r>
      <w:r w:rsidRPr="000442FF">
        <w:rPr>
          <w:rFonts w:ascii="Times New Roman" w:hAnsi="Times New Roman"/>
          <w:sz w:val="24"/>
          <w:szCs w:val="24"/>
        </w:rPr>
        <w:t xml:space="preserve"> (</w:t>
      </w:r>
      <w:r w:rsidRPr="006D5B8F">
        <w:rPr>
          <w:rFonts w:ascii="Times New Roman" w:hAnsi="Times New Roman"/>
          <w:i/>
          <w:sz w:val="24"/>
          <w:szCs w:val="24"/>
        </w:rPr>
        <w:t>min</w:t>
      </w:r>
      <w:r w:rsidRPr="000442FF">
        <w:rPr>
          <w:rFonts w:ascii="Times New Roman" w:hAnsi="Times New Roman"/>
          <w:sz w:val="24"/>
          <w:szCs w:val="24"/>
        </w:rPr>
        <w:t>)</w:t>
      </w:r>
      <w:r w:rsidR="0054023A" w:rsidRPr="000442FF">
        <w:rPr>
          <w:rFonts w:ascii="Times New Roman" w:hAnsi="Times New Roman"/>
          <w:sz w:val="24"/>
          <w:szCs w:val="24"/>
        </w:rPr>
        <w:t xml:space="preserve"> dapat dihasilkan </w:t>
      </w:r>
      <w:r w:rsidR="00D847C8">
        <w:rPr>
          <w:rFonts w:ascii="Times New Roman" w:hAnsi="Times New Roman"/>
          <w:sz w:val="24"/>
          <w:szCs w:val="24"/>
          <w:lang w:val="en-US"/>
        </w:rPr>
        <w:t xml:space="preserve">dengan </w:t>
      </w:r>
      <w:r w:rsidR="00FF654E">
        <w:rPr>
          <w:rFonts w:ascii="Times New Roman" w:hAnsi="Times New Roman"/>
          <w:sz w:val="24"/>
          <w:szCs w:val="24"/>
          <w:lang w:val="en-US"/>
        </w:rPr>
        <w:t>jika nilai prefe</w:t>
      </w:r>
      <w:r w:rsidR="00D847C8">
        <w:rPr>
          <w:rFonts w:ascii="Times New Roman" w:hAnsi="Times New Roman"/>
          <w:sz w:val="24"/>
          <w:szCs w:val="24"/>
          <w:lang w:val="en-US"/>
        </w:rPr>
        <w:t>re</w:t>
      </w:r>
      <w:r w:rsidR="00FF654E">
        <w:rPr>
          <w:rFonts w:ascii="Times New Roman" w:hAnsi="Times New Roman"/>
          <w:sz w:val="24"/>
          <w:szCs w:val="24"/>
          <w:lang w:val="en-US"/>
        </w:rPr>
        <w:t xml:space="preserve">nsi </w:t>
      </w:r>
      <w:r w:rsidR="0054023A" w:rsidRPr="000442FF">
        <w:rPr>
          <w:rFonts w:ascii="Times New Roman" w:hAnsi="Times New Roman"/>
          <w:sz w:val="24"/>
          <w:szCs w:val="24"/>
        </w:rPr>
        <w:t xml:space="preserve">pada tabel </w:t>
      </w:r>
      <w:r w:rsidR="00C75B41">
        <w:rPr>
          <w:rFonts w:ascii="Times New Roman" w:hAnsi="Times New Roman"/>
          <w:sz w:val="24"/>
          <w:szCs w:val="24"/>
        </w:rPr>
        <w:t>s</w:t>
      </w:r>
      <w:r w:rsidR="00C75B41">
        <w:rPr>
          <w:rFonts w:ascii="Times New Roman" w:hAnsi="Times New Roman"/>
          <w:sz w:val="24"/>
          <w:szCs w:val="24"/>
          <w:lang w:val="en-US"/>
        </w:rPr>
        <w:t xml:space="preserve">ebagai </w:t>
      </w:r>
      <w:r w:rsidR="00C75B41">
        <w:rPr>
          <w:rFonts w:ascii="Times New Roman" w:hAnsi="Times New Roman"/>
          <w:sz w:val="24"/>
          <w:szCs w:val="24"/>
        </w:rPr>
        <w:t>b</w:t>
      </w:r>
      <w:r w:rsidR="00D91C12">
        <w:rPr>
          <w:rFonts w:ascii="Times New Roman" w:hAnsi="Times New Roman"/>
          <w:sz w:val="24"/>
          <w:szCs w:val="24"/>
          <w:lang w:val="en-US"/>
        </w:rPr>
        <w:t>erikut</w:t>
      </w:r>
      <w:r w:rsidR="0054023A" w:rsidRPr="000442FF">
        <w:rPr>
          <w:rFonts w:ascii="Times New Roman" w:hAnsi="Times New Roman"/>
          <w:sz w:val="24"/>
          <w:szCs w:val="24"/>
        </w:rPr>
        <w:t>.</w:t>
      </w:r>
    </w:p>
    <w:p w14:paraId="5EC0D15B" w14:textId="55EC5AF2" w:rsidR="00C63B40" w:rsidRPr="00C63B40" w:rsidRDefault="00C63B40" w:rsidP="00C63B40">
      <w:pPr>
        <w:autoSpaceDE w:val="0"/>
        <w:autoSpaceDN w:val="0"/>
        <w:adjustRightInd w:val="0"/>
        <w:spacing w:after="0" w:line="480" w:lineRule="auto"/>
        <w:ind w:left="284"/>
        <w:jc w:val="center"/>
        <w:rPr>
          <w:rFonts w:ascii="Times New Roman" w:hAnsi="Times New Roman"/>
          <w:sz w:val="24"/>
          <w:szCs w:val="24"/>
          <w:lang w:val="en-US"/>
        </w:rPr>
      </w:pPr>
      <w:r w:rsidRPr="000442FF">
        <w:rPr>
          <w:rFonts w:ascii="Times New Roman" w:hAnsi="Times New Roman"/>
          <w:sz w:val="24"/>
          <w:szCs w:val="24"/>
        </w:rPr>
        <w:t>Tabel 3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0562A8">
        <w:rPr>
          <w:rFonts w:ascii="Times New Roman" w:hAnsi="Times New Roman"/>
          <w:sz w:val="24"/>
          <w:szCs w:val="24"/>
          <w:lang w:val="en-US"/>
        </w:rPr>
        <w:t>1</w:t>
      </w:r>
      <w:r w:rsidR="001372BC">
        <w:rPr>
          <w:rFonts w:ascii="Times New Roman" w:hAnsi="Times New Roman"/>
          <w:sz w:val="24"/>
          <w:szCs w:val="24"/>
          <w:lang w:val="en-US"/>
        </w:rPr>
        <w:t>1</w:t>
      </w:r>
      <w:r w:rsidRPr="000442FF">
        <w:rPr>
          <w:rFonts w:ascii="Times New Roman" w:hAnsi="Times New Roman"/>
          <w:sz w:val="24"/>
          <w:szCs w:val="24"/>
        </w:rPr>
        <w:t xml:space="preserve"> </w:t>
      </w:r>
      <w:r w:rsidRPr="00C63B40">
        <w:rPr>
          <w:rFonts w:ascii="Times New Roman" w:hAnsi="Times New Roman"/>
          <w:sz w:val="24"/>
          <w:szCs w:val="24"/>
        </w:rPr>
        <w:t xml:space="preserve">Nilai Yi bisa Positif atau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C63B40">
        <w:rPr>
          <w:rFonts w:ascii="Times New Roman" w:hAnsi="Times New Roman"/>
          <w:sz w:val="24"/>
          <w:szCs w:val="24"/>
        </w:rPr>
        <w:t>egatif</w:t>
      </w:r>
      <w:r>
        <w:rPr>
          <w:rFonts w:ascii="Times New Roman" w:hAnsi="Times New Roman"/>
          <w:sz w:val="24"/>
          <w:szCs w:val="24"/>
          <w:lang w:val="en-US"/>
        </w:rPr>
        <w:t xml:space="preserve"> Jumlah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"/>
        <w:gridCol w:w="3139"/>
        <w:gridCol w:w="1787"/>
        <w:gridCol w:w="2304"/>
      </w:tblGrid>
      <w:tr w:rsidR="00C63B40" w:rsidRPr="0016490D" w14:paraId="76C8A318" w14:textId="77777777" w:rsidTr="006D3CEA">
        <w:trPr>
          <w:trHeight w:val="20"/>
          <w:jc w:val="center"/>
        </w:trPr>
        <w:tc>
          <w:tcPr>
            <w:tcW w:w="566" w:type="pct"/>
            <w:shd w:val="clear" w:color="auto" w:fill="auto"/>
            <w:vAlign w:val="center"/>
            <w:hideMark/>
          </w:tcPr>
          <w:p w14:paraId="262C8433" w14:textId="77777777" w:rsidR="00C63B40" w:rsidRPr="0016490D" w:rsidRDefault="00C63B40" w:rsidP="006D3CE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Kode</w:t>
            </w:r>
          </w:p>
        </w:tc>
        <w:tc>
          <w:tcPr>
            <w:tcW w:w="1925" w:type="pct"/>
            <w:shd w:val="clear" w:color="auto" w:fill="auto"/>
            <w:noWrap/>
            <w:vAlign w:val="center"/>
            <w:hideMark/>
          </w:tcPr>
          <w:p w14:paraId="14D860D6" w14:textId="77777777" w:rsidR="00C63B40" w:rsidRPr="0016490D" w:rsidRDefault="00C63B40" w:rsidP="006D3CE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MAX</w:t>
            </w: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(C1+C2+C3+C4</w:t>
            </w: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>)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5DFAF443" w14:textId="10C84E05" w:rsidR="00C63B40" w:rsidRPr="0016490D" w:rsidRDefault="00C63B40" w:rsidP="006D3CE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MIN</w:t>
            </w: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 xml:space="preserve"> (C5)</w:t>
            </w:r>
          </w:p>
        </w:tc>
        <w:tc>
          <w:tcPr>
            <w:tcW w:w="1413" w:type="pct"/>
            <w:shd w:val="clear" w:color="auto" w:fill="auto"/>
            <w:noWrap/>
            <w:vAlign w:val="center"/>
            <w:hideMark/>
          </w:tcPr>
          <w:p w14:paraId="7F7997FC" w14:textId="77777777" w:rsidR="00C63B40" w:rsidRPr="0016490D" w:rsidRDefault="00C63B40" w:rsidP="006D3CEA">
            <w:pPr>
              <w:spacing w:before="60" w:after="6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Nilai</w:t>
            </w: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16490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(Max-Min)</w:t>
            </w:r>
          </w:p>
        </w:tc>
      </w:tr>
      <w:tr w:rsidR="00B625F8" w:rsidRPr="0016490D" w14:paraId="41443CE6" w14:textId="77777777" w:rsidTr="00664A4B">
        <w:trPr>
          <w:trHeight w:val="20"/>
          <w:jc w:val="center"/>
        </w:trPr>
        <w:tc>
          <w:tcPr>
            <w:tcW w:w="566" w:type="pct"/>
            <w:shd w:val="clear" w:color="auto" w:fill="auto"/>
            <w:vAlign w:val="bottom"/>
            <w:hideMark/>
          </w:tcPr>
          <w:p w14:paraId="0A25B600" w14:textId="77777777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A1</w:t>
            </w:r>
          </w:p>
        </w:tc>
        <w:tc>
          <w:tcPr>
            <w:tcW w:w="1925" w:type="pct"/>
            <w:shd w:val="clear" w:color="auto" w:fill="auto"/>
            <w:noWrap/>
            <w:hideMark/>
          </w:tcPr>
          <w:p w14:paraId="63C3CF3A" w14:textId="6273BE04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0,29586371</w:t>
            </w:r>
          </w:p>
        </w:tc>
        <w:tc>
          <w:tcPr>
            <w:tcW w:w="1096" w:type="pct"/>
            <w:noWrap/>
            <w:hideMark/>
          </w:tcPr>
          <w:p w14:paraId="69F1CADF" w14:textId="757A0722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0,033927557</w:t>
            </w:r>
          </w:p>
        </w:tc>
        <w:tc>
          <w:tcPr>
            <w:tcW w:w="1413" w:type="pct"/>
            <w:noWrap/>
            <w:hideMark/>
          </w:tcPr>
          <w:p w14:paraId="7C00AEF1" w14:textId="18339BE9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0,261936158</w:t>
            </w:r>
          </w:p>
        </w:tc>
      </w:tr>
      <w:tr w:rsidR="00B625F8" w:rsidRPr="0016490D" w14:paraId="5157717A" w14:textId="77777777" w:rsidTr="00664A4B">
        <w:trPr>
          <w:trHeight w:val="20"/>
          <w:jc w:val="center"/>
        </w:trPr>
        <w:tc>
          <w:tcPr>
            <w:tcW w:w="566" w:type="pct"/>
            <w:shd w:val="clear" w:color="auto" w:fill="auto"/>
            <w:vAlign w:val="bottom"/>
          </w:tcPr>
          <w:p w14:paraId="22081253" w14:textId="7C8040AA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A2</w:t>
            </w:r>
          </w:p>
        </w:tc>
        <w:tc>
          <w:tcPr>
            <w:tcW w:w="1925" w:type="pct"/>
            <w:shd w:val="clear" w:color="auto" w:fill="auto"/>
            <w:noWrap/>
          </w:tcPr>
          <w:p w14:paraId="2AB3B13A" w14:textId="2A5F7171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0,17817933</w:t>
            </w:r>
          </w:p>
        </w:tc>
        <w:tc>
          <w:tcPr>
            <w:tcW w:w="1096" w:type="pct"/>
            <w:noWrap/>
          </w:tcPr>
          <w:p w14:paraId="4AA2C4F4" w14:textId="6927935B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0,016963779</w:t>
            </w:r>
          </w:p>
        </w:tc>
        <w:tc>
          <w:tcPr>
            <w:tcW w:w="1413" w:type="pct"/>
            <w:noWrap/>
          </w:tcPr>
          <w:p w14:paraId="616A9809" w14:textId="4CB14554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0,161215547</w:t>
            </w:r>
          </w:p>
        </w:tc>
      </w:tr>
      <w:tr w:rsidR="00B625F8" w:rsidRPr="0016490D" w14:paraId="5BCE261E" w14:textId="77777777" w:rsidTr="00664A4B">
        <w:trPr>
          <w:trHeight w:val="20"/>
          <w:jc w:val="center"/>
        </w:trPr>
        <w:tc>
          <w:tcPr>
            <w:tcW w:w="566" w:type="pct"/>
            <w:shd w:val="clear" w:color="auto" w:fill="auto"/>
            <w:vAlign w:val="bottom"/>
            <w:hideMark/>
          </w:tcPr>
          <w:p w14:paraId="527D48D1" w14:textId="77777777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A3</w:t>
            </w:r>
          </w:p>
        </w:tc>
        <w:tc>
          <w:tcPr>
            <w:tcW w:w="1925" w:type="pct"/>
            <w:shd w:val="clear" w:color="auto" w:fill="auto"/>
            <w:noWrap/>
            <w:hideMark/>
          </w:tcPr>
          <w:p w14:paraId="2B5F50B2" w14:textId="57A196C9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0,32663295</w:t>
            </w:r>
          </w:p>
        </w:tc>
        <w:tc>
          <w:tcPr>
            <w:tcW w:w="1096" w:type="pct"/>
            <w:noWrap/>
            <w:hideMark/>
          </w:tcPr>
          <w:p w14:paraId="02A77D2E" w14:textId="5F0E3DE5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0,042409446</w:t>
            </w:r>
          </w:p>
        </w:tc>
        <w:tc>
          <w:tcPr>
            <w:tcW w:w="1413" w:type="pct"/>
            <w:noWrap/>
            <w:hideMark/>
          </w:tcPr>
          <w:p w14:paraId="6E7A103F" w14:textId="4D20C5D5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0,284223499</w:t>
            </w:r>
          </w:p>
        </w:tc>
      </w:tr>
      <w:tr w:rsidR="00B625F8" w:rsidRPr="0016490D" w14:paraId="0AD14B44" w14:textId="77777777" w:rsidTr="00664A4B">
        <w:trPr>
          <w:trHeight w:val="20"/>
          <w:jc w:val="center"/>
        </w:trPr>
        <w:tc>
          <w:tcPr>
            <w:tcW w:w="566" w:type="pct"/>
            <w:shd w:val="clear" w:color="auto" w:fill="auto"/>
            <w:vAlign w:val="bottom"/>
            <w:hideMark/>
          </w:tcPr>
          <w:p w14:paraId="0E992697" w14:textId="77777777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A4</w:t>
            </w:r>
          </w:p>
        </w:tc>
        <w:tc>
          <w:tcPr>
            <w:tcW w:w="1925" w:type="pct"/>
            <w:shd w:val="clear" w:color="auto" w:fill="auto"/>
            <w:noWrap/>
            <w:hideMark/>
          </w:tcPr>
          <w:p w14:paraId="246A3298" w14:textId="2367CCFA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0,28942253</w:t>
            </w:r>
          </w:p>
        </w:tc>
        <w:tc>
          <w:tcPr>
            <w:tcW w:w="1096" w:type="pct"/>
            <w:noWrap/>
            <w:hideMark/>
          </w:tcPr>
          <w:p w14:paraId="1923AC7D" w14:textId="145778DE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0,033927557</w:t>
            </w:r>
          </w:p>
        </w:tc>
        <w:tc>
          <w:tcPr>
            <w:tcW w:w="1413" w:type="pct"/>
            <w:noWrap/>
            <w:hideMark/>
          </w:tcPr>
          <w:p w14:paraId="089D04E4" w14:textId="5B5DAD08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0,255494968</w:t>
            </w:r>
          </w:p>
        </w:tc>
      </w:tr>
      <w:tr w:rsidR="00B625F8" w:rsidRPr="0016490D" w14:paraId="430DDE03" w14:textId="77777777" w:rsidTr="00664A4B">
        <w:trPr>
          <w:trHeight w:val="20"/>
          <w:jc w:val="center"/>
        </w:trPr>
        <w:tc>
          <w:tcPr>
            <w:tcW w:w="566" w:type="pct"/>
            <w:shd w:val="clear" w:color="auto" w:fill="auto"/>
            <w:vAlign w:val="bottom"/>
          </w:tcPr>
          <w:p w14:paraId="1A41182B" w14:textId="77777777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A5</w:t>
            </w:r>
          </w:p>
        </w:tc>
        <w:tc>
          <w:tcPr>
            <w:tcW w:w="1925" w:type="pct"/>
            <w:shd w:val="clear" w:color="auto" w:fill="auto"/>
            <w:noWrap/>
          </w:tcPr>
          <w:p w14:paraId="4E48E065" w14:textId="606FBD97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0,25326076</w:t>
            </w:r>
          </w:p>
        </w:tc>
        <w:tc>
          <w:tcPr>
            <w:tcW w:w="1096" w:type="pct"/>
            <w:noWrap/>
          </w:tcPr>
          <w:p w14:paraId="5CD55410" w14:textId="776D92AC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0,008481889</w:t>
            </w:r>
          </w:p>
        </w:tc>
        <w:tc>
          <w:tcPr>
            <w:tcW w:w="1413" w:type="pct"/>
            <w:noWrap/>
          </w:tcPr>
          <w:p w14:paraId="7F06CDB0" w14:textId="7E6595A4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0,244778872</w:t>
            </w:r>
          </w:p>
        </w:tc>
      </w:tr>
      <w:tr w:rsidR="00B625F8" w:rsidRPr="0016490D" w14:paraId="39136841" w14:textId="77777777" w:rsidTr="00664A4B">
        <w:trPr>
          <w:trHeight w:val="20"/>
          <w:jc w:val="center"/>
        </w:trPr>
        <w:tc>
          <w:tcPr>
            <w:tcW w:w="566" w:type="pct"/>
            <w:shd w:val="clear" w:color="auto" w:fill="auto"/>
            <w:vAlign w:val="bottom"/>
          </w:tcPr>
          <w:p w14:paraId="060AE359" w14:textId="77777777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A6</w:t>
            </w:r>
          </w:p>
        </w:tc>
        <w:tc>
          <w:tcPr>
            <w:tcW w:w="1925" w:type="pct"/>
            <w:shd w:val="clear" w:color="auto" w:fill="auto"/>
            <w:noWrap/>
          </w:tcPr>
          <w:p w14:paraId="6AC08108" w14:textId="5297F47E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0,30835803</w:t>
            </w:r>
          </w:p>
        </w:tc>
        <w:tc>
          <w:tcPr>
            <w:tcW w:w="1096" w:type="pct"/>
            <w:noWrap/>
          </w:tcPr>
          <w:p w14:paraId="7622F67B" w14:textId="41192D9C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0,033927557</w:t>
            </w:r>
          </w:p>
        </w:tc>
        <w:tc>
          <w:tcPr>
            <w:tcW w:w="1413" w:type="pct"/>
            <w:noWrap/>
          </w:tcPr>
          <w:p w14:paraId="3656C013" w14:textId="718903DE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0,274430476</w:t>
            </w:r>
          </w:p>
        </w:tc>
      </w:tr>
      <w:tr w:rsidR="00B625F8" w:rsidRPr="0016490D" w14:paraId="1FD82001" w14:textId="77777777" w:rsidTr="00664A4B">
        <w:trPr>
          <w:trHeight w:val="20"/>
          <w:jc w:val="center"/>
        </w:trPr>
        <w:tc>
          <w:tcPr>
            <w:tcW w:w="566" w:type="pct"/>
            <w:shd w:val="clear" w:color="auto" w:fill="auto"/>
            <w:vAlign w:val="bottom"/>
          </w:tcPr>
          <w:p w14:paraId="389346CD" w14:textId="77777777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A7</w:t>
            </w:r>
          </w:p>
        </w:tc>
        <w:tc>
          <w:tcPr>
            <w:tcW w:w="1925" w:type="pct"/>
            <w:shd w:val="clear" w:color="auto" w:fill="auto"/>
            <w:noWrap/>
          </w:tcPr>
          <w:p w14:paraId="0510015D" w14:textId="1F7DE7C5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0,22268300</w:t>
            </w:r>
          </w:p>
        </w:tc>
        <w:tc>
          <w:tcPr>
            <w:tcW w:w="1096" w:type="pct"/>
            <w:noWrap/>
          </w:tcPr>
          <w:p w14:paraId="52110CEC" w14:textId="47DE2206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0,033927557</w:t>
            </w:r>
          </w:p>
        </w:tc>
        <w:tc>
          <w:tcPr>
            <w:tcW w:w="1413" w:type="pct"/>
            <w:noWrap/>
          </w:tcPr>
          <w:p w14:paraId="7329A627" w14:textId="61E16BBC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0,188755438</w:t>
            </w:r>
          </w:p>
        </w:tc>
      </w:tr>
      <w:tr w:rsidR="00B625F8" w:rsidRPr="0016490D" w14:paraId="4B84B6A5" w14:textId="77777777" w:rsidTr="00664A4B">
        <w:trPr>
          <w:trHeight w:val="20"/>
          <w:jc w:val="center"/>
        </w:trPr>
        <w:tc>
          <w:tcPr>
            <w:tcW w:w="566" w:type="pct"/>
            <w:shd w:val="clear" w:color="auto" w:fill="auto"/>
            <w:vAlign w:val="bottom"/>
          </w:tcPr>
          <w:p w14:paraId="41508754" w14:textId="77777777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A8</w:t>
            </w:r>
          </w:p>
        </w:tc>
        <w:tc>
          <w:tcPr>
            <w:tcW w:w="1925" w:type="pct"/>
            <w:shd w:val="clear" w:color="auto" w:fill="auto"/>
            <w:noWrap/>
          </w:tcPr>
          <w:p w14:paraId="49646780" w14:textId="4659691B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0,27778027</w:t>
            </w:r>
          </w:p>
        </w:tc>
        <w:tc>
          <w:tcPr>
            <w:tcW w:w="1096" w:type="pct"/>
            <w:noWrap/>
          </w:tcPr>
          <w:p w14:paraId="2BE36601" w14:textId="086C8F11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0,016963779</w:t>
            </w:r>
          </w:p>
        </w:tc>
        <w:tc>
          <w:tcPr>
            <w:tcW w:w="1413" w:type="pct"/>
            <w:noWrap/>
          </w:tcPr>
          <w:p w14:paraId="4DCCF94C" w14:textId="2FE9A710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0,260816489</w:t>
            </w:r>
          </w:p>
        </w:tc>
      </w:tr>
      <w:tr w:rsidR="00B625F8" w:rsidRPr="0016490D" w14:paraId="0DCA403C" w14:textId="77777777" w:rsidTr="00664A4B">
        <w:trPr>
          <w:trHeight w:val="20"/>
          <w:jc w:val="center"/>
        </w:trPr>
        <w:tc>
          <w:tcPr>
            <w:tcW w:w="566" w:type="pct"/>
            <w:shd w:val="clear" w:color="auto" w:fill="auto"/>
            <w:vAlign w:val="bottom"/>
          </w:tcPr>
          <w:p w14:paraId="3D5FB035" w14:textId="77777777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A9</w:t>
            </w:r>
          </w:p>
        </w:tc>
        <w:tc>
          <w:tcPr>
            <w:tcW w:w="1925" w:type="pct"/>
            <w:shd w:val="clear" w:color="auto" w:fill="auto"/>
            <w:noWrap/>
          </w:tcPr>
          <w:p w14:paraId="1AF7BA0C" w14:textId="264F088D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0,29586371</w:t>
            </w:r>
          </w:p>
        </w:tc>
        <w:tc>
          <w:tcPr>
            <w:tcW w:w="1096" w:type="pct"/>
            <w:noWrap/>
          </w:tcPr>
          <w:p w14:paraId="2CA91B34" w14:textId="61B3A721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0,042409446</w:t>
            </w:r>
          </w:p>
        </w:tc>
        <w:tc>
          <w:tcPr>
            <w:tcW w:w="1413" w:type="pct"/>
            <w:noWrap/>
          </w:tcPr>
          <w:p w14:paraId="6E85603F" w14:textId="682558BB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0,253454268</w:t>
            </w:r>
          </w:p>
        </w:tc>
      </w:tr>
      <w:tr w:rsidR="00B625F8" w:rsidRPr="0016490D" w14:paraId="1538CC17" w14:textId="77777777" w:rsidTr="00664A4B">
        <w:trPr>
          <w:trHeight w:val="20"/>
          <w:jc w:val="center"/>
        </w:trPr>
        <w:tc>
          <w:tcPr>
            <w:tcW w:w="566" w:type="pct"/>
            <w:shd w:val="clear" w:color="auto" w:fill="auto"/>
            <w:vAlign w:val="bottom"/>
          </w:tcPr>
          <w:p w14:paraId="230EEE47" w14:textId="77777777" w:rsidR="00B625F8" w:rsidRPr="0016490D" w:rsidRDefault="00B625F8" w:rsidP="00B625F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 w:rsidRPr="0016490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id-ID"/>
              </w:rPr>
              <w:t>A10</w:t>
            </w:r>
          </w:p>
        </w:tc>
        <w:tc>
          <w:tcPr>
            <w:tcW w:w="1925" w:type="pct"/>
            <w:shd w:val="clear" w:color="auto" w:fill="auto"/>
            <w:noWrap/>
          </w:tcPr>
          <w:p w14:paraId="0ED7E147" w14:textId="0657F21B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0,30106478</w:t>
            </w:r>
          </w:p>
        </w:tc>
        <w:tc>
          <w:tcPr>
            <w:tcW w:w="1096" w:type="pct"/>
            <w:noWrap/>
          </w:tcPr>
          <w:p w14:paraId="0AEA1F36" w14:textId="625271CB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0,033927557</w:t>
            </w:r>
          </w:p>
        </w:tc>
        <w:tc>
          <w:tcPr>
            <w:tcW w:w="1413" w:type="pct"/>
            <w:noWrap/>
          </w:tcPr>
          <w:p w14:paraId="52BC19DB" w14:textId="0ABDA937" w:rsidR="00B625F8" w:rsidRPr="00B625F8" w:rsidRDefault="00B625F8" w:rsidP="00B6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0,267137226</w:t>
            </w:r>
          </w:p>
        </w:tc>
      </w:tr>
    </w:tbl>
    <w:p w14:paraId="4B382826" w14:textId="4DEB51E0" w:rsidR="00714398" w:rsidRDefault="00714398" w:rsidP="0086501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7B0EA6C" w14:textId="77777777" w:rsidR="00664A4B" w:rsidRPr="00865012" w:rsidRDefault="00664A4B" w:rsidP="0086501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CEA0FD4" w14:textId="685DEC92" w:rsidR="00C701B0" w:rsidRPr="006C5224" w:rsidRDefault="00077834" w:rsidP="00664A4B">
      <w:pPr>
        <w:pStyle w:val="ListParagraph"/>
        <w:numPr>
          <w:ilvl w:val="0"/>
          <w:numId w:val="44"/>
        </w:numPr>
        <w:spacing w:after="0" w:line="48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6C5224">
        <w:rPr>
          <w:rFonts w:ascii="Times New Roman" w:hAnsi="Times New Roman"/>
          <w:sz w:val="24"/>
          <w:szCs w:val="24"/>
        </w:rPr>
        <w:t>Me</w:t>
      </w:r>
      <w:r w:rsidRPr="006C5224">
        <w:rPr>
          <w:rFonts w:ascii="Times New Roman" w:hAnsi="Times New Roman"/>
          <w:sz w:val="24"/>
          <w:szCs w:val="24"/>
          <w:lang w:val="en-US"/>
        </w:rPr>
        <w:t>nampilkan Hasil Keputusan dan Perangkingan</w:t>
      </w:r>
    </w:p>
    <w:p w14:paraId="122EA264" w14:textId="4D42761D" w:rsidR="00664A4B" w:rsidRDefault="00664A4B" w:rsidP="00664A4B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Adapun hasil nilai preferensi dari tabel 3.1</w:t>
      </w:r>
      <w:r w:rsidR="00B34E68">
        <w:rPr>
          <w:rFonts w:ascii="Times New Roman" w:hAnsi="Times New Roman"/>
          <w:sz w:val="24"/>
          <w:szCs w:val="24"/>
          <w:lang w:val="en-US"/>
        </w:rPr>
        <w:t>1, maka dapat dilihat pada tabe</w:t>
      </w:r>
      <w:r w:rsidR="00B34E68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 xml:space="preserve"> 3.12 sebagai berikut.</w:t>
      </w:r>
      <w:proofErr w:type="gramEnd"/>
    </w:p>
    <w:p w14:paraId="17E3F872" w14:textId="77777777" w:rsidR="00664A4B" w:rsidRDefault="00664A4B" w:rsidP="00664A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44A15756" w14:textId="77777777" w:rsidR="00664A4B" w:rsidRDefault="00664A4B" w:rsidP="00664A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B8FC2AA" w14:textId="4D52BACB" w:rsidR="00664A4B" w:rsidRPr="00950C54" w:rsidRDefault="00664A4B" w:rsidP="00664A4B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C05C4A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  <w:lang w:val="en-US"/>
        </w:rPr>
        <w:t>12 Hasil Keputusan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133"/>
        <w:gridCol w:w="4252"/>
        <w:gridCol w:w="1705"/>
      </w:tblGrid>
      <w:tr w:rsidR="00664A4B" w:rsidRPr="00C72484" w14:paraId="6D7C958B" w14:textId="77777777" w:rsidTr="00664A4B">
        <w:trPr>
          <w:trHeight w:val="20"/>
          <w:jc w:val="center"/>
        </w:trPr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2896" w14:textId="60C6A044" w:rsid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755DA" w14:textId="257EB9A1" w:rsid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en-US"/>
              </w:rPr>
              <w:t>Kode</w:t>
            </w:r>
          </w:p>
          <w:p w14:paraId="752BB4A5" w14:textId="57030A84" w:rsidR="00664A4B" w:rsidRPr="00C72484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2355B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Alternatif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E0352" w14:textId="77777777" w:rsidR="00664A4B" w:rsidRPr="00C72484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Nama Alternatif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E2F0" w14:textId="77777777" w:rsid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Hasil </w:t>
            </w:r>
          </w:p>
          <w:p w14:paraId="1C92317D" w14:textId="1D3F4B1A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Preferensi</w:t>
            </w:r>
          </w:p>
        </w:tc>
      </w:tr>
      <w:tr w:rsidR="00664A4B" w:rsidRPr="00C72484" w14:paraId="775DE689" w14:textId="77777777" w:rsidTr="00664A4B">
        <w:trPr>
          <w:trHeight w:val="20"/>
          <w:jc w:val="center"/>
        </w:trPr>
        <w:tc>
          <w:tcPr>
            <w:tcW w:w="53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7FAB" w14:textId="0D8D21D7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1DEFE" w14:textId="79B5C6D3" w:rsidR="00664A4B" w:rsidRPr="00C72484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4ACE3" w14:textId="77777777" w:rsidR="00664A4B" w:rsidRPr="00E2727D" w:rsidRDefault="00664A4B" w:rsidP="00664A4B">
            <w:pPr>
              <w:spacing w:beforeLines="40" w:before="96" w:afterLines="40" w:after="96" w:line="240" w:lineRule="auto"/>
              <w:ind w:left="14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Paperwork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488D" w14:textId="7DBBE229" w:rsidR="00664A4B" w:rsidRPr="00C72484" w:rsidRDefault="00664A4B" w:rsidP="00664A4B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0,261936158</w:t>
            </w:r>
          </w:p>
        </w:tc>
      </w:tr>
      <w:tr w:rsidR="00664A4B" w:rsidRPr="00C72484" w14:paraId="32A18A24" w14:textId="77777777" w:rsidTr="00664A4B">
        <w:trPr>
          <w:trHeight w:val="20"/>
          <w:jc w:val="center"/>
        </w:trPr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E6F0" w14:textId="12863F0B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214FF" w14:textId="14C39612" w:rsidR="00664A4B" w:rsidRPr="00C72484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2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C64F6" w14:textId="77777777" w:rsidR="00664A4B" w:rsidRPr="00E2727D" w:rsidRDefault="00664A4B" w:rsidP="00664A4B">
            <w:pPr>
              <w:spacing w:beforeLines="40" w:before="96" w:afterLines="40" w:after="96" w:line="240" w:lineRule="auto"/>
              <w:ind w:left="14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Printmate</w:t>
            </w:r>
          </w:p>
        </w:tc>
        <w:tc>
          <w:tcPr>
            <w:tcW w:w="10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018A" w14:textId="56993FF7" w:rsidR="00664A4B" w:rsidRPr="00C268A8" w:rsidRDefault="00664A4B" w:rsidP="00664A4B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0,161215547</w:t>
            </w:r>
          </w:p>
        </w:tc>
      </w:tr>
      <w:tr w:rsidR="00664A4B" w:rsidRPr="00C72484" w14:paraId="662B0E33" w14:textId="77777777" w:rsidTr="00664A4B">
        <w:trPr>
          <w:trHeight w:val="20"/>
          <w:jc w:val="center"/>
        </w:trPr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A9C0" w14:textId="16A6FF6C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5C7E" w14:textId="56885A15" w:rsidR="00664A4B" w:rsidRPr="00C72484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2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250AD" w14:textId="77777777" w:rsidR="00664A4B" w:rsidRPr="00E2727D" w:rsidRDefault="00664A4B" w:rsidP="00664A4B">
            <w:pPr>
              <w:spacing w:beforeLines="40" w:before="96" w:afterLines="40" w:after="96" w:line="240" w:lineRule="auto"/>
              <w:ind w:left="14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Tiga Bintang</w:t>
            </w:r>
          </w:p>
        </w:tc>
        <w:tc>
          <w:tcPr>
            <w:tcW w:w="10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BCEA" w14:textId="0910EE1E" w:rsidR="00664A4B" w:rsidRPr="00C268A8" w:rsidRDefault="00664A4B" w:rsidP="00664A4B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0,284223499</w:t>
            </w:r>
          </w:p>
        </w:tc>
      </w:tr>
      <w:tr w:rsidR="00664A4B" w:rsidRPr="00C72484" w14:paraId="6852EBBD" w14:textId="77777777" w:rsidTr="00664A4B">
        <w:trPr>
          <w:trHeight w:val="20"/>
          <w:jc w:val="center"/>
        </w:trPr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E15A" w14:textId="1D619E41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CAA2C" w14:textId="10210797" w:rsidR="00664A4B" w:rsidRPr="00C72484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2484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2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9262F" w14:textId="77777777" w:rsidR="00664A4B" w:rsidRPr="00E2727D" w:rsidRDefault="00664A4B" w:rsidP="00664A4B">
            <w:pPr>
              <w:spacing w:beforeLines="40" w:before="96" w:afterLines="40" w:after="96" w:line="240" w:lineRule="auto"/>
              <w:ind w:left="14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Medan Grafika</w:t>
            </w:r>
          </w:p>
        </w:tc>
        <w:tc>
          <w:tcPr>
            <w:tcW w:w="10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CEDC" w14:textId="2B68B7D6" w:rsidR="00664A4B" w:rsidRPr="00C268A8" w:rsidRDefault="00664A4B" w:rsidP="00664A4B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0,255494968</w:t>
            </w:r>
          </w:p>
        </w:tc>
      </w:tr>
      <w:tr w:rsidR="00664A4B" w:rsidRPr="00C72484" w14:paraId="53E83E4B" w14:textId="77777777" w:rsidTr="00664A4B">
        <w:trPr>
          <w:trHeight w:val="20"/>
          <w:jc w:val="center"/>
        </w:trPr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D2A9" w14:textId="6B350F94" w:rsid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A9AB5" w14:textId="7ACE2E0E" w:rsidR="00664A4B" w:rsidRPr="00656A56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2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E04EC" w14:textId="77777777" w:rsidR="00664A4B" w:rsidRPr="00E2727D" w:rsidRDefault="00664A4B" w:rsidP="00664A4B">
            <w:pPr>
              <w:spacing w:beforeLines="40" w:before="96" w:afterLines="40" w:after="96" w:line="240" w:lineRule="auto"/>
              <w:ind w:left="143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Pixelindo</w:t>
            </w:r>
          </w:p>
        </w:tc>
        <w:tc>
          <w:tcPr>
            <w:tcW w:w="10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8C2E" w14:textId="10AC6AB2" w:rsidR="00664A4B" w:rsidRPr="00C72484" w:rsidRDefault="00664A4B" w:rsidP="00664A4B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0,244778872</w:t>
            </w:r>
          </w:p>
        </w:tc>
      </w:tr>
      <w:tr w:rsidR="00664A4B" w:rsidRPr="00C72484" w14:paraId="222074AF" w14:textId="77777777" w:rsidTr="00664A4B">
        <w:trPr>
          <w:trHeight w:val="20"/>
          <w:jc w:val="center"/>
        </w:trPr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8D0E" w14:textId="7F5FFD71" w:rsid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AB8E3" w14:textId="23A375BD" w:rsidR="00664A4B" w:rsidRPr="00656A56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2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396B0" w14:textId="77777777" w:rsidR="00664A4B" w:rsidRPr="00E2727D" w:rsidRDefault="00664A4B" w:rsidP="00664A4B">
            <w:pPr>
              <w:spacing w:beforeLines="40" w:before="96" w:afterLines="40" w:after="96" w:line="240" w:lineRule="auto"/>
              <w:ind w:left="143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Grafindo</w:t>
            </w:r>
          </w:p>
        </w:tc>
        <w:tc>
          <w:tcPr>
            <w:tcW w:w="10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9696" w14:textId="4847107E" w:rsidR="00664A4B" w:rsidRPr="00C268A8" w:rsidRDefault="00664A4B" w:rsidP="00664A4B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0,274430476</w:t>
            </w:r>
          </w:p>
        </w:tc>
      </w:tr>
      <w:tr w:rsidR="00664A4B" w:rsidRPr="00C72484" w14:paraId="2ABFAC41" w14:textId="77777777" w:rsidTr="00664A4B">
        <w:trPr>
          <w:trHeight w:val="20"/>
          <w:jc w:val="center"/>
        </w:trPr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2BB8" w14:textId="5C3B3B5A" w:rsid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0ED0A" w14:textId="0478312D" w:rsid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A7</w:t>
            </w:r>
          </w:p>
        </w:tc>
        <w:tc>
          <w:tcPr>
            <w:tcW w:w="2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25E18" w14:textId="13ED1D20" w:rsidR="00664A4B" w:rsidRPr="004E25D9" w:rsidRDefault="00664A4B" w:rsidP="00664A4B">
            <w:pPr>
              <w:spacing w:beforeLines="40" w:before="96" w:afterLines="40" w:after="96" w:line="240" w:lineRule="auto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Alfa Grafika</w:t>
            </w:r>
          </w:p>
        </w:tc>
        <w:tc>
          <w:tcPr>
            <w:tcW w:w="10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80CE" w14:textId="50BB66B5" w:rsidR="00664A4B" w:rsidRDefault="00664A4B" w:rsidP="00664A4B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0,188755438</w:t>
            </w:r>
          </w:p>
        </w:tc>
      </w:tr>
      <w:tr w:rsidR="00664A4B" w:rsidRPr="00C72484" w14:paraId="4F639610" w14:textId="77777777" w:rsidTr="00664A4B">
        <w:trPr>
          <w:trHeight w:val="20"/>
          <w:jc w:val="center"/>
        </w:trPr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2D6D" w14:textId="7A6CC8D4" w:rsid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8FD95" w14:textId="1EB0F74E" w:rsid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2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51E89" w14:textId="7ADE1FF8" w:rsidR="00664A4B" w:rsidRPr="004E25D9" w:rsidRDefault="00664A4B" w:rsidP="00664A4B">
            <w:pPr>
              <w:spacing w:beforeLines="40" w:before="96" w:afterLines="40" w:after="96" w:line="240" w:lineRule="auto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Global Indonesia</w:t>
            </w:r>
          </w:p>
        </w:tc>
        <w:tc>
          <w:tcPr>
            <w:tcW w:w="10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4CB4" w14:textId="41A54625" w:rsidR="00664A4B" w:rsidRDefault="00664A4B" w:rsidP="00664A4B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0,260816489</w:t>
            </w:r>
          </w:p>
        </w:tc>
      </w:tr>
      <w:tr w:rsidR="00664A4B" w:rsidRPr="00C72484" w14:paraId="32D1A97D" w14:textId="77777777" w:rsidTr="00664A4B">
        <w:trPr>
          <w:trHeight w:val="20"/>
          <w:jc w:val="center"/>
        </w:trPr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F6DE" w14:textId="686AC797" w:rsid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79B0" w14:textId="1C376A05" w:rsid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A9</w:t>
            </w:r>
          </w:p>
        </w:tc>
        <w:tc>
          <w:tcPr>
            <w:tcW w:w="2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2F4EF" w14:textId="6CF37C36" w:rsidR="00664A4B" w:rsidRPr="004E25D9" w:rsidRDefault="00664A4B" w:rsidP="00664A4B">
            <w:pPr>
              <w:spacing w:beforeLines="40" w:before="96" w:afterLines="40" w:after="96" w:line="240" w:lineRule="auto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Top Global</w:t>
            </w:r>
          </w:p>
        </w:tc>
        <w:tc>
          <w:tcPr>
            <w:tcW w:w="10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3DCE" w14:textId="76D43034" w:rsidR="00664A4B" w:rsidRDefault="00664A4B" w:rsidP="00664A4B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0,253454268</w:t>
            </w:r>
          </w:p>
        </w:tc>
      </w:tr>
      <w:tr w:rsidR="00664A4B" w:rsidRPr="00C72484" w14:paraId="3AF90412" w14:textId="77777777" w:rsidTr="00664A4B">
        <w:trPr>
          <w:trHeight w:val="20"/>
          <w:jc w:val="center"/>
        </w:trPr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3377" w14:textId="176E0D7C" w:rsid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3566C" w14:textId="150D6D34" w:rsid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A10</w:t>
            </w:r>
          </w:p>
        </w:tc>
        <w:tc>
          <w:tcPr>
            <w:tcW w:w="2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73D7B" w14:textId="5D58198F" w:rsidR="00664A4B" w:rsidRPr="004E25D9" w:rsidRDefault="00664A4B" w:rsidP="00664A4B">
            <w:pPr>
              <w:spacing w:beforeLines="40" w:before="96" w:afterLines="40" w:after="96" w:line="240" w:lineRule="auto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4E25D9">
              <w:rPr>
                <w:rFonts w:ascii="Times New Roman" w:hAnsi="Times New Roman"/>
                <w:sz w:val="24"/>
                <w:szCs w:val="24"/>
              </w:rPr>
              <w:t>PT. Sigmaco Saksama</w:t>
            </w:r>
          </w:p>
        </w:tc>
        <w:tc>
          <w:tcPr>
            <w:tcW w:w="10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8620" w14:textId="490C7905" w:rsidR="00664A4B" w:rsidRPr="00C72484" w:rsidRDefault="00664A4B" w:rsidP="00664A4B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5F8">
              <w:rPr>
                <w:rFonts w:ascii="Times New Roman" w:hAnsi="Times New Roman"/>
                <w:sz w:val="24"/>
                <w:szCs w:val="24"/>
              </w:rPr>
              <w:t>0,267137226</w:t>
            </w:r>
          </w:p>
        </w:tc>
      </w:tr>
    </w:tbl>
    <w:p w14:paraId="0E641289" w14:textId="4B8E9244" w:rsidR="00664A4B" w:rsidRDefault="00664A4B" w:rsidP="00664A4B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37CCA07E" w14:textId="46DF75FC" w:rsidR="00151FC1" w:rsidRPr="00664A4B" w:rsidRDefault="00865012" w:rsidP="00664A4B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Adapun hasil perangkingan yang diurutkan berdasarkan nilai tertinggi yang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diambil </w:t>
      </w:r>
      <w:r w:rsidR="004E25D9">
        <w:rPr>
          <w:rFonts w:ascii="Times New Roman" w:hAnsi="Times New Roman"/>
          <w:sz w:val="24"/>
          <w:szCs w:val="24"/>
          <w:lang w:val="en-US"/>
        </w:rPr>
        <w:t>yang terbaik</w:t>
      </w:r>
      <w:r w:rsidR="00664A4B">
        <w:rPr>
          <w:rFonts w:ascii="Times New Roman" w:hAnsi="Times New Roman"/>
          <w:sz w:val="24"/>
          <w:szCs w:val="24"/>
          <w:lang w:val="en-US"/>
        </w:rPr>
        <w:t xml:space="preserve"> dari tabel 3.12</w:t>
      </w:r>
      <w:r>
        <w:rPr>
          <w:rFonts w:ascii="Times New Roman" w:hAnsi="Times New Roman"/>
          <w:sz w:val="24"/>
          <w:szCs w:val="24"/>
          <w:lang w:val="en-US"/>
        </w:rPr>
        <w:t>, maka dapat dilihat pada gambar 3.1</w:t>
      </w:r>
      <w:r w:rsidR="00664A4B"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 xml:space="preserve"> sebagai berikut.</w:t>
      </w:r>
    </w:p>
    <w:p w14:paraId="63081DF5" w14:textId="26C61C5D" w:rsidR="00865012" w:rsidRPr="0088319E" w:rsidRDefault="00865012" w:rsidP="00865012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0442FF">
        <w:rPr>
          <w:rFonts w:ascii="Times New Roman" w:hAnsi="Times New Roman"/>
          <w:sz w:val="24"/>
          <w:szCs w:val="24"/>
        </w:rPr>
        <w:t>Tabel 3.</w:t>
      </w:r>
      <w:r w:rsidR="006D3CEA">
        <w:rPr>
          <w:rFonts w:ascii="Times New Roman" w:hAnsi="Times New Roman"/>
          <w:sz w:val="24"/>
          <w:szCs w:val="24"/>
          <w:lang w:val="en-US"/>
        </w:rPr>
        <w:t>1</w:t>
      </w:r>
      <w:r w:rsidR="004077F8">
        <w:rPr>
          <w:rFonts w:ascii="Times New Roman" w:hAnsi="Times New Roman"/>
          <w:sz w:val="24"/>
          <w:szCs w:val="24"/>
          <w:lang w:val="en-US"/>
        </w:rPr>
        <w:t>3</w:t>
      </w:r>
      <w:r w:rsidRPr="000442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Hasil Moora Pada Alternatif</w:t>
      </w:r>
      <w:r w:rsidR="006C4838">
        <w:rPr>
          <w:rFonts w:ascii="Times New Roman" w:hAnsi="Times New Roman"/>
          <w:sz w:val="24"/>
          <w:szCs w:val="24"/>
          <w:lang w:val="en-US"/>
        </w:rPr>
        <w:t xml:space="preserve"> Urutan Rangking</w:t>
      </w:r>
    </w:p>
    <w:tbl>
      <w:tblPr>
        <w:tblW w:w="48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1451"/>
        <w:gridCol w:w="2796"/>
        <w:gridCol w:w="1739"/>
        <w:gridCol w:w="1324"/>
      </w:tblGrid>
      <w:tr w:rsidR="00664A4B" w:rsidRPr="00082A59" w14:paraId="20CB4095" w14:textId="77777777" w:rsidTr="00471CA4">
        <w:trPr>
          <w:trHeight w:val="477"/>
          <w:jc w:val="center"/>
        </w:trPr>
        <w:tc>
          <w:tcPr>
            <w:tcW w:w="380" w:type="pct"/>
            <w:vAlign w:val="center"/>
          </w:tcPr>
          <w:p w14:paraId="497228FA" w14:textId="622CC812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917" w:type="pct"/>
          </w:tcPr>
          <w:p w14:paraId="00B94D3E" w14:textId="77777777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Kode</w:t>
            </w:r>
          </w:p>
          <w:p w14:paraId="2EF5C39A" w14:textId="3325017A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Alternatif</w:t>
            </w:r>
          </w:p>
        </w:tc>
        <w:tc>
          <w:tcPr>
            <w:tcW w:w="1767" w:type="pct"/>
            <w:vAlign w:val="center"/>
          </w:tcPr>
          <w:p w14:paraId="274D831E" w14:textId="2A342ED7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Nama Alternatif</w:t>
            </w:r>
          </w:p>
        </w:tc>
        <w:tc>
          <w:tcPr>
            <w:tcW w:w="1099" w:type="pct"/>
            <w:shd w:val="clear" w:color="auto" w:fill="auto"/>
            <w:noWrap/>
            <w:vAlign w:val="center"/>
            <w:hideMark/>
          </w:tcPr>
          <w:p w14:paraId="52D01D75" w14:textId="77777777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Nilai </w:t>
            </w:r>
          </w:p>
          <w:p w14:paraId="4136DD62" w14:textId="6CA00AED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Preferensi</w:t>
            </w:r>
          </w:p>
        </w:tc>
        <w:tc>
          <w:tcPr>
            <w:tcW w:w="837" w:type="pct"/>
            <w:vAlign w:val="center"/>
          </w:tcPr>
          <w:p w14:paraId="70D7C5C6" w14:textId="0CA790D9" w:rsidR="00664A4B" w:rsidRPr="00471CA4" w:rsidRDefault="00471CA4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Rangking</w:t>
            </w:r>
          </w:p>
        </w:tc>
      </w:tr>
      <w:tr w:rsidR="00664A4B" w:rsidRPr="00082A59" w14:paraId="62FFAB0B" w14:textId="77777777" w:rsidTr="00471CA4">
        <w:trPr>
          <w:trHeight w:val="315"/>
          <w:jc w:val="center"/>
        </w:trPr>
        <w:tc>
          <w:tcPr>
            <w:tcW w:w="380" w:type="pct"/>
            <w:vAlign w:val="center"/>
          </w:tcPr>
          <w:p w14:paraId="47AE2B96" w14:textId="5A1189FC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7" w:type="pct"/>
            <w:vAlign w:val="center"/>
          </w:tcPr>
          <w:p w14:paraId="1506363A" w14:textId="6A6EF10F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767" w:type="pct"/>
            <w:vAlign w:val="center"/>
          </w:tcPr>
          <w:p w14:paraId="52DD1C94" w14:textId="255DA817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PT. Tiga Bintang</w:t>
            </w:r>
          </w:p>
        </w:tc>
        <w:tc>
          <w:tcPr>
            <w:tcW w:w="1099" w:type="pct"/>
            <w:noWrap/>
            <w:vAlign w:val="bottom"/>
          </w:tcPr>
          <w:p w14:paraId="292AA6F0" w14:textId="5AA41F5F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0,284223499</w:t>
            </w:r>
          </w:p>
        </w:tc>
        <w:tc>
          <w:tcPr>
            <w:tcW w:w="837" w:type="pct"/>
            <w:vAlign w:val="bottom"/>
          </w:tcPr>
          <w:p w14:paraId="64531955" w14:textId="61636081" w:rsidR="00664A4B" w:rsidRPr="00664A4B" w:rsidRDefault="00471CA4" w:rsidP="00BA723D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1CA4">
              <w:rPr>
                <w:rFonts w:ascii="Times New Roman" w:hAnsi="Times New Roman"/>
                <w:sz w:val="24"/>
                <w:szCs w:val="24"/>
                <w:lang w:val="en-US"/>
              </w:rPr>
              <w:t>Prioritas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4A4B" w:rsidRPr="00664A4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664A4B" w:rsidRPr="00082A59" w14:paraId="618B9A27" w14:textId="77777777" w:rsidTr="00471CA4">
        <w:trPr>
          <w:trHeight w:val="315"/>
          <w:jc w:val="center"/>
        </w:trPr>
        <w:tc>
          <w:tcPr>
            <w:tcW w:w="380" w:type="pct"/>
            <w:vAlign w:val="center"/>
          </w:tcPr>
          <w:p w14:paraId="57152712" w14:textId="6DE7768A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17" w:type="pct"/>
            <w:vAlign w:val="center"/>
          </w:tcPr>
          <w:p w14:paraId="013E1DDF" w14:textId="3D22BDAB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767" w:type="pct"/>
            <w:vAlign w:val="center"/>
          </w:tcPr>
          <w:p w14:paraId="5AC157E5" w14:textId="2A5B0791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PT. Grafindo</w:t>
            </w:r>
          </w:p>
        </w:tc>
        <w:tc>
          <w:tcPr>
            <w:tcW w:w="1099" w:type="pct"/>
            <w:noWrap/>
            <w:vAlign w:val="bottom"/>
          </w:tcPr>
          <w:p w14:paraId="56CD0071" w14:textId="655475F9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0,274430476</w:t>
            </w:r>
          </w:p>
        </w:tc>
        <w:tc>
          <w:tcPr>
            <w:tcW w:w="837" w:type="pct"/>
            <w:vAlign w:val="bottom"/>
          </w:tcPr>
          <w:p w14:paraId="1196CEE3" w14:textId="34D19BB0" w:rsidR="00664A4B" w:rsidRPr="00471CA4" w:rsidRDefault="00471CA4" w:rsidP="00BA723D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1C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Prioritas </w:t>
            </w:r>
            <w:r w:rsidR="00664A4B" w:rsidRPr="00471CA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664A4B" w:rsidRPr="00082A59" w14:paraId="759FA693" w14:textId="77777777" w:rsidTr="00471CA4">
        <w:trPr>
          <w:trHeight w:val="315"/>
          <w:jc w:val="center"/>
        </w:trPr>
        <w:tc>
          <w:tcPr>
            <w:tcW w:w="380" w:type="pct"/>
            <w:vAlign w:val="center"/>
          </w:tcPr>
          <w:p w14:paraId="7E241CB8" w14:textId="63BB7ED9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17" w:type="pct"/>
            <w:vAlign w:val="center"/>
          </w:tcPr>
          <w:p w14:paraId="4A4EA5EC" w14:textId="78D30E34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A10</w:t>
            </w:r>
          </w:p>
        </w:tc>
        <w:tc>
          <w:tcPr>
            <w:tcW w:w="1767" w:type="pct"/>
            <w:vAlign w:val="center"/>
          </w:tcPr>
          <w:p w14:paraId="64026DEC" w14:textId="470C9F78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PT. Sigmaco Saksama</w:t>
            </w:r>
          </w:p>
        </w:tc>
        <w:tc>
          <w:tcPr>
            <w:tcW w:w="1099" w:type="pct"/>
            <w:noWrap/>
            <w:vAlign w:val="bottom"/>
          </w:tcPr>
          <w:p w14:paraId="164D998E" w14:textId="743EB1F6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0,267137226</w:t>
            </w:r>
          </w:p>
        </w:tc>
        <w:tc>
          <w:tcPr>
            <w:tcW w:w="837" w:type="pct"/>
            <w:vAlign w:val="bottom"/>
          </w:tcPr>
          <w:p w14:paraId="3A089096" w14:textId="278EAFB8" w:rsidR="00664A4B" w:rsidRPr="00471CA4" w:rsidRDefault="00471CA4" w:rsidP="00BA723D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1C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Prioritas </w:t>
            </w:r>
            <w:r w:rsidR="00664A4B" w:rsidRPr="00471CA4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664A4B" w:rsidRPr="00082A59" w14:paraId="495AACBE" w14:textId="77777777" w:rsidTr="00471CA4">
        <w:trPr>
          <w:trHeight w:val="315"/>
          <w:jc w:val="center"/>
        </w:trPr>
        <w:tc>
          <w:tcPr>
            <w:tcW w:w="380" w:type="pct"/>
            <w:vAlign w:val="center"/>
          </w:tcPr>
          <w:p w14:paraId="1DFA3494" w14:textId="2AFE2845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17" w:type="pct"/>
            <w:vAlign w:val="center"/>
          </w:tcPr>
          <w:p w14:paraId="251F6F90" w14:textId="53D4CCDD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767" w:type="pct"/>
            <w:vAlign w:val="center"/>
          </w:tcPr>
          <w:p w14:paraId="47E3A10E" w14:textId="4640202E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PT. Paperwork</w:t>
            </w:r>
          </w:p>
        </w:tc>
        <w:tc>
          <w:tcPr>
            <w:tcW w:w="1099" w:type="pct"/>
            <w:noWrap/>
            <w:vAlign w:val="bottom"/>
          </w:tcPr>
          <w:p w14:paraId="3426945E" w14:textId="243E28C6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0,261936158</w:t>
            </w:r>
          </w:p>
        </w:tc>
        <w:tc>
          <w:tcPr>
            <w:tcW w:w="837" w:type="pct"/>
            <w:vAlign w:val="bottom"/>
          </w:tcPr>
          <w:p w14:paraId="47169B90" w14:textId="6AF1499B" w:rsidR="00664A4B" w:rsidRPr="00471CA4" w:rsidRDefault="00471CA4" w:rsidP="00BA723D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1C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Prioritas </w:t>
            </w:r>
            <w:r w:rsidR="00664A4B" w:rsidRPr="00471CA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64A4B" w:rsidRPr="00082A59" w14:paraId="31129CBC" w14:textId="77777777" w:rsidTr="00471CA4">
        <w:trPr>
          <w:trHeight w:val="315"/>
          <w:jc w:val="center"/>
        </w:trPr>
        <w:tc>
          <w:tcPr>
            <w:tcW w:w="380" w:type="pct"/>
            <w:vAlign w:val="center"/>
          </w:tcPr>
          <w:p w14:paraId="7F24B7D5" w14:textId="735BA5F2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17" w:type="pct"/>
            <w:vAlign w:val="center"/>
          </w:tcPr>
          <w:p w14:paraId="38E6C7C3" w14:textId="25C40A63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1767" w:type="pct"/>
            <w:vAlign w:val="center"/>
          </w:tcPr>
          <w:p w14:paraId="4803930B" w14:textId="42079B8A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PT. Global Indonesia</w:t>
            </w:r>
          </w:p>
        </w:tc>
        <w:tc>
          <w:tcPr>
            <w:tcW w:w="1099" w:type="pct"/>
            <w:noWrap/>
            <w:vAlign w:val="bottom"/>
          </w:tcPr>
          <w:p w14:paraId="1CA15B53" w14:textId="7FAEF7E3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0,260816489</w:t>
            </w:r>
          </w:p>
        </w:tc>
        <w:tc>
          <w:tcPr>
            <w:tcW w:w="837" w:type="pct"/>
            <w:vAlign w:val="bottom"/>
          </w:tcPr>
          <w:p w14:paraId="753944D5" w14:textId="652F2519" w:rsidR="00664A4B" w:rsidRPr="00471CA4" w:rsidRDefault="00471CA4" w:rsidP="00BA723D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1C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Prioritas </w:t>
            </w:r>
            <w:r w:rsidR="00664A4B" w:rsidRPr="00471CA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664A4B" w:rsidRPr="00082A59" w14:paraId="3285628C" w14:textId="77777777" w:rsidTr="00471CA4">
        <w:trPr>
          <w:trHeight w:val="129"/>
          <w:jc w:val="center"/>
        </w:trPr>
        <w:tc>
          <w:tcPr>
            <w:tcW w:w="380" w:type="pct"/>
            <w:vAlign w:val="center"/>
          </w:tcPr>
          <w:p w14:paraId="30794D27" w14:textId="1DFA2EAD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17" w:type="pct"/>
            <w:vAlign w:val="center"/>
          </w:tcPr>
          <w:p w14:paraId="3EBA3393" w14:textId="6CCF321B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767" w:type="pct"/>
            <w:vAlign w:val="center"/>
          </w:tcPr>
          <w:p w14:paraId="714A4C4B" w14:textId="088A5A63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PT. Medan Grafika</w:t>
            </w:r>
          </w:p>
        </w:tc>
        <w:tc>
          <w:tcPr>
            <w:tcW w:w="1099" w:type="pct"/>
            <w:noWrap/>
            <w:vAlign w:val="bottom"/>
          </w:tcPr>
          <w:p w14:paraId="42EAD07B" w14:textId="7668B600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0,255494968</w:t>
            </w:r>
          </w:p>
        </w:tc>
        <w:tc>
          <w:tcPr>
            <w:tcW w:w="837" w:type="pct"/>
            <w:vAlign w:val="bottom"/>
          </w:tcPr>
          <w:p w14:paraId="454CE8A2" w14:textId="42DD0BBE" w:rsidR="00664A4B" w:rsidRPr="00471CA4" w:rsidRDefault="00471CA4" w:rsidP="00BA723D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1C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Prioritas </w:t>
            </w:r>
            <w:r w:rsidR="00664A4B" w:rsidRPr="00471CA4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664A4B" w:rsidRPr="00082A59" w14:paraId="044C6E8B" w14:textId="77777777" w:rsidTr="00471CA4">
        <w:trPr>
          <w:trHeight w:val="315"/>
          <w:jc w:val="center"/>
        </w:trPr>
        <w:tc>
          <w:tcPr>
            <w:tcW w:w="380" w:type="pct"/>
            <w:vAlign w:val="center"/>
          </w:tcPr>
          <w:p w14:paraId="42226A94" w14:textId="21DD5CC5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17" w:type="pct"/>
            <w:vAlign w:val="center"/>
          </w:tcPr>
          <w:p w14:paraId="675D3713" w14:textId="63C23436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A9</w:t>
            </w:r>
          </w:p>
        </w:tc>
        <w:tc>
          <w:tcPr>
            <w:tcW w:w="1767" w:type="pct"/>
            <w:vAlign w:val="center"/>
          </w:tcPr>
          <w:p w14:paraId="0D468449" w14:textId="08595D4E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PT. Top Global</w:t>
            </w:r>
          </w:p>
        </w:tc>
        <w:tc>
          <w:tcPr>
            <w:tcW w:w="1099" w:type="pct"/>
            <w:noWrap/>
            <w:vAlign w:val="bottom"/>
          </w:tcPr>
          <w:p w14:paraId="1403DE6F" w14:textId="2A1B05A1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0,253454268</w:t>
            </w:r>
          </w:p>
        </w:tc>
        <w:tc>
          <w:tcPr>
            <w:tcW w:w="837" w:type="pct"/>
            <w:vAlign w:val="bottom"/>
          </w:tcPr>
          <w:p w14:paraId="737901F1" w14:textId="7FD5CACB" w:rsidR="00664A4B" w:rsidRPr="00471CA4" w:rsidRDefault="00471CA4" w:rsidP="00BA723D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1C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Prioritas </w:t>
            </w:r>
            <w:r w:rsidR="00664A4B" w:rsidRPr="00471CA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05796138" w14:textId="77777777" w:rsidR="004077F8" w:rsidRDefault="004077F8" w:rsidP="004077F8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43E932B1" w14:textId="6EC8DB9C" w:rsidR="004077F8" w:rsidRPr="0088319E" w:rsidRDefault="004077F8" w:rsidP="004077F8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0442FF">
        <w:rPr>
          <w:rFonts w:ascii="Times New Roman" w:hAnsi="Times New Roman"/>
          <w:sz w:val="24"/>
          <w:szCs w:val="24"/>
        </w:rPr>
        <w:lastRenderedPageBreak/>
        <w:t>Tabel 3.</w:t>
      </w:r>
      <w:r>
        <w:rPr>
          <w:rFonts w:ascii="Times New Roman" w:hAnsi="Times New Roman"/>
          <w:sz w:val="24"/>
          <w:szCs w:val="24"/>
          <w:lang w:val="en-US"/>
        </w:rPr>
        <w:t>13</w:t>
      </w:r>
      <w:r w:rsidRPr="000442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Hasil Moora Pada Alternatif Urutan Rangking (Lanjutan)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"/>
        <w:gridCol w:w="1450"/>
        <w:gridCol w:w="2795"/>
        <w:gridCol w:w="1740"/>
        <w:gridCol w:w="1567"/>
      </w:tblGrid>
      <w:tr w:rsidR="004077F8" w:rsidRPr="00082A59" w14:paraId="0FF20520" w14:textId="77777777" w:rsidTr="004077F8">
        <w:trPr>
          <w:trHeight w:val="477"/>
          <w:jc w:val="center"/>
        </w:trPr>
        <w:tc>
          <w:tcPr>
            <w:tcW w:w="369" w:type="pct"/>
            <w:vAlign w:val="center"/>
          </w:tcPr>
          <w:p w14:paraId="644A76E2" w14:textId="77777777" w:rsidR="004077F8" w:rsidRPr="00664A4B" w:rsidRDefault="004077F8" w:rsidP="00497BFF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889" w:type="pct"/>
          </w:tcPr>
          <w:p w14:paraId="17BF99FD" w14:textId="77777777" w:rsidR="004077F8" w:rsidRPr="00664A4B" w:rsidRDefault="004077F8" w:rsidP="00497BFF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Kode</w:t>
            </w:r>
          </w:p>
          <w:p w14:paraId="2C83493E" w14:textId="77777777" w:rsidR="004077F8" w:rsidRPr="00664A4B" w:rsidRDefault="004077F8" w:rsidP="00497BFF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Alternatif</w:t>
            </w:r>
          </w:p>
        </w:tc>
        <w:tc>
          <w:tcPr>
            <w:tcW w:w="1714" w:type="pct"/>
            <w:vAlign w:val="center"/>
          </w:tcPr>
          <w:p w14:paraId="439D8A31" w14:textId="77777777" w:rsidR="004077F8" w:rsidRPr="00664A4B" w:rsidRDefault="004077F8" w:rsidP="00497BFF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Nama Alternatif</w:t>
            </w:r>
          </w:p>
        </w:tc>
        <w:tc>
          <w:tcPr>
            <w:tcW w:w="1067" w:type="pct"/>
            <w:shd w:val="clear" w:color="auto" w:fill="auto"/>
            <w:noWrap/>
            <w:vAlign w:val="center"/>
            <w:hideMark/>
          </w:tcPr>
          <w:p w14:paraId="0DCB5C43" w14:textId="77777777" w:rsidR="004077F8" w:rsidRPr="00664A4B" w:rsidRDefault="004077F8" w:rsidP="00497BFF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Nilai </w:t>
            </w:r>
          </w:p>
          <w:p w14:paraId="4D9F1D61" w14:textId="77777777" w:rsidR="004077F8" w:rsidRPr="00664A4B" w:rsidRDefault="004077F8" w:rsidP="00497BFF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Preferensi</w:t>
            </w:r>
          </w:p>
        </w:tc>
        <w:tc>
          <w:tcPr>
            <w:tcW w:w="961" w:type="pct"/>
            <w:vAlign w:val="center"/>
          </w:tcPr>
          <w:p w14:paraId="6C36DE10" w14:textId="4EBF2DCF" w:rsidR="004077F8" w:rsidRPr="00471CA4" w:rsidRDefault="00471CA4" w:rsidP="00497BFF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Rangking</w:t>
            </w:r>
          </w:p>
        </w:tc>
      </w:tr>
      <w:tr w:rsidR="00664A4B" w:rsidRPr="00082A59" w14:paraId="5CD3343A" w14:textId="77777777" w:rsidTr="004077F8">
        <w:trPr>
          <w:trHeight w:val="315"/>
          <w:jc w:val="center"/>
        </w:trPr>
        <w:tc>
          <w:tcPr>
            <w:tcW w:w="369" w:type="pct"/>
            <w:vAlign w:val="center"/>
          </w:tcPr>
          <w:p w14:paraId="033984DF" w14:textId="443CB4B4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89" w:type="pct"/>
            <w:vAlign w:val="center"/>
          </w:tcPr>
          <w:p w14:paraId="4AF0F735" w14:textId="2C59E5F1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1714" w:type="pct"/>
            <w:vAlign w:val="center"/>
          </w:tcPr>
          <w:p w14:paraId="6B5A13FD" w14:textId="7E16C783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PT. Pixelindo</w:t>
            </w:r>
          </w:p>
        </w:tc>
        <w:tc>
          <w:tcPr>
            <w:tcW w:w="1067" w:type="pct"/>
            <w:noWrap/>
            <w:vAlign w:val="bottom"/>
          </w:tcPr>
          <w:p w14:paraId="4B0E5852" w14:textId="69B3AD0E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0,244778872</w:t>
            </w:r>
          </w:p>
        </w:tc>
        <w:tc>
          <w:tcPr>
            <w:tcW w:w="961" w:type="pct"/>
            <w:vAlign w:val="bottom"/>
          </w:tcPr>
          <w:p w14:paraId="005F2320" w14:textId="53DCF75F" w:rsidR="00664A4B" w:rsidRPr="00471CA4" w:rsidRDefault="00471CA4" w:rsidP="00BA723D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1C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Prioritas </w:t>
            </w:r>
            <w:r w:rsidR="00664A4B" w:rsidRPr="00471CA4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664A4B" w:rsidRPr="00082A59" w14:paraId="2F8BC159" w14:textId="77777777" w:rsidTr="004077F8">
        <w:trPr>
          <w:trHeight w:val="315"/>
          <w:jc w:val="center"/>
        </w:trPr>
        <w:tc>
          <w:tcPr>
            <w:tcW w:w="369" w:type="pct"/>
            <w:vAlign w:val="center"/>
          </w:tcPr>
          <w:p w14:paraId="2D87785A" w14:textId="67ED2DA3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89" w:type="pct"/>
            <w:vAlign w:val="center"/>
          </w:tcPr>
          <w:p w14:paraId="0E8695CF" w14:textId="0FD71EBA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A7</w:t>
            </w:r>
          </w:p>
        </w:tc>
        <w:tc>
          <w:tcPr>
            <w:tcW w:w="1714" w:type="pct"/>
            <w:vAlign w:val="center"/>
          </w:tcPr>
          <w:p w14:paraId="0129016E" w14:textId="19488798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PT. Alfa Grafika</w:t>
            </w:r>
          </w:p>
        </w:tc>
        <w:tc>
          <w:tcPr>
            <w:tcW w:w="1067" w:type="pct"/>
            <w:noWrap/>
            <w:vAlign w:val="bottom"/>
          </w:tcPr>
          <w:p w14:paraId="27B3AC36" w14:textId="2D02DB70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0,188755438</w:t>
            </w:r>
          </w:p>
        </w:tc>
        <w:tc>
          <w:tcPr>
            <w:tcW w:w="961" w:type="pct"/>
            <w:vAlign w:val="bottom"/>
          </w:tcPr>
          <w:p w14:paraId="32E252B5" w14:textId="3C02E765" w:rsidR="00664A4B" w:rsidRPr="00471CA4" w:rsidRDefault="00471CA4" w:rsidP="00BA723D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1C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Prioritas </w:t>
            </w:r>
            <w:r w:rsidR="00664A4B" w:rsidRPr="00471CA4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664A4B" w:rsidRPr="00082A59" w14:paraId="12B7D189" w14:textId="77777777" w:rsidTr="004077F8">
        <w:trPr>
          <w:trHeight w:val="315"/>
          <w:jc w:val="center"/>
        </w:trPr>
        <w:tc>
          <w:tcPr>
            <w:tcW w:w="369" w:type="pct"/>
            <w:vAlign w:val="center"/>
          </w:tcPr>
          <w:p w14:paraId="1F8533C6" w14:textId="10FCB4AA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89" w:type="pct"/>
            <w:vAlign w:val="center"/>
          </w:tcPr>
          <w:p w14:paraId="6518DE1F" w14:textId="4AC286AF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714" w:type="pct"/>
            <w:vAlign w:val="center"/>
          </w:tcPr>
          <w:p w14:paraId="349E1905" w14:textId="5C2DD388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PT. Printmate</w:t>
            </w:r>
          </w:p>
        </w:tc>
        <w:tc>
          <w:tcPr>
            <w:tcW w:w="1067" w:type="pct"/>
            <w:noWrap/>
            <w:vAlign w:val="bottom"/>
          </w:tcPr>
          <w:p w14:paraId="680D677C" w14:textId="61A919FF" w:rsidR="00664A4B" w:rsidRPr="00664A4B" w:rsidRDefault="00664A4B" w:rsidP="00664A4B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4A4B">
              <w:rPr>
                <w:rFonts w:ascii="Times New Roman" w:hAnsi="Times New Roman"/>
                <w:sz w:val="24"/>
                <w:szCs w:val="24"/>
                <w:lang w:val="en-US"/>
              </w:rPr>
              <w:t>0,161215547</w:t>
            </w:r>
          </w:p>
        </w:tc>
        <w:tc>
          <w:tcPr>
            <w:tcW w:w="961" w:type="pct"/>
            <w:vAlign w:val="bottom"/>
          </w:tcPr>
          <w:p w14:paraId="6547E8B8" w14:textId="723631DB" w:rsidR="00664A4B" w:rsidRPr="00471CA4" w:rsidRDefault="00471CA4" w:rsidP="00BA723D">
            <w:pPr>
              <w:autoSpaceDE w:val="0"/>
              <w:autoSpaceDN w:val="0"/>
              <w:adjustRightInd w:val="0"/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71CA4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71CA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Prioritas </w:t>
            </w:r>
            <w:r w:rsidR="00664A4B" w:rsidRPr="00471CA4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42569BCF" w14:textId="77777777" w:rsidR="00865012" w:rsidRDefault="00865012" w:rsidP="00D91C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BCF6AA" w14:textId="1FB85704" w:rsidR="00C701B0" w:rsidRDefault="007B1300" w:rsidP="004621B2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Keterangan :</w:t>
      </w:r>
      <w:proofErr w:type="gramEnd"/>
    </w:p>
    <w:p w14:paraId="30932242" w14:textId="292302A0" w:rsidR="006A02DE" w:rsidRPr="00D66250" w:rsidRDefault="009F7F1B" w:rsidP="004621B2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F7F1B">
        <w:rPr>
          <w:rFonts w:ascii="Times New Roman" w:hAnsi="Times New Roman"/>
          <w:sz w:val="24"/>
          <w:szCs w:val="24"/>
          <w:lang w:val="en-US"/>
        </w:rPr>
        <w:t>Dari hasil metode MOORA</w:t>
      </w:r>
      <w:r w:rsidR="004077F8">
        <w:rPr>
          <w:rFonts w:ascii="Times New Roman" w:hAnsi="Times New Roman"/>
          <w:sz w:val="24"/>
          <w:szCs w:val="24"/>
          <w:lang w:val="en-US"/>
        </w:rPr>
        <w:t xml:space="preserve"> pada tabel 3.13</w:t>
      </w:r>
      <w:r w:rsidRPr="009F7F1B">
        <w:rPr>
          <w:rFonts w:ascii="Times New Roman" w:hAnsi="Times New Roman"/>
          <w:sz w:val="24"/>
          <w:szCs w:val="24"/>
          <w:lang w:val="en-US"/>
        </w:rPr>
        <w:t xml:space="preserve"> bahwasanya </w:t>
      </w:r>
      <w:r w:rsidR="004E25D9">
        <w:rPr>
          <w:rFonts w:ascii="Times New Roman" w:hAnsi="Times New Roman"/>
          <w:sz w:val="24"/>
          <w:szCs w:val="24"/>
          <w:lang w:val="en-US"/>
        </w:rPr>
        <w:t xml:space="preserve">pemasok bahan baku </w:t>
      </w:r>
      <w:proofErr w:type="gramStart"/>
      <w:r w:rsidR="004E25D9">
        <w:rPr>
          <w:rFonts w:ascii="Times New Roman" w:hAnsi="Times New Roman"/>
          <w:sz w:val="24"/>
          <w:szCs w:val="24"/>
          <w:lang w:val="en-US"/>
        </w:rPr>
        <w:t>terbaik</w:t>
      </w:r>
      <w:r w:rsidRPr="009F7F1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E25D9">
        <w:rPr>
          <w:rFonts w:ascii="Times New Roman" w:hAnsi="Times New Roman"/>
          <w:sz w:val="24"/>
          <w:szCs w:val="24"/>
          <w:lang w:val="en-US"/>
        </w:rPr>
        <w:t xml:space="preserve"> adalah</w:t>
      </w:r>
      <w:proofErr w:type="gramEnd"/>
      <w:r w:rsidR="004E25D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E25D9" w:rsidRPr="004E25D9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PT. Tiga Bintang</w:t>
      </w:r>
      <w:r w:rsidR="004E25D9">
        <w:rPr>
          <w:rFonts w:ascii="Times New Roman" w:eastAsia="Times New Roman" w:hAnsi="Times New Roman"/>
          <w:color w:val="000000"/>
          <w:sz w:val="24"/>
          <w:szCs w:val="24"/>
          <w:lang w:val="en-US" w:eastAsia="id-ID"/>
        </w:rPr>
        <w:t xml:space="preserve"> dari 10 perusahaan</w:t>
      </w:r>
      <w:r w:rsidR="00552B4C">
        <w:rPr>
          <w:rFonts w:ascii="Times New Roman" w:hAnsi="Times New Roman"/>
          <w:sz w:val="24"/>
          <w:szCs w:val="24"/>
          <w:lang w:val="en-US"/>
        </w:rPr>
        <w:t>.</w:t>
      </w:r>
    </w:p>
    <w:sectPr w:rsidR="006A02DE" w:rsidRPr="00D66250" w:rsidSect="005E78D9">
      <w:headerReference w:type="default" r:id="rId10"/>
      <w:footerReference w:type="default" r:id="rId11"/>
      <w:pgSz w:w="11906" w:h="16838" w:code="9"/>
      <w:pgMar w:top="1701" w:right="1701" w:bottom="1701" w:left="2268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CEB1A" w14:textId="77777777" w:rsidR="00AF29CF" w:rsidRDefault="00AF29CF" w:rsidP="003C4AB9">
      <w:pPr>
        <w:spacing w:after="0" w:line="240" w:lineRule="auto"/>
      </w:pPr>
      <w:r>
        <w:separator/>
      </w:r>
    </w:p>
  </w:endnote>
  <w:endnote w:type="continuationSeparator" w:id="0">
    <w:p w14:paraId="0B54511E" w14:textId="77777777" w:rsidR="00AF29CF" w:rsidRDefault="00AF29CF" w:rsidP="003C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E184A" w14:textId="58EFDEAF" w:rsidR="00497BFF" w:rsidRPr="004360D4" w:rsidRDefault="00497BFF">
    <w:pPr>
      <w:pStyle w:val="Footer"/>
      <w:jc w:val="center"/>
      <w:rPr>
        <w:rFonts w:ascii="Times New Roman" w:hAnsi="Times New Roman"/>
        <w:sz w:val="24"/>
        <w:szCs w:val="24"/>
      </w:rPr>
    </w:pPr>
    <w:r w:rsidRPr="004360D4">
      <w:rPr>
        <w:rFonts w:ascii="Times New Roman" w:hAnsi="Times New Roman"/>
        <w:sz w:val="24"/>
        <w:szCs w:val="24"/>
      </w:rPr>
      <w:fldChar w:fldCharType="begin"/>
    </w:r>
    <w:r w:rsidRPr="004360D4">
      <w:rPr>
        <w:rFonts w:ascii="Times New Roman" w:hAnsi="Times New Roman"/>
        <w:sz w:val="24"/>
        <w:szCs w:val="24"/>
      </w:rPr>
      <w:instrText xml:space="preserve"> PAGE   \* MERGEFORMAT </w:instrText>
    </w:r>
    <w:r w:rsidRPr="004360D4">
      <w:rPr>
        <w:rFonts w:ascii="Times New Roman" w:hAnsi="Times New Roman"/>
        <w:sz w:val="24"/>
        <w:szCs w:val="24"/>
      </w:rPr>
      <w:fldChar w:fldCharType="separate"/>
    </w:r>
    <w:r w:rsidR="00FE681F">
      <w:rPr>
        <w:rFonts w:ascii="Times New Roman" w:hAnsi="Times New Roman"/>
        <w:noProof/>
        <w:sz w:val="24"/>
        <w:szCs w:val="24"/>
      </w:rPr>
      <w:t>18</w:t>
    </w:r>
    <w:r w:rsidRPr="004360D4">
      <w:rPr>
        <w:rFonts w:ascii="Times New Roman" w:hAnsi="Times New Roman"/>
        <w:noProof/>
        <w:sz w:val="24"/>
        <w:szCs w:val="24"/>
      </w:rPr>
      <w:fldChar w:fldCharType="end"/>
    </w:r>
  </w:p>
  <w:p w14:paraId="13868043" w14:textId="77777777" w:rsidR="00497BFF" w:rsidRDefault="00497B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6E2CC" w14:textId="77777777" w:rsidR="00497BFF" w:rsidRPr="004360D4" w:rsidRDefault="00497BFF">
    <w:pPr>
      <w:pStyle w:val="Footer"/>
      <w:jc w:val="center"/>
      <w:rPr>
        <w:rFonts w:ascii="Times New Roman" w:hAnsi="Times New Roman"/>
        <w:sz w:val="24"/>
        <w:szCs w:val="24"/>
      </w:rPr>
    </w:pPr>
  </w:p>
  <w:p w14:paraId="71677EE7" w14:textId="77777777" w:rsidR="00497BFF" w:rsidRDefault="00497B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2471C" w14:textId="77777777" w:rsidR="00AF29CF" w:rsidRDefault="00AF29CF" w:rsidP="003C4AB9">
      <w:pPr>
        <w:spacing w:after="0" w:line="240" w:lineRule="auto"/>
      </w:pPr>
      <w:r>
        <w:separator/>
      </w:r>
    </w:p>
  </w:footnote>
  <w:footnote w:type="continuationSeparator" w:id="0">
    <w:p w14:paraId="38C78722" w14:textId="77777777" w:rsidR="00AF29CF" w:rsidRDefault="00AF29CF" w:rsidP="003C4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F3E2B" w14:textId="5918A3B5" w:rsidR="00497BFF" w:rsidRPr="004360D4" w:rsidRDefault="00497BFF">
    <w:pPr>
      <w:pStyle w:val="Header"/>
      <w:jc w:val="right"/>
      <w:rPr>
        <w:rFonts w:ascii="Times New Roman" w:hAnsi="Times New Roman"/>
        <w:sz w:val="24"/>
        <w:szCs w:val="24"/>
      </w:rPr>
    </w:pPr>
    <w:r w:rsidRPr="004360D4">
      <w:rPr>
        <w:rFonts w:ascii="Times New Roman" w:hAnsi="Times New Roman"/>
        <w:sz w:val="24"/>
        <w:szCs w:val="24"/>
      </w:rPr>
      <w:fldChar w:fldCharType="begin"/>
    </w:r>
    <w:r w:rsidRPr="004360D4">
      <w:rPr>
        <w:rFonts w:ascii="Times New Roman" w:hAnsi="Times New Roman"/>
        <w:sz w:val="24"/>
        <w:szCs w:val="24"/>
      </w:rPr>
      <w:instrText xml:space="preserve"> PAGE   \* MERGEFORMAT </w:instrText>
    </w:r>
    <w:r w:rsidRPr="004360D4">
      <w:rPr>
        <w:rFonts w:ascii="Times New Roman" w:hAnsi="Times New Roman"/>
        <w:sz w:val="24"/>
        <w:szCs w:val="24"/>
      </w:rPr>
      <w:fldChar w:fldCharType="separate"/>
    </w:r>
    <w:r w:rsidR="00FE681F">
      <w:rPr>
        <w:rFonts w:ascii="Times New Roman" w:hAnsi="Times New Roman"/>
        <w:noProof/>
        <w:sz w:val="24"/>
        <w:szCs w:val="24"/>
      </w:rPr>
      <w:t>23</w:t>
    </w:r>
    <w:r w:rsidRPr="004360D4">
      <w:rPr>
        <w:rFonts w:ascii="Times New Roman" w:hAnsi="Times New Roman"/>
        <w:noProof/>
        <w:sz w:val="24"/>
        <w:szCs w:val="24"/>
      </w:rPr>
      <w:fldChar w:fldCharType="end"/>
    </w:r>
  </w:p>
  <w:p w14:paraId="3320E1B8" w14:textId="77777777" w:rsidR="00497BFF" w:rsidRDefault="00497B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536E"/>
    <w:multiLevelType w:val="hybridMultilevel"/>
    <w:tmpl w:val="4DF41AD4"/>
    <w:lvl w:ilvl="0" w:tplc="3802345E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5116F"/>
    <w:multiLevelType w:val="hybridMultilevel"/>
    <w:tmpl w:val="FAE248F8"/>
    <w:lvl w:ilvl="0" w:tplc="C86082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30D0E"/>
    <w:multiLevelType w:val="hybridMultilevel"/>
    <w:tmpl w:val="090699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033F2"/>
    <w:multiLevelType w:val="hybridMultilevel"/>
    <w:tmpl w:val="AA58A29E"/>
    <w:lvl w:ilvl="0" w:tplc="7262B3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35D14C3"/>
    <w:multiLevelType w:val="hybridMultilevel"/>
    <w:tmpl w:val="AE3CC3C0"/>
    <w:lvl w:ilvl="0" w:tplc="216A23E4">
      <w:start w:val="2"/>
      <w:numFmt w:val="lowerLetter"/>
      <w:lvlText w:val="%1."/>
      <w:lvlJc w:val="left"/>
      <w:pPr>
        <w:ind w:left="-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D0AA7"/>
    <w:multiLevelType w:val="hybridMultilevel"/>
    <w:tmpl w:val="F2A2BA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72426"/>
    <w:multiLevelType w:val="hybridMultilevel"/>
    <w:tmpl w:val="FC2A657E"/>
    <w:lvl w:ilvl="0" w:tplc="6A54AEB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7378E"/>
    <w:multiLevelType w:val="hybridMultilevel"/>
    <w:tmpl w:val="643AA00A"/>
    <w:lvl w:ilvl="0" w:tplc="4B5EEC5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3B08309E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7534D9"/>
    <w:multiLevelType w:val="hybridMultilevel"/>
    <w:tmpl w:val="A1E8E2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156D6"/>
    <w:multiLevelType w:val="hybridMultilevel"/>
    <w:tmpl w:val="6B9A80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C164D6"/>
    <w:multiLevelType w:val="hybridMultilevel"/>
    <w:tmpl w:val="39002B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B08FD"/>
    <w:multiLevelType w:val="hybridMultilevel"/>
    <w:tmpl w:val="0B5405A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C1530"/>
    <w:multiLevelType w:val="hybridMultilevel"/>
    <w:tmpl w:val="358209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74BFA"/>
    <w:multiLevelType w:val="multilevel"/>
    <w:tmpl w:val="7CDA1B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A6228E6"/>
    <w:multiLevelType w:val="hybridMultilevel"/>
    <w:tmpl w:val="E7A07E4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F122548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06C87"/>
    <w:multiLevelType w:val="multilevel"/>
    <w:tmpl w:val="101A34F4"/>
    <w:lvl w:ilvl="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540"/>
      </w:pPr>
      <w:rPr>
        <w:rFonts w:hint="default"/>
        <w:i w:val="0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>
    <w:nsid w:val="35E96804"/>
    <w:multiLevelType w:val="hybridMultilevel"/>
    <w:tmpl w:val="491AC182"/>
    <w:lvl w:ilvl="0" w:tplc="0A3CF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E2D1E8">
      <w:numFmt w:val="none"/>
      <w:lvlText w:val=""/>
      <w:lvlJc w:val="left"/>
      <w:pPr>
        <w:tabs>
          <w:tab w:val="num" w:pos="360"/>
        </w:tabs>
      </w:pPr>
    </w:lvl>
    <w:lvl w:ilvl="2" w:tplc="4C76988C">
      <w:numFmt w:val="none"/>
      <w:lvlText w:val=""/>
      <w:lvlJc w:val="left"/>
      <w:pPr>
        <w:tabs>
          <w:tab w:val="num" w:pos="360"/>
        </w:tabs>
      </w:pPr>
    </w:lvl>
    <w:lvl w:ilvl="3" w:tplc="CB2621AA">
      <w:numFmt w:val="none"/>
      <w:lvlText w:val=""/>
      <w:lvlJc w:val="left"/>
      <w:pPr>
        <w:tabs>
          <w:tab w:val="num" w:pos="360"/>
        </w:tabs>
      </w:pPr>
    </w:lvl>
    <w:lvl w:ilvl="4" w:tplc="CCDCAFF0">
      <w:numFmt w:val="none"/>
      <w:lvlText w:val=""/>
      <w:lvlJc w:val="left"/>
      <w:pPr>
        <w:tabs>
          <w:tab w:val="num" w:pos="360"/>
        </w:tabs>
      </w:pPr>
    </w:lvl>
    <w:lvl w:ilvl="5" w:tplc="219825AA">
      <w:numFmt w:val="none"/>
      <w:lvlText w:val=""/>
      <w:lvlJc w:val="left"/>
      <w:pPr>
        <w:tabs>
          <w:tab w:val="num" w:pos="360"/>
        </w:tabs>
      </w:pPr>
    </w:lvl>
    <w:lvl w:ilvl="6" w:tplc="59B61ED8">
      <w:numFmt w:val="none"/>
      <w:lvlText w:val=""/>
      <w:lvlJc w:val="left"/>
      <w:pPr>
        <w:tabs>
          <w:tab w:val="num" w:pos="360"/>
        </w:tabs>
      </w:pPr>
    </w:lvl>
    <w:lvl w:ilvl="7" w:tplc="C16E0ADA">
      <w:numFmt w:val="none"/>
      <w:lvlText w:val=""/>
      <w:lvlJc w:val="left"/>
      <w:pPr>
        <w:tabs>
          <w:tab w:val="num" w:pos="360"/>
        </w:tabs>
      </w:pPr>
    </w:lvl>
    <w:lvl w:ilvl="8" w:tplc="9F528B04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7370166"/>
    <w:multiLevelType w:val="multilevel"/>
    <w:tmpl w:val="8F1A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756B61"/>
    <w:multiLevelType w:val="hybridMultilevel"/>
    <w:tmpl w:val="068C8E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3B2487"/>
    <w:multiLevelType w:val="hybridMultilevel"/>
    <w:tmpl w:val="F2A06D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F6926"/>
    <w:multiLevelType w:val="hybridMultilevel"/>
    <w:tmpl w:val="EB9A045E"/>
    <w:lvl w:ilvl="0" w:tplc="CAF0CF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738FC"/>
    <w:multiLevelType w:val="hybridMultilevel"/>
    <w:tmpl w:val="FD460DD4"/>
    <w:lvl w:ilvl="0" w:tplc="3BC69E9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132A8B"/>
    <w:multiLevelType w:val="hybridMultilevel"/>
    <w:tmpl w:val="30D23F14"/>
    <w:lvl w:ilvl="0" w:tplc="0E8C86A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E61205B2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110282"/>
    <w:multiLevelType w:val="hybridMultilevel"/>
    <w:tmpl w:val="F0F6ABAC"/>
    <w:lvl w:ilvl="0" w:tplc="29A287CC">
      <w:start w:val="1"/>
      <w:numFmt w:val="decimal"/>
      <w:lvlText w:val="%1."/>
      <w:lvlJc w:val="left"/>
      <w:pPr>
        <w:ind w:left="505" w:hanging="405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180" w:hanging="360"/>
      </w:pPr>
    </w:lvl>
    <w:lvl w:ilvl="2" w:tplc="0421001B" w:tentative="1">
      <w:start w:val="1"/>
      <w:numFmt w:val="lowerRoman"/>
      <w:lvlText w:val="%3."/>
      <w:lvlJc w:val="right"/>
      <w:pPr>
        <w:ind w:left="1900" w:hanging="180"/>
      </w:pPr>
    </w:lvl>
    <w:lvl w:ilvl="3" w:tplc="0421000F" w:tentative="1">
      <w:start w:val="1"/>
      <w:numFmt w:val="decimal"/>
      <w:lvlText w:val="%4."/>
      <w:lvlJc w:val="left"/>
      <w:pPr>
        <w:ind w:left="2620" w:hanging="360"/>
      </w:pPr>
    </w:lvl>
    <w:lvl w:ilvl="4" w:tplc="04210019" w:tentative="1">
      <w:start w:val="1"/>
      <w:numFmt w:val="lowerLetter"/>
      <w:lvlText w:val="%5."/>
      <w:lvlJc w:val="left"/>
      <w:pPr>
        <w:ind w:left="3340" w:hanging="360"/>
      </w:pPr>
    </w:lvl>
    <w:lvl w:ilvl="5" w:tplc="0421001B" w:tentative="1">
      <w:start w:val="1"/>
      <w:numFmt w:val="lowerRoman"/>
      <w:lvlText w:val="%6."/>
      <w:lvlJc w:val="right"/>
      <w:pPr>
        <w:ind w:left="4060" w:hanging="180"/>
      </w:pPr>
    </w:lvl>
    <w:lvl w:ilvl="6" w:tplc="0421000F" w:tentative="1">
      <w:start w:val="1"/>
      <w:numFmt w:val="decimal"/>
      <w:lvlText w:val="%7."/>
      <w:lvlJc w:val="left"/>
      <w:pPr>
        <w:ind w:left="4780" w:hanging="360"/>
      </w:pPr>
    </w:lvl>
    <w:lvl w:ilvl="7" w:tplc="04210019" w:tentative="1">
      <w:start w:val="1"/>
      <w:numFmt w:val="lowerLetter"/>
      <w:lvlText w:val="%8."/>
      <w:lvlJc w:val="left"/>
      <w:pPr>
        <w:ind w:left="5500" w:hanging="360"/>
      </w:pPr>
    </w:lvl>
    <w:lvl w:ilvl="8" w:tplc="0421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>
    <w:nsid w:val="490F7CEE"/>
    <w:multiLevelType w:val="hybridMultilevel"/>
    <w:tmpl w:val="5978B6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DB5BE1"/>
    <w:multiLevelType w:val="hybridMultilevel"/>
    <w:tmpl w:val="6B5E5C64"/>
    <w:lvl w:ilvl="0" w:tplc="9A147A68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B1B6A"/>
    <w:multiLevelType w:val="multilevel"/>
    <w:tmpl w:val="DE6C6B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7">
    <w:nsid w:val="53133E30"/>
    <w:multiLevelType w:val="multilevel"/>
    <w:tmpl w:val="FF40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9947D7"/>
    <w:multiLevelType w:val="hybridMultilevel"/>
    <w:tmpl w:val="0D6A0C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E35D7"/>
    <w:multiLevelType w:val="hybridMultilevel"/>
    <w:tmpl w:val="D5B2CAC4"/>
    <w:lvl w:ilvl="0" w:tplc="3809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2E061A"/>
    <w:multiLevelType w:val="hybridMultilevel"/>
    <w:tmpl w:val="DB1E8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ED6CCE"/>
    <w:multiLevelType w:val="multilevel"/>
    <w:tmpl w:val="1FFEBBB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5"/>
      <w:numFmt w:val="decimal"/>
      <w:isLgl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2">
    <w:nsid w:val="5D85051C"/>
    <w:multiLevelType w:val="hybridMultilevel"/>
    <w:tmpl w:val="46F0BF34"/>
    <w:lvl w:ilvl="0" w:tplc="6BC6F692">
      <w:start w:val="1"/>
      <w:numFmt w:val="decimal"/>
      <w:lvlText w:val="%1."/>
      <w:lvlJc w:val="left"/>
      <w:pPr>
        <w:ind w:left="1446" w:hanging="360"/>
      </w:pPr>
      <w:rPr>
        <w:i w:val="0"/>
      </w:rPr>
    </w:lvl>
    <w:lvl w:ilvl="1" w:tplc="128AB23A">
      <w:start w:val="1"/>
      <w:numFmt w:val="lowerLetter"/>
      <w:lvlText w:val="%2."/>
      <w:lvlJc w:val="left"/>
      <w:pPr>
        <w:ind w:left="2166" w:hanging="360"/>
      </w:pPr>
      <w:rPr>
        <w:rFonts w:hint="default"/>
      </w:rPr>
    </w:lvl>
    <w:lvl w:ilvl="2" w:tplc="A22AACF6">
      <w:start w:val="1"/>
      <w:numFmt w:val="decimal"/>
      <w:lvlText w:val="%3)"/>
      <w:lvlJc w:val="left"/>
      <w:pPr>
        <w:ind w:left="3066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606" w:hanging="360"/>
      </w:pPr>
    </w:lvl>
    <w:lvl w:ilvl="4" w:tplc="04210019" w:tentative="1">
      <w:start w:val="1"/>
      <w:numFmt w:val="lowerLetter"/>
      <w:lvlText w:val="%5."/>
      <w:lvlJc w:val="left"/>
      <w:pPr>
        <w:ind w:left="4326" w:hanging="360"/>
      </w:pPr>
    </w:lvl>
    <w:lvl w:ilvl="5" w:tplc="0421001B" w:tentative="1">
      <w:start w:val="1"/>
      <w:numFmt w:val="lowerRoman"/>
      <w:lvlText w:val="%6."/>
      <w:lvlJc w:val="right"/>
      <w:pPr>
        <w:ind w:left="5046" w:hanging="180"/>
      </w:pPr>
    </w:lvl>
    <w:lvl w:ilvl="6" w:tplc="0421000F" w:tentative="1">
      <w:start w:val="1"/>
      <w:numFmt w:val="decimal"/>
      <w:lvlText w:val="%7."/>
      <w:lvlJc w:val="left"/>
      <w:pPr>
        <w:ind w:left="5766" w:hanging="360"/>
      </w:pPr>
    </w:lvl>
    <w:lvl w:ilvl="7" w:tplc="04210019" w:tentative="1">
      <w:start w:val="1"/>
      <w:numFmt w:val="lowerLetter"/>
      <w:lvlText w:val="%8."/>
      <w:lvlJc w:val="left"/>
      <w:pPr>
        <w:ind w:left="6486" w:hanging="360"/>
      </w:pPr>
    </w:lvl>
    <w:lvl w:ilvl="8" w:tplc="0421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3">
    <w:nsid w:val="5E9416CF"/>
    <w:multiLevelType w:val="hybridMultilevel"/>
    <w:tmpl w:val="4606AF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0B050A"/>
    <w:multiLevelType w:val="hybridMultilevel"/>
    <w:tmpl w:val="E6EC83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EC3843"/>
    <w:multiLevelType w:val="hybridMultilevel"/>
    <w:tmpl w:val="6E66AB78"/>
    <w:lvl w:ilvl="0" w:tplc="64AEC192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25F9C"/>
    <w:multiLevelType w:val="hybridMultilevel"/>
    <w:tmpl w:val="7DA6E5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E32692"/>
    <w:multiLevelType w:val="hybridMultilevel"/>
    <w:tmpl w:val="E252F09E"/>
    <w:lvl w:ilvl="0" w:tplc="E9BC7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3D2286D"/>
    <w:multiLevelType w:val="multilevel"/>
    <w:tmpl w:val="1D0CA150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i w:val="0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39">
    <w:nsid w:val="68A670D0"/>
    <w:multiLevelType w:val="multilevel"/>
    <w:tmpl w:val="9BC8ED8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2"/>
      <w:numFmt w:val="decimal"/>
      <w:lvlText w:val="2.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FDC1329"/>
    <w:multiLevelType w:val="hybridMultilevel"/>
    <w:tmpl w:val="6F1CFCD4"/>
    <w:lvl w:ilvl="0" w:tplc="FD48363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A71749"/>
    <w:multiLevelType w:val="hybridMultilevel"/>
    <w:tmpl w:val="75468764"/>
    <w:lvl w:ilvl="0" w:tplc="3809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B27184"/>
    <w:multiLevelType w:val="hybridMultilevel"/>
    <w:tmpl w:val="52B8B7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D06087"/>
    <w:multiLevelType w:val="hybridMultilevel"/>
    <w:tmpl w:val="B4A23D3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9E0495A"/>
    <w:multiLevelType w:val="hybridMultilevel"/>
    <w:tmpl w:val="57C44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7"/>
  </w:num>
  <w:num w:numId="3">
    <w:abstractNumId w:val="43"/>
  </w:num>
  <w:num w:numId="4">
    <w:abstractNumId w:val="32"/>
  </w:num>
  <w:num w:numId="5">
    <w:abstractNumId w:val="26"/>
  </w:num>
  <w:num w:numId="6">
    <w:abstractNumId w:val="1"/>
  </w:num>
  <w:num w:numId="7">
    <w:abstractNumId w:val="39"/>
  </w:num>
  <w:num w:numId="8">
    <w:abstractNumId w:val="7"/>
  </w:num>
  <w:num w:numId="9">
    <w:abstractNumId w:val="34"/>
  </w:num>
  <w:num w:numId="10">
    <w:abstractNumId w:val="15"/>
  </w:num>
  <w:num w:numId="11">
    <w:abstractNumId w:val="38"/>
  </w:num>
  <w:num w:numId="12">
    <w:abstractNumId w:val="4"/>
  </w:num>
  <w:num w:numId="13">
    <w:abstractNumId w:val="24"/>
  </w:num>
  <w:num w:numId="14">
    <w:abstractNumId w:val="31"/>
  </w:num>
  <w:num w:numId="15">
    <w:abstractNumId w:val="23"/>
  </w:num>
  <w:num w:numId="16">
    <w:abstractNumId w:val="36"/>
  </w:num>
  <w:num w:numId="17">
    <w:abstractNumId w:val="18"/>
  </w:num>
  <w:num w:numId="18">
    <w:abstractNumId w:val="14"/>
  </w:num>
  <w:num w:numId="19">
    <w:abstractNumId w:val="28"/>
  </w:num>
  <w:num w:numId="20">
    <w:abstractNumId w:val="42"/>
  </w:num>
  <w:num w:numId="21">
    <w:abstractNumId w:val="40"/>
  </w:num>
  <w:num w:numId="22">
    <w:abstractNumId w:val="12"/>
  </w:num>
  <w:num w:numId="23">
    <w:abstractNumId w:val="8"/>
  </w:num>
  <w:num w:numId="24">
    <w:abstractNumId w:val="10"/>
  </w:num>
  <w:num w:numId="25">
    <w:abstractNumId w:val="2"/>
  </w:num>
  <w:num w:numId="26">
    <w:abstractNumId w:val="33"/>
  </w:num>
  <w:num w:numId="27">
    <w:abstractNumId w:val="19"/>
  </w:num>
  <w:num w:numId="28">
    <w:abstractNumId w:val="30"/>
  </w:num>
  <w:num w:numId="29">
    <w:abstractNumId w:val="6"/>
  </w:num>
  <w:num w:numId="30">
    <w:abstractNumId w:val="22"/>
  </w:num>
  <w:num w:numId="31">
    <w:abstractNumId w:val="3"/>
  </w:num>
  <w:num w:numId="32">
    <w:abstractNumId w:val="25"/>
  </w:num>
  <w:num w:numId="33">
    <w:abstractNumId w:val="35"/>
  </w:num>
  <w:num w:numId="34">
    <w:abstractNumId w:val="21"/>
  </w:num>
  <w:num w:numId="35">
    <w:abstractNumId w:val="16"/>
  </w:num>
  <w:num w:numId="36">
    <w:abstractNumId w:val="27"/>
  </w:num>
  <w:num w:numId="37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20"/>
  </w:num>
  <w:num w:numId="39">
    <w:abstractNumId w:val="0"/>
  </w:num>
  <w:num w:numId="40">
    <w:abstractNumId w:val="29"/>
  </w:num>
  <w:num w:numId="41">
    <w:abstractNumId w:val="41"/>
  </w:num>
  <w:num w:numId="42">
    <w:abstractNumId w:val="11"/>
  </w:num>
  <w:num w:numId="43">
    <w:abstractNumId w:val="5"/>
  </w:num>
  <w:num w:numId="44">
    <w:abstractNumId w:val="9"/>
  </w:num>
  <w:num w:numId="45">
    <w:abstractNumId w:val="4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KwNDM2MjMzsDA2MDJT0lEKTi0uzszPAykwNKkFAPGfzXotAAAA"/>
  </w:docVars>
  <w:rsids>
    <w:rsidRoot w:val="008A493D"/>
    <w:rsid w:val="0000177D"/>
    <w:rsid w:val="00002150"/>
    <w:rsid w:val="0000332C"/>
    <w:rsid w:val="00005B73"/>
    <w:rsid w:val="00007DFC"/>
    <w:rsid w:val="00011B7E"/>
    <w:rsid w:val="00012719"/>
    <w:rsid w:val="000140CA"/>
    <w:rsid w:val="00015742"/>
    <w:rsid w:val="0001747E"/>
    <w:rsid w:val="00020361"/>
    <w:rsid w:val="00021480"/>
    <w:rsid w:val="00025E54"/>
    <w:rsid w:val="00026D06"/>
    <w:rsid w:val="00032812"/>
    <w:rsid w:val="00037862"/>
    <w:rsid w:val="00041884"/>
    <w:rsid w:val="00042601"/>
    <w:rsid w:val="00042F08"/>
    <w:rsid w:val="000432E4"/>
    <w:rsid w:val="000442FF"/>
    <w:rsid w:val="00045377"/>
    <w:rsid w:val="000503F1"/>
    <w:rsid w:val="000506C6"/>
    <w:rsid w:val="00051B9C"/>
    <w:rsid w:val="00054090"/>
    <w:rsid w:val="000556E5"/>
    <w:rsid w:val="000562A8"/>
    <w:rsid w:val="00056601"/>
    <w:rsid w:val="000622B3"/>
    <w:rsid w:val="00066F2F"/>
    <w:rsid w:val="000711CF"/>
    <w:rsid w:val="0007483E"/>
    <w:rsid w:val="00074A6C"/>
    <w:rsid w:val="0007731B"/>
    <w:rsid w:val="00077834"/>
    <w:rsid w:val="0008040F"/>
    <w:rsid w:val="00081467"/>
    <w:rsid w:val="0008264B"/>
    <w:rsid w:val="00082A59"/>
    <w:rsid w:val="0009008B"/>
    <w:rsid w:val="000918BA"/>
    <w:rsid w:val="0009297F"/>
    <w:rsid w:val="000932BA"/>
    <w:rsid w:val="00093A8E"/>
    <w:rsid w:val="00093A98"/>
    <w:rsid w:val="00096B62"/>
    <w:rsid w:val="000A0B02"/>
    <w:rsid w:val="000A1AAA"/>
    <w:rsid w:val="000A3287"/>
    <w:rsid w:val="000A6243"/>
    <w:rsid w:val="000A7D5D"/>
    <w:rsid w:val="000B0BC4"/>
    <w:rsid w:val="000B13ED"/>
    <w:rsid w:val="000B1DA4"/>
    <w:rsid w:val="000B50AC"/>
    <w:rsid w:val="000B6D1B"/>
    <w:rsid w:val="000B6EBE"/>
    <w:rsid w:val="000C07A7"/>
    <w:rsid w:val="000C0BBB"/>
    <w:rsid w:val="000C0CDD"/>
    <w:rsid w:val="000C1DDD"/>
    <w:rsid w:val="000C791F"/>
    <w:rsid w:val="000D35D4"/>
    <w:rsid w:val="000D6C0C"/>
    <w:rsid w:val="000E02DC"/>
    <w:rsid w:val="000E0486"/>
    <w:rsid w:val="000E18B0"/>
    <w:rsid w:val="000E34B7"/>
    <w:rsid w:val="000E543A"/>
    <w:rsid w:val="000E799C"/>
    <w:rsid w:val="000F5BD2"/>
    <w:rsid w:val="000F76EC"/>
    <w:rsid w:val="00102BC2"/>
    <w:rsid w:val="00103860"/>
    <w:rsid w:val="00105C6C"/>
    <w:rsid w:val="00107CB1"/>
    <w:rsid w:val="001128AD"/>
    <w:rsid w:val="00116B3F"/>
    <w:rsid w:val="00117485"/>
    <w:rsid w:val="00120B91"/>
    <w:rsid w:val="00120C7B"/>
    <w:rsid w:val="00123F96"/>
    <w:rsid w:val="0012449A"/>
    <w:rsid w:val="00127949"/>
    <w:rsid w:val="0013111A"/>
    <w:rsid w:val="00131989"/>
    <w:rsid w:val="00133D23"/>
    <w:rsid w:val="001372BC"/>
    <w:rsid w:val="001449A9"/>
    <w:rsid w:val="001459F3"/>
    <w:rsid w:val="0014645D"/>
    <w:rsid w:val="001466AC"/>
    <w:rsid w:val="0015023F"/>
    <w:rsid w:val="0015099A"/>
    <w:rsid w:val="0015136C"/>
    <w:rsid w:val="00151FC1"/>
    <w:rsid w:val="0015290C"/>
    <w:rsid w:val="001544F3"/>
    <w:rsid w:val="001600B1"/>
    <w:rsid w:val="0016478C"/>
    <w:rsid w:val="0016490D"/>
    <w:rsid w:val="00165F78"/>
    <w:rsid w:val="001776CD"/>
    <w:rsid w:val="00177B52"/>
    <w:rsid w:val="001800B3"/>
    <w:rsid w:val="00182AEF"/>
    <w:rsid w:val="00184735"/>
    <w:rsid w:val="001913BE"/>
    <w:rsid w:val="00193883"/>
    <w:rsid w:val="00193B74"/>
    <w:rsid w:val="00193C26"/>
    <w:rsid w:val="00195DE3"/>
    <w:rsid w:val="0019649B"/>
    <w:rsid w:val="001967B8"/>
    <w:rsid w:val="00197E0F"/>
    <w:rsid w:val="001A3DBB"/>
    <w:rsid w:val="001B0329"/>
    <w:rsid w:val="001B039B"/>
    <w:rsid w:val="001B35E0"/>
    <w:rsid w:val="001B4173"/>
    <w:rsid w:val="001B4E60"/>
    <w:rsid w:val="001B5525"/>
    <w:rsid w:val="001B6165"/>
    <w:rsid w:val="001B6C58"/>
    <w:rsid w:val="001B7766"/>
    <w:rsid w:val="001C2B78"/>
    <w:rsid w:val="001C3C65"/>
    <w:rsid w:val="001C3CED"/>
    <w:rsid w:val="001C6723"/>
    <w:rsid w:val="001D1E35"/>
    <w:rsid w:val="001D289F"/>
    <w:rsid w:val="001D4D37"/>
    <w:rsid w:val="001D56EA"/>
    <w:rsid w:val="001D5FCF"/>
    <w:rsid w:val="001D6855"/>
    <w:rsid w:val="001D7B20"/>
    <w:rsid w:val="001E0657"/>
    <w:rsid w:val="001E13B8"/>
    <w:rsid w:val="001E1ACC"/>
    <w:rsid w:val="001E27D5"/>
    <w:rsid w:val="001E385E"/>
    <w:rsid w:val="001E65AD"/>
    <w:rsid w:val="001E686E"/>
    <w:rsid w:val="001F1E48"/>
    <w:rsid w:val="001F3DB3"/>
    <w:rsid w:val="001F40B1"/>
    <w:rsid w:val="001F4B44"/>
    <w:rsid w:val="001F5622"/>
    <w:rsid w:val="001F6099"/>
    <w:rsid w:val="001F7563"/>
    <w:rsid w:val="00200E14"/>
    <w:rsid w:val="00203561"/>
    <w:rsid w:val="002045F4"/>
    <w:rsid w:val="00210DF5"/>
    <w:rsid w:val="00214E5F"/>
    <w:rsid w:val="002164FE"/>
    <w:rsid w:val="002167F7"/>
    <w:rsid w:val="00216AAB"/>
    <w:rsid w:val="00225172"/>
    <w:rsid w:val="00226311"/>
    <w:rsid w:val="00230E34"/>
    <w:rsid w:val="002310ED"/>
    <w:rsid w:val="00232AA0"/>
    <w:rsid w:val="00233126"/>
    <w:rsid w:val="0023412B"/>
    <w:rsid w:val="002344F7"/>
    <w:rsid w:val="00236D12"/>
    <w:rsid w:val="00237E5F"/>
    <w:rsid w:val="00240499"/>
    <w:rsid w:val="00242F14"/>
    <w:rsid w:val="00245603"/>
    <w:rsid w:val="0025016F"/>
    <w:rsid w:val="00250546"/>
    <w:rsid w:val="00253E82"/>
    <w:rsid w:val="00261BB1"/>
    <w:rsid w:val="00262E14"/>
    <w:rsid w:val="00263638"/>
    <w:rsid w:val="00265565"/>
    <w:rsid w:val="00266292"/>
    <w:rsid w:val="002710E2"/>
    <w:rsid w:val="00273397"/>
    <w:rsid w:val="002760FC"/>
    <w:rsid w:val="0028327B"/>
    <w:rsid w:val="0028654A"/>
    <w:rsid w:val="00286C3D"/>
    <w:rsid w:val="00292218"/>
    <w:rsid w:val="00292B7E"/>
    <w:rsid w:val="002933DD"/>
    <w:rsid w:val="0029437A"/>
    <w:rsid w:val="00294AAE"/>
    <w:rsid w:val="00295482"/>
    <w:rsid w:val="002A0E1C"/>
    <w:rsid w:val="002A1A0B"/>
    <w:rsid w:val="002A397B"/>
    <w:rsid w:val="002A4BA1"/>
    <w:rsid w:val="002A4DA9"/>
    <w:rsid w:val="002A545F"/>
    <w:rsid w:val="002A6206"/>
    <w:rsid w:val="002B073F"/>
    <w:rsid w:val="002B0791"/>
    <w:rsid w:val="002B29B7"/>
    <w:rsid w:val="002B5BAB"/>
    <w:rsid w:val="002C0986"/>
    <w:rsid w:val="002C4F30"/>
    <w:rsid w:val="002C66A0"/>
    <w:rsid w:val="002D14E0"/>
    <w:rsid w:val="002D4485"/>
    <w:rsid w:val="002D44DF"/>
    <w:rsid w:val="002D4538"/>
    <w:rsid w:val="002D53ED"/>
    <w:rsid w:val="002D5511"/>
    <w:rsid w:val="002D55BC"/>
    <w:rsid w:val="002E0604"/>
    <w:rsid w:val="002E0BC6"/>
    <w:rsid w:val="002E0D60"/>
    <w:rsid w:val="002E0F82"/>
    <w:rsid w:val="002E1852"/>
    <w:rsid w:val="002E2282"/>
    <w:rsid w:val="002E4744"/>
    <w:rsid w:val="002E4885"/>
    <w:rsid w:val="002E55F2"/>
    <w:rsid w:val="002F07BE"/>
    <w:rsid w:val="002F112E"/>
    <w:rsid w:val="002F14BF"/>
    <w:rsid w:val="002F55AF"/>
    <w:rsid w:val="002F5BE0"/>
    <w:rsid w:val="002F6025"/>
    <w:rsid w:val="002F774C"/>
    <w:rsid w:val="00302BB4"/>
    <w:rsid w:val="00303E73"/>
    <w:rsid w:val="00306AC7"/>
    <w:rsid w:val="00306CEC"/>
    <w:rsid w:val="003077C5"/>
    <w:rsid w:val="00310F4D"/>
    <w:rsid w:val="0031208A"/>
    <w:rsid w:val="0031227F"/>
    <w:rsid w:val="00314598"/>
    <w:rsid w:val="00316C1A"/>
    <w:rsid w:val="00316C3E"/>
    <w:rsid w:val="0031757A"/>
    <w:rsid w:val="00317735"/>
    <w:rsid w:val="00320023"/>
    <w:rsid w:val="0032355B"/>
    <w:rsid w:val="00323B9D"/>
    <w:rsid w:val="00323F8E"/>
    <w:rsid w:val="003264CD"/>
    <w:rsid w:val="00327CF6"/>
    <w:rsid w:val="00330D7C"/>
    <w:rsid w:val="00332095"/>
    <w:rsid w:val="00334204"/>
    <w:rsid w:val="003343EC"/>
    <w:rsid w:val="00335991"/>
    <w:rsid w:val="00341100"/>
    <w:rsid w:val="00341BAB"/>
    <w:rsid w:val="003432F6"/>
    <w:rsid w:val="003501FB"/>
    <w:rsid w:val="0035138D"/>
    <w:rsid w:val="00354D7F"/>
    <w:rsid w:val="00355699"/>
    <w:rsid w:val="00360E4F"/>
    <w:rsid w:val="00361500"/>
    <w:rsid w:val="00363987"/>
    <w:rsid w:val="00373651"/>
    <w:rsid w:val="00373B81"/>
    <w:rsid w:val="003740D7"/>
    <w:rsid w:val="0037412B"/>
    <w:rsid w:val="0037495A"/>
    <w:rsid w:val="003751B1"/>
    <w:rsid w:val="00375F03"/>
    <w:rsid w:val="003770EF"/>
    <w:rsid w:val="00382824"/>
    <w:rsid w:val="00383E56"/>
    <w:rsid w:val="0038416E"/>
    <w:rsid w:val="00387D27"/>
    <w:rsid w:val="003914F8"/>
    <w:rsid w:val="00394436"/>
    <w:rsid w:val="003950F8"/>
    <w:rsid w:val="00396F95"/>
    <w:rsid w:val="00397014"/>
    <w:rsid w:val="003A1379"/>
    <w:rsid w:val="003A1F44"/>
    <w:rsid w:val="003A272D"/>
    <w:rsid w:val="003A30C4"/>
    <w:rsid w:val="003A4276"/>
    <w:rsid w:val="003A4324"/>
    <w:rsid w:val="003A472F"/>
    <w:rsid w:val="003A486E"/>
    <w:rsid w:val="003A66FF"/>
    <w:rsid w:val="003B5D92"/>
    <w:rsid w:val="003B5EFC"/>
    <w:rsid w:val="003B7227"/>
    <w:rsid w:val="003C0FAC"/>
    <w:rsid w:val="003C1FC2"/>
    <w:rsid w:val="003C2685"/>
    <w:rsid w:val="003C4AB9"/>
    <w:rsid w:val="003C7D5A"/>
    <w:rsid w:val="003D0FEA"/>
    <w:rsid w:val="003D2A83"/>
    <w:rsid w:val="003D4DBA"/>
    <w:rsid w:val="003D71A0"/>
    <w:rsid w:val="003E1DD5"/>
    <w:rsid w:val="003E228A"/>
    <w:rsid w:val="003E3356"/>
    <w:rsid w:val="003E7255"/>
    <w:rsid w:val="003F0706"/>
    <w:rsid w:val="003F2D66"/>
    <w:rsid w:val="003F4ABE"/>
    <w:rsid w:val="00400455"/>
    <w:rsid w:val="00400B01"/>
    <w:rsid w:val="004034DA"/>
    <w:rsid w:val="00406437"/>
    <w:rsid w:val="004065F9"/>
    <w:rsid w:val="004074C3"/>
    <w:rsid w:val="004077F8"/>
    <w:rsid w:val="00410CE3"/>
    <w:rsid w:val="0041116D"/>
    <w:rsid w:val="00411777"/>
    <w:rsid w:val="004126D9"/>
    <w:rsid w:val="004138BC"/>
    <w:rsid w:val="00413B0F"/>
    <w:rsid w:val="00422EF5"/>
    <w:rsid w:val="004236D0"/>
    <w:rsid w:val="00423F13"/>
    <w:rsid w:val="004258F7"/>
    <w:rsid w:val="00426B0C"/>
    <w:rsid w:val="00426D24"/>
    <w:rsid w:val="00430945"/>
    <w:rsid w:val="00432B1B"/>
    <w:rsid w:val="004350DD"/>
    <w:rsid w:val="004360D4"/>
    <w:rsid w:val="00440470"/>
    <w:rsid w:val="00441A1B"/>
    <w:rsid w:val="0044523C"/>
    <w:rsid w:val="00451575"/>
    <w:rsid w:val="00452221"/>
    <w:rsid w:val="00452742"/>
    <w:rsid w:val="00452E7D"/>
    <w:rsid w:val="004552E5"/>
    <w:rsid w:val="00455466"/>
    <w:rsid w:val="00460FEC"/>
    <w:rsid w:val="004610E7"/>
    <w:rsid w:val="00462055"/>
    <w:rsid w:val="004621B2"/>
    <w:rsid w:val="00464AD4"/>
    <w:rsid w:val="00464F17"/>
    <w:rsid w:val="00466277"/>
    <w:rsid w:val="004670F1"/>
    <w:rsid w:val="00470BBA"/>
    <w:rsid w:val="004714EA"/>
    <w:rsid w:val="00471CA4"/>
    <w:rsid w:val="00472A23"/>
    <w:rsid w:val="00474DD0"/>
    <w:rsid w:val="00475779"/>
    <w:rsid w:val="004808A9"/>
    <w:rsid w:val="00480D7D"/>
    <w:rsid w:val="00481FB4"/>
    <w:rsid w:val="004822C5"/>
    <w:rsid w:val="0048373F"/>
    <w:rsid w:val="0048387A"/>
    <w:rsid w:val="004845F4"/>
    <w:rsid w:val="00484B9C"/>
    <w:rsid w:val="00484FA5"/>
    <w:rsid w:val="00485305"/>
    <w:rsid w:val="0048602D"/>
    <w:rsid w:val="004874A5"/>
    <w:rsid w:val="00491E0C"/>
    <w:rsid w:val="00497388"/>
    <w:rsid w:val="00497BFF"/>
    <w:rsid w:val="004A02F7"/>
    <w:rsid w:val="004A2168"/>
    <w:rsid w:val="004A2953"/>
    <w:rsid w:val="004A2DB5"/>
    <w:rsid w:val="004A2FDE"/>
    <w:rsid w:val="004A5544"/>
    <w:rsid w:val="004A6AB0"/>
    <w:rsid w:val="004A6D34"/>
    <w:rsid w:val="004A6DB5"/>
    <w:rsid w:val="004B1809"/>
    <w:rsid w:val="004B35F3"/>
    <w:rsid w:val="004B59F4"/>
    <w:rsid w:val="004B5D08"/>
    <w:rsid w:val="004B7E1C"/>
    <w:rsid w:val="004C0520"/>
    <w:rsid w:val="004C1355"/>
    <w:rsid w:val="004C1A1E"/>
    <w:rsid w:val="004C1D5F"/>
    <w:rsid w:val="004C7017"/>
    <w:rsid w:val="004C7310"/>
    <w:rsid w:val="004C7601"/>
    <w:rsid w:val="004D0534"/>
    <w:rsid w:val="004D3355"/>
    <w:rsid w:val="004D65DC"/>
    <w:rsid w:val="004D6D21"/>
    <w:rsid w:val="004E06EC"/>
    <w:rsid w:val="004E1A96"/>
    <w:rsid w:val="004E25D9"/>
    <w:rsid w:val="004E450A"/>
    <w:rsid w:val="004E4A45"/>
    <w:rsid w:val="004E5114"/>
    <w:rsid w:val="004E5BFE"/>
    <w:rsid w:val="004E78AA"/>
    <w:rsid w:val="004F3C8E"/>
    <w:rsid w:val="004F44AD"/>
    <w:rsid w:val="004F60C6"/>
    <w:rsid w:val="0050052C"/>
    <w:rsid w:val="0050160C"/>
    <w:rsid w:val="00501FDE"/>
    <w:rsid w:val="0050328E"/>
    <w:rsid w:val="00503563"/>
    <w:rsid w:val="005047D8"/>
    <w:rsid w:val="005075CA"/>
    <w:rsid w:val="00507D58"/>
    <w:rsid w:val="005100FE"/>
    <w:rsid w:val="00517360"/>
    <w:rsid w:val="005177A0"/>
    <w:rsid w:val="00520E7E"/>
    <w:rsid w:val="005218B1"/>
    <w:rsid w:val="0052198F"/>
    <w:rsid w:val="005239EC"/>
    <w:rsid w:val="0052677D"/>
    <w:rsid w:val="00532F4F"/>
    <w:rsid w:val="00537810"/>
    <w:rsid w:val="0054023A"/>
    <w:rsid w:val="00541014"/>
    <w:rsid w:val="00541534"/>
    <w:rsid w:val="005419E9"/>
    <w:rsid w:val="00542127"/>
    <w:rsid w:val="005476BD"/>
    <w:rsid w:val="00547DA3"/>
    <w:rsid w:val="00550682"/>
    <w:rsid w:val="00551AD0"/>
    <w:rsid w:val="00552193"/>
    <w:rsid w:val="00552B4C"/>
    <w:rsid w:val="00555AC3"/>
    <w:rsid w:val="00555AF0"/>
    <w:rsid w:val="0055796E"/>
    <w:rsid w:val="0056179A"/>
    <w:rsid w:val="00562346"/>
    <w:rsid w:val="00563705"/>
    <w:rsid w:val="00564EAA"/>
    <w:rsid w:val="00572691"/>
    <w:rsid w:val="00574F6F"/>
    <w:rsid w:val="0058126F"/>
    <w:rsid w:val="00582AE5"/>
    <w:rsid w:val="00585426"/>
    <w:rsid w:val="005877B1"/>
    <w:rsid w:val="00591359"/>
    <w:rsid w:val="00591DE1"/>
    <w:rsid w:val="00593651"/>
    <w:rsid w:val="00595C2E"/>
    <w:rsid w:val="005960D3"/>
    <w:rsid w:val="005A0B2E"/>
    <w:rsid w:val="005A3CD7"/>
    <w:rsid w:val="005A42AB"/>
    <w:rsid w:val="005A58B1"/>
    <w:rsid w:val="005B7BF8"/>
    <w:rsid w:val="005B7C3E"/>
    <w:rsid w:val="005C2593"/>
    <w:rsid w:val="005C2DE5"/>
    <w:rsid w:val="005C41F7"/>
    <w:rsid w:val="005C5231"/>
    <w:rsid w:val="005C7489"/>
    <w:rsid w:val="005C7672"/>
    <w:rsid w:val="005D420C"/>
    <w:rsid w:val="005D5084"/>
    <w:rsid w:val="005D7AE1"/>
    <w:rsid w:val="005D7CC9"/>
    <w:rsid w:val="005E0A5A"/>
    <w:rsid w:val="005E2800"/>
    <w:rsid w:val="005E2BD7"/>
    <w:rsid w:val="005E4496"/>
    <w:rsid w:val="005E54F4"/>
    <w:rsid w:val="005E66B5"/>
    <w:rsid w:val="005E6E89"/>
    <w:rsid w:val="005E71FC"/>
    <w:rsid w:val="005E78D9"/>
    <w:rsid w:val="005F016A"/>
    <w:rsid w:val="005F0314"/>
    <w:rsid w:val="005F1105"/>
    <w:rsid w:val="005F48C6"/>
    <w:rsid w:val="005F5E0C"/>
    <w:rsid w:val="005F69ED"/>
    <w:rsid w:val="005F6CEA"/>
    <w:rsid w:val="0060152F"/>
    <w:rsid w:val="00601974"/>
    <w:rsid w:val="006042B7"/>
    <w:rsid w:val="00605EBB"/>
    <w:rsid w:val="006079C1"/>
    <w:rsid w:val="0061056A"/>
    <w:rsid w:val="00612030"/>
    <w:rsid w:val="00613082"/>
    <w:rsid w:val="006138D3"/>
    <w:rsid w:val="0061452D"/>
    <w:rsid w:val="0061492F"/>
    <w:rsid w:val="00617005"/>
    <w:rsid w:val="00621A01"/>
    <w:rsid w:val="00621A5E"/>
    <w:rsid w:val="00624DCA"/>
    <w:rsid w:val="00627139"/>
    <w:rsid w:val="006301BD"/>
    <w:rsid w:val="00630B46"/>
    <w:rsid w:val="00633B6C"/>
    <w:rsid w:val="00633F92"/>
    <w:rsid w:val="006357C7"/>
    <w:rsid w:val="00637CEF"/>
    <w:rsid w:val="006424BC"/>
    <w:rsid w:val="00643156"/>
    <w:rsid w:val="00643F5E"/>
    <w:rsid w:val="00645827"/>
    <w:rsid w:val="00650608"/>
    <w:rsid w:val="00653DCE"/>
    <w:rsid w:val="00655148"/>
    <w:rsid w:val="006564F8"/>
    <w:rsid w:val="00656A56"/>
    <w:rsid w:val="00656A75"/>
    <w:rsid w:val="00656D45"/>
    <w:rsid w:val="006600B5"/>
    <w:rsid w:val="00660F1A"/>
    <w:rsid w:val="006638E8"/>
    <w:rsid w:val="006643C3"/>
    <w:rsid w:val="00664A4B"/>
    <w:rsid w:val="0066745C"/>
    <w:rsid w:val="006714BE"/>
    <w:rsid w:val="00672AEE"/>
    <w:rsid w:val="00672F35"/>
    <w:rsid w:val="006739B7"/>
    <w:rsid w:val="00674BA1"/>
    <w:rsid w:val="00675F1D"/>
    <w:rsid w:val="00676946"/>
    <w:rsid w:val="00680665"/>
    <w:rsid w:val="00687CB3"/>
    <w:rsid w:val="0069226F"/>
    <w:rsid w:val="0069259C"/>
    <w:rsid w:val="00693AE1"/>
    <w:rsid w:val="00694FE3"/>
    <w:rsid w:val="0069500F"/>
    <w:rsid w:val="006A02DE"/>
    <w:rsid w:val="006A0CAE"/>
    <w:rsid w:val="006A1F3E"/>
    <w:rsid w:val="006A2E0E"/>
    <w:rsid w:val="006A36A9"/>
    <w:rsid w:val="006A3A48"/>
    <w:rsid w:val="006A7AA4"/>
    <w:rsid w:val="006B0B6E"/>
    <w:rsid w:val="006B2F6E"/>
    <w:rsid w:val="006B3457"/>
    <w:rsid w:val="006B35D0"/>
    <w:rsid w:val="006B7212"/>
    <w:rsid w:val="006B76C9"/>
    <w:rsid w:val="006B7B77"/>
    <w:rsid w:val="006C0DD1"/>
    <w:rsid w:val="006C3910"/>
    <w:rsid w:val="006C3ADC"/>
    <w:rsid w:val="006C3EBD"/>
    <w:rsid w:val="006C465D"/>
    <w:rsid w:val="006C4838"/>
    <w:rsid w:val="006C5224"/>
    <w:rsid w:val="006C6A28"/>
    <w:rsid w:val="006D0037"/>
    <w:rsid w:val="006D0932"/>
    <w:rsid w:val="006D3CEA"/>
    <w:rsid w:val="006D3FCB"/>
    <w:rsid w:val="006D5B8F"/>
    <w:rsid w:val="006D742E"/>
    <w:rsid w:val="006D79C7"/>
    <w:rsid w:val="006E36ED"/>
    <w:rsid w:val="006E60C5"/>
    <w:rsid w:val="006E6D38"/>
    <w:rsid w:val="006F16BB"/>
    <w:rsid w:val="006F5769"/>
    <w:rsid w:val="006F664F"/>
    <w:rsid w:val="00701513"/>
    <w:rsid w:val="00701ABC"/>
    <w:rsid w:val="00702208"/>
    <w:rsid w:val="00702285"/>
    <w:rsid w:val="00704EC0"/>
    <w:rsid w:val="007051B3"/>
    <w:rsid w:val="0070685E"/>
    <w:rsid w:val="00707378"/>
    <w:rsid w:val="00707D66"/>
    <w:rsid w:val="007109F0"/>
    <w:rsid w:val="00712B4B"/>
    <w:rsid w:val="00712CC5"/>
    <w:rsid w:val="00714398"/>
    <w:rsid w:val="007144AB"/>
    <w:rsid w:val="00714625"/>
    <w:rsid w:val="0071568D"/>
    <w:rsid w:val="007164AA"/>
    <w:rsid w:val="007164F8"/>
    <w:rsid w:val="007177AB"/>
    <w:rsid w:val="00720F0A"/>
    <w:rsid w:val="007229FA"/>
    <w:rsid w:val="007242B6"/>
    <w:rsid w:val="007258CB"/>
    <w:rsid w:val="0072704D"/>
    <w:rsid w:val="00730217"/>
    <w:rsid w:val="0073085D"/>
    <w:rsid w:val="0073183C"/>
    <w:rsid w:val="007332EF"/>
    <w:rsid w:val="007405A8"/>
    <w:rsid w:val="007410CF"/>
    <w:rsid w:val="00742AA7"/>
    <w:rsid w:val="00742E88"/>
    <w:rsid w:val="0074692C"/>
    <w:rsid w:val="00747490"/>
    <w:rsid w:val="0075010B"/>
    <w:rsid w:val="00752CD6"/>
    <w:rsid w:val="0075454A"/>
    <w:rsid w:val="00756C7B"/>
    <w:rsid w:val="007629FB"/>
    <w:rsid w:val="00766314"/>
    <w:rsid w:val="0077354A"/>
    <w:rsid w:val="007759C7"/>
    <w:rsid w:val="00776377"/>
    <w:rsid w:val="0077755C"/>
    <w:rsid w:val="00777E0F"/>
    <w:rsid w:val="00782185"/>
    <w:rsid w:val="007854FB"/>
    <w:rsid w:val="0078580F"/>
    <w:rsid w:val="00787877"/>
    <w:rsid w:val="00790FF7"/>
    <w:rsid w:val="00793772"/>
    <w:rsid w:val="00794540"/>
    <w:rsid w:val="00794911"/>
    <w:rsid w:val="00795047"/>
    <w:rsid w:val="00797A61"/>
    <w:rsid w:val="007A115E"/>
    <w:rsid w:val="007A22FC"/>
    <w:rsid w:val="007A4585"/>
    <w:rsid w:val="007A6224"/>
    <w:rsid w:val="007A7EBE"/>
    <w:rsid w:val="007B1300"/>
    <w:rsid w:val="007B1C66"/>
    <w:rsid w:val="007B3826"/>
    <w:rsid w:val="007B5885"/>
    <w:rsid w:val="007C0D7A"/>
    <w:rsid w:val="007C0F27"/>
    <w:rsid w:val="007C45FE"/>
    <w:rsid w:val="007C4DFB"/>
    <w:rsid w:val="007C7208"/>
    <w:rsid w:val="007D0E89"/>
    <w:rsid w:val="007D4131"/>
    <w:rsid w:val="007D457E"/>
    <w:rsid w:val="007D4CC9"/>
    <w:rsid w:val="007D6E6A"/>
    <w:rsid w:val="007E13A9"/>
    <w:rsid w:val="007E250F"/>
    <w:rsid w:val="007E2B76"/>
    <w:rsid w:val="007E5237"/>
    <w:rsid w:val="007F0BEC"/>
    <w:rsid w:val="007F0C33"/>
    <w:rsid w:val="007F2401"/>
    <w:rsid w:val="007F29D8"/>
    <w:rsid w:val="007F2E6B"/>
    <w:rsid w:val="007F56E2"/>
    <w:rsid w:val="007F5F93"/>
    <w:rsid w:val="007F6610"/>
    <w:rsid w:val="007F7818"/>
    <w:rsid w:val="007F7D6A"/>
    <w:rsid w:val="007F7DA9"/>
    <w:rsid w:val="00800A69"/>
    <w:rsid w:val="00801693"/>
    <w:rsid w:val="00801B36"/>
    <w:rsid w:val="00805B2B"/>
    <w:rsid w:val="0080763F"/>
    <w:rsid w:val="00812C10"/>
    <w:rsid w:val="00817E26"/>
    <w:rsid w:val="00817EB9"/>
    <w:rsid w:val="00817F5A"/>
    <w:rsid w:val="008207C3"/>
    <w:rsid w:val="00822A19"/>
    <w:rsid w:val="00831D94"/>
    <w:rsid w:val="00832D37"/>
    <w:rsid w:val="00832FDF"/>
    <w:rsid w:val="00833DBE"/>
    <w:rsid w:val="00835746"/>
    <w:rsid w:val="00842597"/>
    <w:rsid w:val="00842F88"/>
    <w:rsid w:val="008432F8"/>
    <w:rsid w:val="008440AB"/>
    <w:rsid w:val="00852D11"/>
    <w:rsid w:val="0085340C"/>
    <w:rsid w:val="0086007B"/>
    <w:rsid w:val="008604F0"/>
    <w:rsid w:val="008606DA"/>
    <w:rsid w:val="008614AC"/>
    <w:rsid w:val="00862989"/>
    <w:rsid w:val="008644F6"/>
    <w:rsid w:val="00865012"/>
    <w:rsid w:val="008658B3"/>
    <w:rsid w:val="00871EA9"/>
    <w:rsid w:val="008726B5"/>
    <w:rsid w:val="00874F5F"/>
    <w:rsid w:val="00875612"/>
    <w:rsid w:val="00875821"/>
    <w:rsid w:val="00880873"/>
    <w:rsid w:val="00881ABE"/>
    <w:rsid w:val="0088319E"/>
    <w:rsid w:val="0088417E"/>
    <w:rsid w:val="00884590"/>
    <w:rsid w:val="00884A46"/>
    <w:rsid w:val="00886A3D"/>
    <w:rsid w:val="008870A4"/>
    <w:rsid w:val="00887419"/>
    <w:rsid w:val="008876B9"/>
    <w:rsid w:val="008878CE"/>
    <w:rsid w:val="0089160B"/>
    <w:rsid w:val="00891ED1"/>
    <w:rsid w:val="00892AAD"/>
    <w:rsid w:val="00894253"/>
    <w:rsid w:val="00895CCE"/>
    <w:rsid w:val="008972E1"/>
    <w:rsid w:val="008A1B62"/>
    <w:rsid w:val="008A259E"/>
    <w:rsid w:val="008A2815"/>
    <w:rsid w:val="008A493D"/>
    <w:rsid w:val="008A4F9F"/>
    <w:rsid w:val="008A5DB3"/>
    <w:rsid w:val="008B261A"/>
    <w:rsid w:val="008B280C"/>
    <w:rsid w:val="008B3AFD"/>
    <w:rsid w:val="008B3D7E"/>
    <w:rsid w:val="008B5B88"/>
    <w:rsid w:val="008B665E"/>
    <w:rsid w:val="008C242E"/>
    <w:rsid w:val="008C5F56"/>
    <w:rsid w:val="008C5FB6"/>
    <w:rsid w:val="008C62A5"/>
    <w:rsid w:val="008C70F9"/>
    <w:rsid w:val="008D1318"/>
    <w:rsid w:val="008D14B9"/>
    <w:rsid w:val="008D562B"/>
    <w:rsid w:val="008E20D9"/>
    <w:rsid w:val="008E4114"/>
    <w:rsid w:val="008F019F"/>
    <w:rsid w:val="008F1F4F"/>
    <w:rsid w:val="008F6D30"/>
    <w:rsid w:val="008F7B93"/>
    <w:rsid w:val="009007D9"/>
    <w:rsid w:val="0090102B"/>
    <w:rsid w:val="00901496"/>
    <w:rsid w:val="00901A30"/>
    <w:rsid w:val="00905707"/>
    <w:rsid w:val="00905A03"/>
    <w:rsid w:val="009075E1"/>
    <w:rsid w:val="0091222E"/>
    <w:rsid w:val="0092017B"/>
    <w:rsid w:val="0092137F"/>
    <w:rsid w:val="00921B7F"/>
    <w:rsid w:val="0092496A"/>
    <w:rsid w:val="00924A67"/>
    <w:rsid w:val="00926307"/>
    <w:rsid w:val="0092632E"/>
    <w:rsid w:val="00926A18"/>
    <w:rsid w:val="00927D48"/>
    <w:rsid w:val="00930D8E"/>
    <w:rsid w:val="00930E21"/>
    <w:rsid w:val="00933133"/>
    <w:rsid w:val="00934060"/>
    <w:rsid w:val="00934A79"/>
    <w:rsid w:val="0094329D"/>
    <w:rsid w:val="0094367E"/>
    <w:rsid w:val="00950C54"/>
    <w:rsid w:val="00952332"/>
    <w:rsid w:val="00952F87"/>
    <w:rsid w:val="00953EBD"/>
    <w:rsid w:val="00955089"/>
    <w:rsid w:val="009568A0"/>
    <w:rsid w:val="00957C1C"/>
    <w:rsid w:val="009613AF"/>
    <w:rsid w:val="009619BD"/>
    <w:rsid w:val="009636DC"/>
    <w:rsid w:val="009639EA"/>
    <w:rsid w:val="0096411C"/>
    <w:rsid w:val="009661B9"/>
    <w:rsid w:val="00966AD7"/>
    <w:rsid w:val="00973BF1"/>
    <w:rsid w:val="00975DA8"/>
    <w:rsid w:val="009813CB"/>
    <w:rsid w:val="00983DC8"/>
    <w:rsid w:val="00983E25"/>
    <w:rsid w:val="00985D09"/>
    <w:rsid w:val="00991756"/>
    <w:rsid w:val="00992649"/>
    <w:rsid w:val="00994904"/>
    <w:rsid w:val="0099573B"/>
    <w:rsid w:val="00996047"/>
    <w:rsid w:val="0099741F"/>
    <w:rsid w:val="00997FCC"/>
    <w:rsid w:val="009A090B"/>
    <w:rsid w:val="009A0E48"/>
    <w:rsid w:val="009A0F80"/>
    <w:rsid w:val="009A1A8D"/>
    <w:rsid w:val="009A38F7"/>
    <w:rsid w:val="009B01C5"/>
    <w:rsid w:val="009B06AA"/>
    <w:rsid w:val="009B3E0B"/>
    <w:rsid w:val="009B4B38"/>
    <w:rsid w:val="009B4FC6"/>
    <w:rsid w:val="009B5FDA"/>
    <w:rsid w:val="009C12A7"/>
    <w:rsid w:val="009C19B0"/>
    <w:rsid w:val="009C27A8"/>
    <w:rsid w:val="009C35C6"/>
    <w:rsid w:val="009C43E8"/>
    <w:rsid w:val="009C55B2"/>
    <w:rsid w:val="009D0595"/>
    <w:rsid w:val="009D109D"/>
    <w:rsid w:val="009D2385"/>
    <w:rsid w:val="009D2912"/>
    <w:rsid w:val="009D5049"/>
    <w:rsid w:val="009D5E47"/>
    <w:rsid w:val="009E1B6F"/>
    <w:rsid w:val="009E4F0C"/>
    <w:rsid w:val="009F2D9E"/>
    <w:rsid w:val="009F2E22"/>
    <w:rsid w:val="009F589C"/>
    <w:rsid w:val="009F5BA7"/>
    <w:rsid w:val="009F7095"/>
    <w:rsid w:val="009F7F1B"/>
    <w:rsid w:val="00A01BFC"/>
    <w:rsid w:val="00A02E05"/>
    <w:rsid w:val="00A0386D"/>
    <w:rsid w:val="00A0450F"/>
    <w:rsid w:val="00A04587"/>
    <w:rsid w:val="00A055E6"/>
    <w:rsid w:val="00A06273"/>
    <w:rsid w:val="00A07749"/>
    <w:rsid w:val="00A07BC2"/>
    <w:rsid w:val="00A10C95"/>
    <w:rsid w:val="00A115C8"/>
    <w:rsid w:val="00A13C46"/>
    <w:rsid w:val="00A14F30"/>
    <w:rsid w:val="00A17655"/>
    <w:rsid w:val="00A17AF4"/>
    <w:rsid w:val="00A21D11"/>
    <w:rsid w:val="00A220AD"/>
    <w:rsid w:val="00A241E4"/>
    <w:rsid w:val="00A24C30"/>
    <w:rsid w:val="00A33968"/>
    <w:rsid w:val="00A356F1"/>
    <w:rsid w:val="00A35B8B"/>
    <w:rsid w:val="00A413C4"/>
    <w:rsid w:val="00A433CB"/>
    <w:rsid w:val="00A43C53"/>
    <w:rsid w:val="00A45880"/>
    <w:rsid w:val="00A46ABC"/>
    <w:rsid w:val="00A51783"/>
    <w:rsid w:val="00A53F9C"/>
    <w:rsid w:val="00A542A0"/>
    <w:rsid w:val="00A56E2B"/>
    <w:rsid w:val="00A57B8B"/>
    <w:rsid w:val="00A61158"/>
    <w:rsid w:val="00A61814"/>
    <w:rsid w:val="00A61BB3"/>
    <w:rsid w:val="00A62884"/>
    <w:rsid w:val="00A659EB"/>
    <w:rsid w:val="00A67D51"/>
    <w:rsid w:val="00A70CC9"/>
    <w:rsid w:val="00A70FA9"/>
    <w:rsid w:val="00A8013A"/>
    <w:rsid w:val="00A82302"/>
    <w:rsid w:val="00A833C5"/>
    <w:rsid w:val="00A8432D"/>
    <w:rsid w:val="00A8481E"/>
    <w:rsid w:val="00A875A7"/>
    <w:rsid w:val="00A91E3C"/>
    <w:rsid w:val="00A95721"/>
    <w:rsid w:val="00A95C66"/>
    <w:rsid w:val="00A96023"/>
    <w:rsid w:val="00AA1084"/>
    <w:rsid w:val="00AA2B5F"/>
    <w:rsid w:val="00AA4948"/>
    <w:rsid w:val="00AA4D0E"/>
    <w:rsid w:val="00AA6EF7"/>
    <w:rsid w:val="00AB1167"/>
    <w:rsid w:val="00AB2A36"/>
    <w:rsid w:val="00AB2B78"/>
    <w:rsid w:val="00AB67EE"/>
    <w:rsid w:val="00AC1977"/>
    <w:rsid w:val="00AC7B77"/>
    <w:rsid w:val="00AD3AAA"/>
    <w:rsid w:val="00AD54BC"/>
    <w:rsid w:val="00AD6BF3"/>
    <w:rsid w:val="00AE308D"/>
    <w:rsid w:val="00AE72AD"/>
    <w:rsid w:val="00AF06C3"/>
    <w:rsid w:val="00AF29CF"/>
    <w:rsid w:val="00AF37D6"/>
    <w:rsid w:val="00AF4353"/>
    <w:rsid w:val="00B05356"/>
    <w:rsid w:val="00B06CE7"/>
    <w:rsid w:val="00B102AE"/>
    <w:rsid w:val="00B132E1"/>
    <w:rsid w:val="00B1486E"/>
    <w:rsid w:val="00B20209"/>
    <w:rsid w:val="00B23C7A"/>
    <w:rsid w:val="00B244F9"/>
    <w:rsid w:val="00B26D65"/>
    <w:rsid w:val="00B27B55"/>
    <w:rsid w:val="00B30F0A"/>
    <w:rsid w:val="00B31A6A"/>
    <w:rsid w:val="00B339AF"/>
    <w:rsid w:val="00B33FE4"/>
    <w:rsid w:val="00B34E68"/>
    <w:rsid w:val="00B35AB2"/>
    <w:rsid w:val="00B370DD"/>
    <w:rsid w:val="00B40180"/>
    <w:rsid w:val="00B44202"/>
    <w:rsid w:val="00B44D75"/>
    <w:rsid w:val="00B4592A"/>
    <w:rsid w:val="00B519BD"/>
    <w:rsid w:val="00B52850"/>
    <w:rsid w:val="00B53DF5"/>
    <w:rsid w:val="00B56915"/>
    <w:rsid w:val="00B57415"/>
    <w:rsid w:val="00B60A9F"/>
    <w:rsid w:val="00B61C88"/>
    <w:rsid w:val="00B625F8"/>
    <w:rsid w:val="00B67670"/>
    <w:rsid w:val="00B715B5"/>
    <w:rsid w:val="00B71957"/>
    <w:rsid w:val="00B747D0"/>
    <w:rsid w:val="00B77F1A"/>
    <w:rsid w:val="00B80BE7"/>
    <w:rsid w:val="00B82467"/>
    <w:rsid w:val="00B841C4"/>
    <w:rsid w:val="00B84600"/>
    <w:rsid w:val="00B85B8B"/>
    <w:rsid w:val="00B8781E"/>
    <w:rsid w:val="00B93680"/>
    <w:rsid w:val="00B9636D"/>
    <w:rsid w:val="00BA0139"/>
    <w:rsid w:val="00BA1BA2"/>
    <w:rsid w:val="00BA1DA6"/>
    <w:rsid w:val="00BA65A8"/>
    <w:rsid w:val="00BA723D"/>
    <w:rsid w:val="00BA7B4D"/>
    <w:rsid w:val="00BA7ED0"/>
    <w:rsid w:val="00BB0C3B"/>
    <w:rsid w:val="00BB254B"/>
    <w:rsid w:val="00BB3166"/>
    <w:rsid w:val="00BB361A"/>
    <w:rsid w:val="00BB3D21"/>
    <w:rsid w:val="00BB6AA3"/>
    <w:rsid w:val="00BB7B4D"/>
    <w:rsid w:val="00BB7B95"/>
    <w:rsid w:val="00BC0B31"/>
    <w:rsid w:val="00BC3D73"/>
    <w:rsid w:val="00BC4F06"/>
    <w:rsid w:val="00BC579B"/>
    <w:rsid w:val="00BC5DD1"/>
    <w:rsid w:val="00BD0AB9"/>
    <w:rsid w:val="00BD2446"/>
    <w:rsid w:val="00BD5AA3"/>
    <w:rsid w:val="00BD7788"/>
    <w:rsid w:val="00BD7B4B"/>
    <w:rsid w:val="00BE0912"/>
    <w:rsid w:val="00BE1375"/>
    <w:rsid w:val="00BE2839"/>
    <w:rsid w:val="00BE3903"/>
    <w:rsid w:val="00BE56AE"/>
    <w:rsid w:val="00BE65FE"/>
    <w:rsid w:val="00BE69B8"/>
    <w:rsid w:val="00BE7AA8"/>
    <w:rsid w:val="00BF0D62"/>
    <w:rsid w:val="00BF14E7"/>
    <w:rsid w:val="00BF2EE5"/>
    <w:rsid w:val="00BF4A0F"/>
    <w:rsid w:val="00BF5F41"/>
    <w:rsid w:val="00C0139C"/>
    <w:rsid w:val="00C024F4"/>
    <w:rsid w:val="00C026DE"/>
    <w:rsid w:val="00C02ABE"/>
    <w:rsid w:val="00C03567"/>
    <w:rsid w:val="00C03ADA"/>
    <w:rsid w:val="00C04186"/>
    <w:rsid w:val="00C05C4A"/>
    <w:rsid w:val="00C10D56"/>
    <w:rsid w:val="00C11518"/>
    <w:rsid w:val="00C14B44"/>
    <w:rsid w:val="00C15429"/>
    <w:rsid w:val="00C20629"/>
    <w:rsid w:val="00C20BEE"/>
    <w:rsid w:val="00C263A1"/>
    <w:rsid w:val="00C268A8"/>
    <w:rsid w:val="00C30874"/>
    <w:rsid w:val="00C30A8D"/>
    <w:rsid w:val="00C31C70"/>
    <w:rsid w:val="00C31EF6"/>
    <w:rsid w:val="00C31FFB"/>
    <w:rsid w:val="00C331B9"/>
    <w:rsid w:val="00C378C4"/>
    <w:rsid w:val="00C37A58"/>
    <w:rsid w:val="00C37C82"/>
    <w:rsid w:val="00C41D62"/>
    <w:rsid w:val="00C4261F"/>
    <w:rsid w:val="00C42C4E"/>
    <w:rsid w:val="00C46521"/>
    <w:rsid w:val="00C46AC8"/>
    <w:rsid w:val="00C4709C"/>
    <w:rsid w:val="00C54A40"/>
    <w:rsid w:val="00C54E93"/>
    <w:rsid w:val="00C55051"/>
    <w:rsid w:val="00C55293"/>
    <w:rsid w:val="00C5621B"/>
    <w:rsid w:val="00C57AFD"/>
    <w:rsid w:val="00C604EA"/>
    <w:rsid w:val="00C6120C"/>
    <w:rsid w:val="00C62026"/>
    <w:rsid w:val="00C63B40"/>
    <w:rsid w:val="00C644A4"/>
    <w:rsid w:val="00C661DB"/>
    <w:rsid w:val="00C6687B"/>
    <w:rsid w:val="00C701B0"/>
    <w:rsid w:val="00C70438"/>
    <w:rsid w:val="00C70773"/>
    <w:rsid w:val="00C708EB"/>
    <w:rsid w:val="00C72484"/>
    <w:rsid w:val="00C72D87"/>
    <w:rsid w:val="00C73032"/>
    <w:rsid w:val="00C7390D"/>
    <w:rsid w:val="00C75383"/>
    <w:rsid w:val="00C75B41"/>
    <w:rsid w:val="00C75B76"/>
    <w:rsid w:val="00C76FFB"/>
    <w:rsid w:val="00C771D7"/>
    <w:rsid w:val="00C7740C"/>
    <w:rsid w:val="00C81616"/>
    <w:rsid w:val="00C8547C"/>
    <w:rsid w:val="00C8606B"/>
    <w:rsid w:val="00C8611E"/>
    <w:rsid w:val="00C913D2"/>
    <w:rsid w:val="00C9616E"/>
    <w:rsid w:val="00CA0385"/>
    <w:rsid w:val="00CA0811"/>
    <w:rsid w:val="00CA0EBE"/>
    <w:rsid w:val="00CA3CBB"/>
    <w:rsid w:val="00CA5484"/>
    <w:rsid w:val="00CA78DA"/>
    <w:rsid w:val="00CB02F4"/>
    <w:rsid w:val="00CB2CFA"/>
    <w:rsid w:val="00CB355E"/>
    <w:rsid w:val="00CB3C2A"/>
    <w:rsid w:val="00CB3C85"/>
    <w:rsid w:val="00CB6268"/>
    <w:rsid w:val="00CB7111"/>
    <w:rsid w:val="00CB7E50"/>
    <w:rsid w:val="00CC1A7B"/>
    <w:rsid w:val="00CC2A28"/>
    <w:rsid w:val="00CC5DDF"/>
    <w:rsid w:val="00CD0296"/>
    <w:rsid w:val="00CD0A20"/>
    <w:rsid w:val="00CE1268"/>
    <w:rsid w:val="00CE4721"/>
    <w:rsid w:val="00CF1E30"/>
    <w:rsid w:val="00CF20DB"/>
    <w:rsid w:val="00CF2832"/>
    <w:rsid w:val="00CF3212"/>
    <w:rsid w:val="00CF39ED"/>
    <w:rsid w:val="00CF3C2B"/>
    <w:rsid w:val="00CF4F1F"/>
    <w:rsid w:val="00CF4FC0"/>
    <w:rsid w:val="00CF638B"/>
    <w:rsid w:val="00CF7843"/>
    <w:rsid w:val="00D00098"/>
    <w:rsid w:val="00D033A9"/>
    <w:rsid w:val="00D06F84"/>
    <w:rsid w:val="00D100FD"/>
    <w:rsid w:val="00D1188E"/>
    <w:rsid w:val="00D13301"/>
    <w:rsid w:val="00D13D40"/>
    <w:rsid w:val="00D16DB3"/>
    <w:rsid w:val="00D17759"/>
    <w:rsid w:val="00D210E6"/>
    <w:rsid w:val="00D21475"/>
    <w:rsid w:val="00D21B8D"/>
    <w:rsid w:val="00D22DBA"/>
    <w:rsid w:val="00D22E63"/>
    <w:rsid w:val="00D240DF"/>
    <w:rsid w:val="00D25AAD"/>
    <w:rsid w:val="00D25F55"/>
    <w:rsid w:val="00D27FF4"/>
    <w:rsid w:val="00D30242"/>
    <w:rsid w:val="00D30A39"/>
    <w:rsid w:val="00D310EC"/>
    <w:rsid w:val="00D33693"/>
    <w:rsid w:val="00D351F3"/>
    <w:rsid w:val="00D40BC1"/>
    <w:rsid w:val="00D414EE"/>
    <w:rsid w:val="00D42C9A"/>
    <w:rsid w:val="00D441C1"/>
    <w:rsid w:val="00D53154"/>
    <w:rsid w:val="00D53812"/>
    <w:rsid w:val="00D56ADD"/>
    <w:rsid w:val="00D56D62"/>
    <w:rsid w:val="00D57150"/>
    <w:rsid w:val="00D57E6E"/>
    <w:rsid w:val="00D57FB9"/>
    <w:rsid w:val="00D639F5"/>
    <w:rsid w:val="00D63D2F"/>
    <w:rsid w:val="00D647EC"/>
    <w:rsid w:val="00D66250"/>
    <w:rsid w:val="00D66602"/>
    <w:rsid w:val="00D679B9"/>
    <w:rsid w:val="00D7058F"/>
    <w:rsid w:val="00D7108A"/>
    <w:rsid w:val="00D72C2A"/>
    <w:rsid w:val="00D733F7"/>
    <w:rsid w:val="00D74552"/>
    <w:rsid w:val="00D777F4"/>
    <w:rsid w:val="00D80867"/>
    <w:rsid w:val="00D80B57"/>
    <w:rsid w:val="00D828F8"/>
    <w:rsid w:val="00D82991"/>
    <w:rsid w:val="00D838DE"/>
    <w:rsid w:val="00D847C8"/>
    <w:rsid w:val="00D87126"/>
    <w:rsid w:val="00D91176"/>
    <w:rsid w:val="00D91C12"/>
    <w:rsid w:val="00D92B87"/>
    <w:rsid w:val="00D95ECD"/>
    <w:rsid w:val="00DA0DE1"/>
    <w:rsid w:val="00DA1D60"/>
    <w:rsid w:val="00DA2532"/>
    <w:rsid w:val="00DB0928"/>
    <w:rsid w:val="00DB24CD"/>
    <w:rsid w:val="00DB4D90"/>
    <w:rsid w:val="00DB4FB8"/>
    <w:rsid w:val="00DB7FC7"/>
    <w:rsid w:val="00DC03AA"/>
    <w:rsid w:val="00DC092D"/>
    <w:rsid w:val="00DC0CD2"/>
    <w:rsid w:val="00DC3FD0"/>
    <w:rsid w:val="00DC4CBA"/>
    <w:rsid w:val="00DC6E51"/>
    <w:rsid w:val="00DD41B3"/>
    <w:rsid w:val="00DD4CF5"/>
    <w:rsid w:val="00DD5DC4"/>
    <w:rsid w:val="00DE0116"/>
    <w:rsid w:val="00DE11A4"/>
    <w:rsid w:val="00DE2CC6"/>
    <w:rsid w:val="00DE2FE8"/>
    <w:rsid w:val="00DE48F2"/>
    <w:rsid w:val="00DE641E"/>
    <w:rsid w:val="00DE73FD"/>
    <w:rsid w:val="00DE78E6"/>
    <w:rsid w:val="00DF1BEF"/>
    <w:rsid w:val="00DF1F7E"/>
    <w:rsid w:val="00DF27C2"/>
    <w:rsid w:val="00DF2997"/>
    <w:rsid w:val="00DF3E08"/>
    <w:rsid w:val="00DF532C"/>
    <w:rsid w:val="00DF769D"/>
    <w:rsid w:val="00E03B73"/>
    <w:rsid w:val="00E03E0E"/>
    <w:rsid w:val="00E03E95"/>
    <w:rsid w:val="00E05D72"/>
    <w:rsid w:val="00E0693F"/>
    <w:rsid w:val="00E06B54"/>
    <w:rsid w:val="00E12AA4"/>
    <w:rsid w:val="00E12EEB"/>
    <w:rsid w:val="00E14696"/>
    <w:rsid w:val="00E16465"/>
    <w:rsid w:val="00E201A6"/>
    <w:rsid w:val="00E21D04"/>
    <w:rsid w:val="00E21D06"/>
    <w:rsid w:val="00E22AAE"/>
    <w:rsid w:val="00E22C36"/>
    <w:rsid w:val="00E2417B"/>
    <w:rsid w:val="00E26E35"/>
    <w:rsid w:val="00E2727D"/>
    <w:rsid w:val="00E2768E"/>
    <w:rsid w:val="00E30411"/>
    <w:rsid w:val="00E313FA"/>
    <w:rsid w:val="00E335C1"/>
    <w:rsid w:val="00E337E2"/>
    <w:rsid w:val="00E3389F"/>
    <w:rsid w:val="00E339FA"/>
    <w:rsid w:val="00E3749B"/>
    <w:rsid w:val="00E41A9B"/>
    <w:rsid w:val="00E42699"/>
    <w:rsid w:val="00E431F2"/>
    <w:rsid w:val="00E4410F"/>
    <w:rsid w:val="00E4480F"/>
    <w:rsid w:val="00E45ACA"/>
    <w:rsid w:val="00E4674B"/>
    <w:rsid w:val="00E47A19"/>
    <w:rsid w:val="00E509F4"/>
    <w:rsid w:val="00E515B0"/>
    <w:rsid w:val="00E52B94"/>
    <w:rsid w:val="00E53580"/>
    <w:rsid w:val="00E54209"/>
    <w:rsid w:val="00E54333"/>
    <w:rsid w:val="00E6185C"/>
    <w:rsid w:val="00E64492"/>
    <w:rsid w:val="00E6563A"/>
    <w:rsid w:val="00E667DA"/>
    <w:rsid w:val="00E66CEA"/>
    <w:rsid w:val="00E66CF5"/>
    <w:rsid w:val="00E6753D"/>
    <w:rsid w:val="00E7083F"/>
    <w:rsid w:val="00E72B2C"/>
    <w:rsid w:val="00E74791"/>
    <w:rsid w:val="00E7516D"/>
    <w:rsid w:val="00E752BB"/>
    <w:rsid w:val="00E76BD7"/>
    <w:rsid w:val="00E83B27"/>
    <w:rsid w:val="00E86417"/>
    <w:rsid w:val="00E866F5"/>
    <w:rsid w:val="00E87380"/>
    <w:rsid w:val="00E90811"/>
    <w:rsid w:val="00E917FC"/>
    <w:rsid w:val="00E92441"/>
    <w:rsid w:val="00E938E5"/>
    <w:rsid w:val="00E9454F"/>
    <w:rsid w:val="00E97400"/>
    <w:rsid w:val="00EA00AB"/>
    <w:rsid w:val="00EA4D0B"/>
    <w:rsid w:val="00EA7E44"/>
    <w:rsid w:val="00EB0EE0"/>
    <w:rsid w:val="00EB102F"/>
    <w:rsid w:val="00EB4101"/>
    <w:rsid w:val="00EB5C56"/>
    <w:rsid w:val="00EB7B0F"/>
    <w:rsid w:val="00EC3D4C"/>
    <w:rsid w:val="00EC4F31"/>
    <w:rsid w:val="00EC60DB"/>
    <w:rsid w:val="00EC7D5E"/>
    <w:rsid w:val="00ED23BB"/>
    <w:rsid w:val="00ED4696"/>
    <w:rsid w:val="00ED4743"/>
    <w:rsid w:val="00ED6811"/>
    <w:rsid w:val="00EE0F56"/>
    <w:rsid w:val="00EE2C88"/>
    <w:rsid w:val="00EE39A0"/>
    <w:rsid w:val="00EF28D8"/>
    <w:rsid w:val="00EF6DC4"/>
    <w:rsid w:val="00EF6DF8"/>
    <w:rsid w:val="00EF7FD7"/>
    <w:rsid w:val="00F032E6"/>
    <w:rsid w:val="00F044EA"/>
    <w:rsid w:val="00F048F7"/>
    <w:rsid w:val="00F10A87"/>
    <w:rsid w:val="00F1296E"/>
    <w:rsid w:val="00F1649E"/>
    <w:rsid w:val="00F17173"/>
    <w:rsid w:val="00F17974"/>
    <w:rsid w:val="00F20239"/>
    <w:rsid w:val="00F21A9F"/>
    <w:rsid w:val="00F21FAC"/>
    <w:rsid w:val="00F22641"/>
    <w:rsid w:val="00F22D34"/>
    <w:rsid w:val="00F274C2"/>
    <w:rsid w:val="00F30545"/>
    <w:rsid w:val="00F345A3"/>
    <w:rsid w:val="00F34BB6"/>
    <w:rsid w:val="00F428A3"/>
    <w:rsid w:val="00F43A22"/>
    <w:rsid w:val="00F46A2D"/>
    <w:rsid w:val="00F46BB9"/>
    <w:rsid w:val="00F46D23"/>
    <w:rsid w:val="00F47821"/>
    <w:rsid w:val="00F50030"/>
    <w:rsid w:val="00F515D2"/>
    <w:rsid w:val="00F53D82"/>
    <w:rsid w:val="00F54952"/>
    <w:rsid w:val="00F5573E"/>
    <w:rsid w:val="00F61BA1"/>
    <w:rsid w:val="00F61D07"/>
    <w:rsid w:val="00F63068"/>
    <w:rsid w:val="00F630BB"/>
    <w:rsid w:val="00F66154"/>
    <w:rsid w:val="00F67682"/>
    <w:rsid w:val="00F70323"/>
    <w:rsid w:val="00F73C60"/>
    <w:rsid w:val="00F74E3B"/>
    <w:rsid w:val="00F83C9B"/>
    <w:rsid w:val="00F86794"/>
    <w:rsid w:val="00F92A22"/>
    <w:rsid w:val="00F93273"/>
    <w:rsid w:val="00F9504A"/>
    <w:rsid w:val="00FA30C4"/>
    <w:rsid w:val="00FA6C00"/>
    <w:rsid w:val="00FB087B"/>
    <w:rsid w:val="00FB2F93"/>
    <w:rsid w:val="00FB2FC5"/>
    <w:rsid w:val="00FB3E12"/>
    <w:rsid w:val="00FB4889"/>
    <w:rsid w:val="00FC041F"/>
    <w:rsid w:val="00FC17E2"/>
    <w:rsid w:val="00FC29F5"/>
    <w:rsid w:val="00FC363F"/>
    <w:rsid w:val="00FC55DD"/>
    <w:rsid w:val="00FC5BF1"/>
    <w:rsid w:val="00FC763C"/>
    <w:rsid w:val="00FD079C"/>
    <w:rsid w:val="00FD2286"/>
    <w:rsid w:val="00FD34BF"/>
    <w:rsid w:val="00FD59AC"/>
    <w:rsid w:val="00FE4176"/>
    <w:rsid w:val="00FE4E25"/>
    <w:rsid w:val="00FE556D"/>
    <w:rsid w:val="00FE681F"/>
    <w:rsid w:val="00FE7DF1"/>
    <w:rsid w:val="00FF0EDB"/>
    <w:rsid w:val="00FF114C"/>
    <w:rsid w:val="00FF137B"/>
    <w:rsid w:val="00FF24AB"/>
    <w:rsid w:val="00FF2672"/>
    <w:rsid w:val="00FF2704"/>
    <w:rsid w:val="00FF4305"/>
    <w:rsid w:val="00FF485C"/>
    <w:rsid w:val="00FF558E"/>
    <w:rsid w:val="00FF5D84"/>
    <w:rsid w:val="00FF654E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F3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10B"/>
    <w:pPr>
      <w:spacing w:after="200" w:line="276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B8B"/>
    <w:pPr>
      <w:keepNext/>
      <w:keepLines/>
      <w:spacing w:after="0" w:line="480" w:lineRule="auto"/>
      <w:jc w:val="center"/>
      <w:outlineLvl w:val="0"/>
    </w:pPr>
    <w:rPr>
      <w:rFonts w:ascii="Times New Roman" w:eastAsia="Times New Roman" w:hAnsi="Times New Roman"/>
      <w:b/>
      <w:bCs/>
      <w:color w:val="000000"/>
      <w:sz w:val="24"/>
      <w:szCs w:val="2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B60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B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B8B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B8B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A35B8B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B8B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B8B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B8B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="Cambria" w:eastAsia="Times New Roman" w:hAnsi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081467"/>
    <w:pPr>
      <w:ind w:left="720"/>
      <w:contextualSpacing/>
    </w:pPr>
  </w:style>
  <w:style w:type="paragraph" w:customStyle="1" w:styleId="Default">
    <w:name w:val="Default"/>
    <w:rsid w:val="007164A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id-ID" w:eastAsia="en-US"/>
    </w:rPr>
  </w:style>
  <w:style w:type="character" w:customStyle="1" w:styleId="Heading2Char">
    <w:name w:val="Heading 2 Char"/>
    <w:link w:val="Heading2"/>
    <w:uiPriority w:val="9"/>
    <w:rsid w:val="00B60A9F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ListParagraphChar">
    <w:name w:val="List Paragraph Char"/>
    <w:aliases w:val="Body of text Char"/>
    <w:link w:val="ListParagraph"/>
    <w:uiPriority w:val="34"/>
    <w:qFormat/>
    <w:rsid w:val="00541534"/>
  </w:style>
  <w:style w:type="character" w:customStyle="1" w:styleId="Heading1Char">
    <w:name w:val="Heading 1 Char"/>
    <w:link w:val="Heading1"/>
    <w:uiPriority w:val="9"/>
    <w:rsid w:val="00A35B8B"/>
    <w:rPr>
      <w:rFonts w:ascii="Times New Roman" w:eastAsia="Times New Roman" w:hAnsi="Times New Roman" w:cs="Times New Roman"/>
      <w:b/>
      <w:bCs/>
      <w:color w:val="000000"/>
      <w:sz w:val="24"/>
      <w:szCs w:val="28"/>
      <w:lang w:eastAsia="id-ID"/>
    </w:rPr>
  </w:style>
  <w:style w:type="character" w:customStyle="1" w:styleId="Heading3Char">
    <w:name w:val="Heading 3 Char"/>
    <w:link w:val="Heading3"/>
    <w:uiPriority w:val="9"/>
    <w:semiHidden/>
    <w:rsid w:val="00A35B8B"/>
    <w:rPr>
      <w:rFonts w:ascii="Cambria" w:eastAsia="Times New Roman" w:hAnsi="Cambria" w:cs="Times New Roman"/>
      <w:b/>
      <w:bCs/>
      <w:color w:val="4F81BD"/>
      <w:lang w:eastAsia="id-ID"/>
    </w:rPr>
  </w:style>
  <w:style w:type="character" w:customStyle="1" w:styleId="Heading4Char">
    <w:name w:val="Heading 4 Char"/>
    <w:link w:val="Heading4"/>
    <w:uiPriority w:val="9"/>
    <w:semiHidden/>
    <w:rsid w:val="00A35B8B"/>
    <w:rPr>
      <w:rFonts w:eastAsia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uiPriority w:val="9"/>
    <w:semiHidden/>
    <w:rsid w:val="00A35B8B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rsid w:val="00A35B8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uiPriority w:val="9"/>
    <w:semiHidden/>
    <w:rsid w:val="00A35B8B"/>
    <w:rPr>
      <w:rFonts w:eastAsia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A35B8B"/>
    <w:rPr>
      <w:rFonts w:eastAsia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A35B8B"/>
    <w:rPr>
      <w:rFonts w:ascii="Cambria" w:eastAsia="Times New Roman" w:hAnsi="Cambria" w:cs="Times New Roman"/>
      <w:lang w:val="en-US"/>
    </w:rPr>
  </w:style>
  <w:style w:type="table" w:styleId="TableGrid">
    <w:name w:val="Table Grid"/>
    <w:basedOn w:val="TableNormal"/>
    <w:uiPriority w:val="59"/>
    <w:rsid w:val="00A35B8B"/>
    <w:rPr>
      <w:rFonts w:eastAsia="Times New Roman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5B8B"/>
    <w:pPr>
      <w:tabs>
        <w:tab w:val="center" w:pos="4513"/>
        <w:tab w:val="right" w:pos="9026"/>
      </w:tabs>
      <w:spacing w:after="0" w:line="240" w:lineRule="auto"/>
    </w:pPr>
    <w:rPr>
      <w:rFonts w:eastAsia="Times New Roman"/>
      <w:lang w:eastAsia="id-ID"/>
    </w:rPr>
  </w:style>
  <w:style w:type="character" w:customStyle="1" w:styleId="HeaderChar">
    <w:name w:val="Header Char"/>
    <w:link w:val="Header"/>
    <w:uiPriority w:val="99"/>
    <w:rsid w:val="00A35B8B"/>
    <w:rPr>
      <w:rFonts w:eastAsia="Times New Roman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A35B8B"/>
    <w:pPr>
      <w:tabs>
        <w:tab w:val="center" w:pos="4513"/>
        <w:tab w:val="right" w:pos="9026"/>
      </w:tabs>
      <w:spacing w:after="0" w:line="240" w:lineRule="auto"/>
    </w:pPr>
    <w:rPr>
      <w:rFonts w:eastAsia="Times New Roman"/>
      <w:lang w:eastAsia="id-ID"/>
    </w:rPr>
  </w:style>
  <w:style w:type="character" w:customStyle="1" w:styleId="FooterChar">
    <w:name w:val="Footer Char"/>
    <w:link w:val="Footer"/>
    <w:uiPriority w:val="99"/>
    <w:rsid w:val="00A35B8B"/>
    <w:rPr>
      <w:rFonts w:eastAsia="Times New Roman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B8B"/>
    <w:pPr>
      <w:spacing w:after="0" w:line="240" w:lineRule="auto"/>
    </w:pPr>
    <w:rPr>
      <w:rFonts w:ascii="Tahoma" w:eastAsia="Times New Roman" w:hAnsi="Tahoma" w:cs="Tahoma"/>
      <w:sz w:val="16"/>
      <w:szCs w:val="16"/>
      <w:lang w:eastAsia="id-ID"/>
    </w:rPr>
  </w:style>
  <w:style w:type="character" w:customStyle="1" w:styleId="BalloonTextChar">
    <w:name w:val="Balloon Text Char"/>
    <w:link w:val="BalloonText"/>
    <w:uiPriority w:val="99"/>
    <w:semiHidden/>
    <w:rsid w:val="00A35B8B"/>
    <w:rPr>
      <w:rFonts w:ascii="Tahoma" w:eastAsia="Times New Roman" w:hAnsi="Tahoma" w:cs="Tahoma"/>
      <w:sz w:val="16"/>
      <w:szCs w:val="16"/>
      <w:lang w:eastAsia="id-ID"/>
    </w:rPr>
  </w:style>
  <w:style w:type="character" w:styleId="Hyperlink">
    <w:name w:val="Hyperlink"/>
    <w:uiPriority w:val="99"/>
    <w:unhideWhenUsed/>
    <w:rsid w:val="00A35B8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5B8B"/>
  </w:style>
  <w:style w:type="character" w:styleId="PlaceholderText">
    <w:name w:val="Placeholder Text"/>
    <w:uiPriority w:val="99"/>
    <w:semiHidden/>
    <w:rsid w:val="00A35B8B"/>
    <w:rPr>
      <w:color w:val="808080"/>
    </w:rPr>
  </w:style>
  <w:style w:type="paragraph" w:styleId="NormalWeb">
    <w:name w:val="Normal (Web)"/>
    <w:basedOn w:val="Normal"/>
    <w:uiPriority w:val="99"/>
    <w:unhideWhenUsed/>
    <w:rsid w:val="00A35B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numbering" w:customStyle="1" w:styleId="NoList1">
    <w:name w:val="No List1"/>
    <w:next w:val="NoList"/>
    <w:uiPriority w:val="99"/>
    <w:semiHidden/>
    <w:unhideWhenUsed/>
    <w:rsid w:val="00A35B8B"/>
  </w:style>
  <w:style w:type="table" w:customStyle="1" w:styleId="TableGrid1">
    <w:name w:val="Table Grid1"/>
    <w:basedOn w:val="TableNormal"/>
    <w:next w:val="TableGrid"/>
    <w:uiPriority w:val="59"/>
    <w:rsid w:val="00A35B8B"/>
    <w:rPr>
      <w:rFonts w:ascii="Times New Roman" w:eastAsia="Times New Roman" w:hAnsi="Times New Roman"/>
      <w:lang w:val="en-US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35B8B"/>
    <w:pPr>
      <w:widowControl w:val="0"/>
      <w:spacing w:after="0" w:line="240" w:lineRule="auto"/>
    </w:pPr>
    <w:rPr>
      <w:lang w:val="en-US"/>
    </w:rPr>
  </w:style>
  <w:style w:type="character" w:styleId="FollowedHyperlink">
    <w:name w:val="FollowedHyperlink"/>
    <w:uiPriority w:val="99"/>
    <w:semiHidden/>
    <w:unhideWhenUsed/>
    <w:rsid w:val="00A35B8B"/>
    <w:rPr>
      <w:color w:val="800080"/>
      <w:u w:val="single"/>
    </w:rPr>
  </w:style>
  <w:style w:type="character" w:customStyle="1" w:styleId="a">
    <w:name w:val="a"/>
    <w:basedOn w:val="DefaultParagraphFont"/>
    <w:rsid w:val="00A35B8B"/>
  </w:style>
  <w:style w:type="character" w:customStyle="1" w:styleId="l6">
    <w:name w:val="l6"/>
    <w:basedOn w:val="DefaultParagraphFont"/>
    <w:rsid w:val="00A35B8B"/>
  </w:style>
  <w:style w:type="character" w:customStyle="1" w:styleId="l7">
    <w:name w:val="l7"/>
    <w:basedOn w:val="DefaultParagraphFont"/>
    <w:rsid w:val="00A35B8B"/>
  </w:style>
  <w:style w:type="character" w:customStyle="1" w:styleId="l8">
    <w:name w:val="l8"/>
    <w:basedOn w:val="DefaultParagraphFont"/>
    <w:rsid w:val="00A35B8B"/>
  </w:style>
  <w:style w:type="character" w:customStyle="1" w:styleId="l10">
    <w:name w:val="l10"/>
    <w:basedOn w:val="DefaultParagraphFont"/>
    <w:rsid w:val="00A35B8B"/>
  </w:style>
  <w:style w:type="character" w:customStyle="1" w:styleId="l9">
    <w:name w:val="l9"/>
    <w:basedOn w:val="DefaultParagraphFont"/>
    <w:rsid w:val="00A35B8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5B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character" w:customStyle="1" w:styleId="BodyTextIndentChar">
    <w:name w:val="Body Text Indent Char"/>
    <w:link w:val="BodyTextIndent"/>
    <w:uiPriority w:val="99"/>
    <w:semiHidden/>
    <w:rsid w:val="00A35B8B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uiPriority w:val="20"/>
    <w:qFormat/>
    <w:rsid w:val="00D82991"/>
    <w:rPr>
      <w:i/>
      <w:iCs/>
    </w:rPr>
  </w:style>
  <w:style w:type="character" w:styleId="Strong">
    <w:name w:val="Strong"/>
    <w:uiPriority w:val="22"/>
    <w:qFormat/>
    <w:rsid w:val="00574F6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A4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7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72F"/>
    <w:rPr>
      <w:lang w:val="id-ID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72F"/>
    <w:rPr>
      <w:b/>
      <w:bCs/>
      <w:lang w:val="id-ID" w:eastAsia="en-US"/>
    </w:rPr>
  </w:style>
  <w:style w:type="character" w:customStyle="1" w:styleId="fontstyle01">
    <w:name w:val="fontstyle01"/>
    <w:basedOn w:val="DefaultParagraphFont"/>
    <w:rsid w:val="003E335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10B"/>
    <w:pPr>
      <w:spacing w:after="200" w:line="276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B8B"/>
    <w:pPr>
      <w:keepNext/>
      <w:keepLines/>
      <w:spacing w:after="0" w:line="480" w:lineRule="auto"/>
      <w:jc w:val="center"/>
      <w:outlineLvl w:val="0"/>
    </w:pPr>
    <w:rPr>
      <w:rFonts w:ascii="Times New Roman" w:eastAsia="Times New Roman" w:hAnsi="Times New Roman"/>
      <w:b/>
      <w:bCs/>
      <w:color w:val="000000"/>
      <w:sz w:val="24"/>
      <w:szCs w:val="2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B60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B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B8B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B8B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A35B8B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B8B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B8B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B8B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="Cambria" w:eastAsia="Times New Roman" w:hAnsi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081467"/>
    <w:pPr>
      <w:ind w:left="720"/>
      <w:contextualSpacing/>
    </w:pPr>
  </w:style>
  <w:style w:type="paragraph" w:customStyle="1" w:styleId="Default">
    <w:name w:val="Default"/>
    <w:rsid w:val="007164A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id-ID" w:eastAsia="en-US"/>
    </w:rPr>
  </w:style>
  <w:style w:type="character" w:customStyle="1" w:styleId="Heading2Char">
    <w:name w:val="Heading 2 Char"/>
    <w:link w:val="Heading2"/>
    <w:uiPriority w:val="9"/>
    <w:rsid w:val="00B60A9F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ListParagraphChar">
    <w:name w:val="List Paragraph Char"/>
    <w:aliases w:val="Body of text Char"/>
    <w:link w:val="ListParagraph"/>
    <w:uiPriority w:val="34"/>
    <w:qFormat/>
    <w:rsid w:val="00541534"/>
  </w:style>
  <w:style w:type="character" w:customStyle="1" w:styleId="Heading1Char">
    <w:name w:val="Heading 1 Char"/>
    <w:link w:val="Heading1"/>
    <w:uiPriority w:val="9"/>
    <w:rsid w:val="00A35B8B"/>
    <w:rPr>
      <w:rFonts w:ascii="Times New Roman" w:eastAsia="Times New Roman" w:hAnsi="Times New Roman" w:cs="Times New Roman"/>
      <w:b/>
      <w:bCs/>
      <w:color w:val="000000"/>
      <w:sz w:val="24"/>
      <w:szCs w:val="28"/>
      <w:lang w:eastAsia="id-ID"/>
    </w:rPr>
  </w:style>
  <w:style w:type="character" w:customStyle="1" w:styleId="Heading3Char">
    <w:name w:val="Heading 3 Char"/>
    <w:link w:val="Heading3"/>
    <w:uiPriority w:val="9"/>
    <w:semiHidden/>
    <w:rsid w:val="00A35B8B"/>
    <w:rPr>
      <w:rFonts w:ascii="Cambria" w:eastAsia="Times New Roman" w:hAnsi="Cambria" w:cs="Times New Roman"/>
      <w:b/>
      <w:bCs/>
      <w:color w:val="4F81BD"/>
      <w:lang w:eastAsia="id-ID"/>
    </w:rPr>
  </w:style>
  <w:style w:type="character" w:customStyle="1" w:styleId="Heading4Char">
    <w:name w:val="Heading 4 Char"/>
    <w:link w:val="Heading4"/>
    <w:uiPriority w:val="9"/>
    <w:semiHidden/>
    <w:rsid w:val="00A35B8B"/>
    <w:rPr>
      <w:rFonts w:eastAsia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uiPriority w:val="9"/>
    <w:semiHidden/>
    <w:rsid w:val="00A35B8B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rsid w:val="00A35B8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uiPriority w:val="9"/>
    <w:semiHidden/>
    <w:rsid w:val="00A35B8B"/>
    <w:rPr>
      <w:rFonts w:eastAsia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A35B8B"/>
    <w:rPr>
      <w:rFonts w:eastAsia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A35B8B"/>
    <w:rPr>
      <w:rFonts w:ascii="Cambria" w:eastAsia="Times New Roman" w:hAnsi="Cambria" w:cs="Times New Roman"/>
      <w:lang w:val="en-US"/>
    </w:rPr>
  </w:style>
  <w:style w:type="table" w:styleId="TableGrid">
    <w:name w:val="Table Grid"/>
    <w:basedOn w:val="TableNormal"/>
    <w:uiPriority w:val="59"/>
    <w:rsid w:val="00A35B8B"/>
    <w:rPr>
      <w:rFonts w:eastAsia="Times New Roman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5B8B"/>
    <w:pPr>
      <w:tabs>
        <w:tab w:val="center" w:pos="4513"/>
        <w:tab w:val="right" w:pos="9026"/>
      </w:tabs>
      <w:spacing w:after="0" w:line="240" w:lineRule="auto"/>
    </w:pPr>
    <w:rPr>
      <w:rFonts w:eastAsia="Times New Roman"/>
      <w:lang w:eastAsia="id-ID"/>
    </w:rPr>
  </w:style>
  <w:style w:type="character" w:customStyle="1" w:styleId="HeaderChar">
    <w:name w:val="Header Char"/>
    <w:link w:val="Header"/>
    <w:uiPriority w:val="99"/>
    <w:rsid w:val="00A35B8B"/>
    <w:rPr>
      <w:rFonts w:eastAsia="Times New Roman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A35B8B"/>
    <w:pPr>
      <w:tabs>
        <w:tab w:val="center" w:pos="4513"/>
        <w:tab w:val="right" w:pos="9026"/>
      </w:tabs>
      <w:spacing w:after="0" w:line="240" w:lineRule="auto"/>
    </w:pPr>
    <w:rPr>
      <w:rFonts w:eastAsia="Times New Roman"/>
      <w:lang w:eastAsia="id-ID"/>
    </w:rPr>
  </w:style>
  <w:style w:type="character" w:customStyle="1" w:styleId="FooterChar">
    <w:name w:val="Footer Char"/>
    <w:link w:val="Footer"/>
    <w:uiPriority w:val="99"/>
    <w:rsid w:val="00A35B8B"/>
    <w:rPr>
      <w:rFonts w:eastAsia="Times New Roman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B8B"/>
    <w:pPr>
      <w:spacing w:after="0" w:line="240" w:lineRule="auto"/>
    </w:pPr>
    <w:rPr>
      <w:rFonts w:ascii="Tahoma" w:eastAsia="Times New Roman" w:hAnsi="Tahoma" w:cs="Tahoma"/>
      <w:sz w:val="16"/>
      <w:szCs w:val="16"/>
      <w:lang w:eastAsia="id-ID"/>
    </w:rPr>
  </w:style>
  <w:style w:type="character" w:customStyle="1" w:styleId="BalloonTextChar">
    <w:name w:val="Balloon Text Char"/>
    <w:link w:val="BalloonText"/>
    <w:uiPriority w:val="99"/>
    <w:semiHidden/>
    <w:rsid w:val="00A35B8B"/>
    <w:rPr>
      <w:rFonts w:ascii="Tahoma" w:eastAsia="Times New Roman" w:hAnsi="Tahoma" w:cs="Tahoma"/>
      <w:sz w:val="16"/>
      <w:szCs w:val="16"/>
      <w:lang w:eastAsia="id-ID"/>
    </w:rPr>
  </w:style>
  <w:style w:type="character" w:styleId="Hyperlink">
    <w:name w:val="Hyperlink"/>
    <w:uiPriority w:val="99"/>
    <w:unhideWhenUsed/>
    <w:rsid w:val="00A35B8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5B8B"/>
  </w:style>
  <w:style w:type="character" w:styleId="PlaceholderText">
    <w:name w:val="Placeholder Text"/>
    <w:uiPriority w:val="99"/>
    <w:semiHidden/>
    <w:rsid w:val="00A35B8B"/>
    <w:rPr>
      <w:color w:val="808080"/>
    </w:rPr>
  </w:style>
  <w:style w:type="paragraph" w:styleId="NormalWeb">
    <w:name w:val="Normal (Web)"/>
    <w:basedOn w:val="Normal"/>
    <w:uiPriority w:val="99"/>
    <w:unhideWhenUsed/>
    <w:rsid w:val="00A35B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numbering" w:customStyle="1" w:styleId="NoList1">
    <w:name w:val="No List1"/>
    <w:next w:val="NoList"/>
    <w:uiPriority w:val="99"/>
    <w:semiHidden/>
    <w:unhideWhenUsed/>
    <w:rsid w:val="00A35B8B"/>
  </w:style>
  <w:style w:type="table" w:customStyle="1" w:styleId="TableGrid1">
    <w:name w:val="Table Grid1"/>
    <w:basedOn w:val="TableNormal"/>
    <w:next w:val="TableGrid"/>
    <w:uiPriority w:val="59"/>
    <w:rsid w:val="00A35B8B"/>
    <w:rPr>
      <w:rFonts w:ascii="Times New Roman" w:eastAsia="Times New Roman" w:hAnsi="Times New Roman"/>
      <w:lang w:val="en-US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35B8B"/>
    <w:pPr>
      <w:widowControl w:val="0"/>
      <w:spacing w:after="0" w:line="240" w:lineRule="auto"/>
    </w:pPr>
    <w:rPr>
      <w:lang w:val="en-US"/>
    </w:rPr>
  </w:style>
  <w:style w:type="character" w:styleId="FollowedHyperlink">
    <w:name w:val="FollowedHyperlink"/>
    <w:uiPriority w:val="99"/>
    <w:semiHidden/>
    <w:unhideWhenUsed/>
    <w:rsid w:val="00A35B8B"/>
    <w:rPr>
      <w:color w:val="800080"/>
      <w:u w:val="single"/>
    </w:rPr>
  </w:style>
  <w:style w:type="character" w:customStyle="1" w:styleId="a">
    <w:name w:val="a"/>
    <w:basedOn w:val="DefaultParagraphFont"/>
    <w:rsid w:val="00A35B8B"/>
  </w:style>
  <w:style w:type="character" w:customStyle="1" w:styleId="l6">
    <w:name w:val="l6"/>
    <w:basedOn w:val="DefaultParagraphFont"/>
    <w:rsid w:val="00A35B8B"/>
  </w:style>
  <w:style w:type="character" w:customStyle="1" w:styleId="l7">
    <w:name w:val="l7"/>
    <w:basedOn w:val="DefaultParagraphFont"/>
    <w:rsid w:val="00A35B8B"/>
  </w:style>
  <w:style w:type="character" w:customStyle="1" w:styleId="l8">
    <w:name w:val="l8"/>
    <w:basedOn w:val="DefaultParagraphFont"/>
    <w:rsid w:val="00A35B8B"/>
  </w:style>
  <w:style w:type="character" w:customStyle="1" w:styleId="l10">
    <w:name w:val="l10"/>
    <w:basedOn w:val="DefaultParagraphFont"/>
    <w:rsid w:val="00A35B8B"/>
  </w:style>
  <w:style w:type="character" w:customStyle="1" w:styleId="l9">
    <w:name w:val="l9"/>
    <w:basedOn w:val="DefaultParagraphFont"/>
    <w:rsid w:val="00A35B8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5B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character" w:customStyle="1" w:styleId="BodyTextIndentChar">
    <w:name w:val="Body Text Indent Char"/>
    <w:link w:val="BodyTextIndent"/>
    <w:uiPriority w:val="99"/>
    <w:semiHidden/>
    <w:rsid w:val="00A35B8B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uiPriority w:val="20"/>
    <w:qFormat/>
    <w:rsid w:val="00D82991"/>
    <w:rPr>
      <w:i/>
      <w:iCs/>
    </w:rPr>
  </w:style>
  <w:style w:type="character" w:styleId="Strong">
    <w:name w:val="Strong"/>
    <w:uiPriority w:val="22"/>
    <w:qFormat/>
    <w:rsid w:val="00574F6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A4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7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72F"/>
    <w:rPr>
      <w:lang w:val="id-ID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72F"/>
    <w:rPr>
      <w:b/>
      <w:bCs/>
      <w:lang w:val="id-ID" w:eastAsia="en-US"/>
    </w:rPr>
  </w:style>
  <w:style w:type="character" w:customStyle="1" w:styleId="fontstyle01">
    <w:name w:val="fontstyle01"/>
    <w:basedOn w:val="DefaultParagraphFont"/>
    <w:rsid w:val="003E335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B%20III%20SORRY%20SEVEN%20REVI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20FC8EC-A3DE-4499-93D5-205BDE64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BAB III SORRY SEVEN REVISI</Template>
  <TotalTime>76</TotalTime>
  <Pages>18</Pages>
  <Words>2257</Words>
  <Characters>12869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user</cp:lastModifiedBy>
  <cp:revision>23</cp:revision>
  <cp:lastPrinted>2023-12-07T05:29:00Z</cp:lastPrinted>
  <dcterms:created xsi:type="dcterms:W3CDTF">2023-12-03T14:18:00Z</dcterms:created>
  <dcterms:modified xsi:type="dcterms:W3CDTF">2023-12-08T06:49:00Z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0a0c4eec-bdf3-3de6-99fb-20151c47bb55</vt:lpwstr>
  </property>
  <property fmtid="{D5CDD505-2E9C-101B-9397-08002B2CF9AE}" pid="24" name="Mendeley Citation Style_1">
    <vt:lpwstr>http://www.zotero.org/styles/ieee</vt:lpwstr>
  </property>
</Properties>
</file>